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noProof/>
          <w:color w:val="4472C4" w:themeColor="accent1"/>
          <w:lang w:val="pt-PT"/>
        </w:rPr>
        <w:id w:val="-61028643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noProof w:val="0"/>
          <w:color w:val="auto"/>
          <w:sz w:val="24"/>
          <w:szCs w:val="24"/>
          <w:lang w:eastAsia="pt-PT"/>
        </w:rPr>
      </w:sdtEndPr>
      <w:sdtContent>
        <w:p w14:paraId="58A38EB6" w14:textId="075A8B53" w:rsidR="000131DC" w:rsidRDefault="000131DC" w:rsidP="000131DC">
          <w:pPr>
            <w:pStyle w:val="SemEspaamento"/>
            <w:spacing w:before="1540" w:after="240"/>
            <w:rPr>
              <w:rFonts w:eastAsiaTheme="minorHAnsi"/>
              <w:noProof/>
              <w:color w:val="4472C4" w:themeColor="accent1"/>
              <w:lang w:val="pt-PT"/>
            </w:rPr>
          </w:pPr>
        </w:p>
        <w:p w14:paraId="5EA0BAB1" w14:textId="77777777" w:rsidR="000131DC" w:rsidRPr="000131DC" w:rsidRDefault="000131DC" w:rsidP="000131DC">
          <w:pPr>
            <w:pStyle w:val="SemEspaamento"/>
            <w:spacing w:before="1540" w:after="240"/>
            <w:rPr>
              <w:rFonts w:eastAsiaTheme="minorHAnsi"/>
              <w:noProof/>
              <w:color w:val="4472C4" w:themeColor="accent1"/>
              <w:lang w:val="pt-PT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80"/>
              <w:szCs w:val="80"/>
            </w:rPr>
            <w:alias w:val="Title"/>
            <w:tag w:val=""/>
            <w:id w:val="1735040861"/>
            <w:placeholder>
              <w:docPart w:val="A6B9957A08E3594295421A0FC9B40E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BC595D" w14:textId="6E113F39" w:rsidR="00D43B58" w:rsidRPr="000131DC" w:rsidRDefault="007909F5" w:rsidP="000131DC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  <w:t>Base de dADOS</w:t>
              </w:r>
              <w:r w:rsidR="000131DC" w:rsidRPr="000131DC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  <w:t xml:space="preserve"> – h3x</w:t>
              </w:r>
            </w:p>
          </w:sdtContent>
        </w:sdt>
        <w:p w14:paraId="09BD0FCB" w14:textId="194F68A2" w:rsidR="00D43B58" w:rsidRDefault="00D43B58" w:rsidP="00D43B58">
          <w:pPr>
            <w:pStyle w:val="SemEspaamento"/>
            <w:spacing w:before="480"/>
            <w:jc w:val="center"/>
            <w:rPr>
              <w:color w:val="4472C4" w:themeColor="accent1"/>
            </w:rPr>
          </w:pPr>
        </w:p>
        <w:p w14:paraId="6B8D19CB" w14:textId="2EB80BCE" w:rsidR="000131DC" w:rsidRDefault="00D43B58" w:rsidP="00D43B58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2654C7" wp14:editId="2169096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3836670</wp:posOffset>
                    </wp:positionV>
                    <wp:extent cx="6553200" cy="557784"/>
                    <wp:effectExtent l="0" t="0" r="0" b="12700"/>
                    <wp:wrapNone/>
                    <wp:docPr id="9593004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alias w:val="Date"/>
                                  <w:tag w:val=""/>
                                  <w:id w:val="214253686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5ECF05" w14:textId="77777777" w:rsidR="00D43B58" w:rsidRPr="00902224" w:rsidRDefault="00D43B58" w:rsidP="00D43B58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B38C47D" w14:textId="77777777" w:rsidR="00D43B58" w:rsidRPr="00902224" w:rsidRDefault="00D43B58" w:rsidP="00D43B58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pt-PT"/>
                                    </w:rPr>
                                    <w:alias w:val="Company"/>
                                    <w:tag w:val=""/>
                                    <w:id w:val="-198907892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BD6C8CC" w14:textId="77777777" w:rsidR="00D43B58" w:rsidRPr="00902224" w:rsidRDefault="00D43B58" w:rsidP="00D43B58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pt-PT"/>
                                    </w:rPr>
                                    <w:alias w:val="Address"/>
                                    <w:tag w:val=""/>
                                    <w:id w:val="-67210315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2654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302.1pt;width:516pt;height:43.9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alias w:val="Date"/>
                            <w:tag w:val=""/>
                            <w:id w:val="214253686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5ECF05" w14:textId="77777777" w:rsidR="00D43B58" w:rsidRPr="00902224" w:rsidRDefault="00D43B58" w:rsidP="00D43B58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B38C47D" w14:textId="77777777" w:rsidR="00D43B58" w:rsidRPr="00902224" w:rsidRDefault="00D43B58" w:rsidP="00D43B58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pt-PT"/>
                              </w:rPr>
                              <w:alias w:val="Company"/>
                              <w:tag w:val=""/>
                              <w:id w:val="-198907892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BD6C8CC" w14:textId="77777777" w:rsidR="00D43B58" w:rsidRPr="00902224" w:rsidRDefault="00D43B58" w:rsidP="00D43B58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pt-PT"/>
                              </w:rPr>
                              <w:alias w:val="Address"/>
                              <w:tag w:val=""/>
                              <w:id w:val="-67210315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6CDC980" w14:textId="77777777" w:rsidR="000131DC" w:rsidRDefault="000131DC" w:rsidP="00D43B58"/>
        <w:p w14:paraId="21FBBEC1" w14:textId="77777777" w:rsidR="000131DC" w:rsidRDefault="000131DC" w:rsidP="00D43B58"/>
        <w:p w14:paraId="76C115DF" w14:textId="77777777" w:rsidR="000131DC" w:rsidRDefault="000131DC" w:rsidP="00D43B58"/>
        <w:p w14:paraId="54530720" w14:textId="77777777" w:rsidR="000131DC" w:rsidRDefault="000131DC" w:rsidP="00D43B58"/>
        <w:p w14:paraId="4AB167C5" w14:textId="77777777" w:rsidR="000131DC" w:rsidRDefault="000131DC" w:rsidP="00D43B58"/>
        <w:p w14:paraId="7B9FCB39" w14:textId="77777777" w:rsidR="000131DC" w:rsidRDefault="000131DC" w:rsidP="00D43B58"/>
        <w:p w14:paraId="72811A6E" w14:textId="77777777" w:rsidR="000131DC" w:rsidRDefault="000131DC" w:rsidP="00D43B58"/>
        <w:p w14:paraId="223BE82C" w14:textId="77777777" w:rsidR="000131DC" w:rsidRDefault="000131DC" w:rsidP="00D43B58"/>
        <w:p w14:paraId="057F1A69" w14:textId="77777777" w:rsidR="000131DC" w:rsidRDefault="000131DC" w:rsidP="00D43B58"/>
        <w:p w14:paraId="10E40A0C" w14:textId="77777777" w:rsidR="000131DC" w:rsidRDefault="000131DC" w:rsidP="00D43B58"/>
        <w:p w14:paraId="2DE09C13" w14:textId="77777777" w:rsidR="000131DC" w:rsidRDefault="000131DC" w:rsidP="00D43B58"/>
        <w:p w14:paraId="7FAD1DC1" w14:textId="77777777" w:rsidR="000131DC" w:rsidRDefault="000131DC" w:rsidP="00D43B58"/>
        <w:p w14:paraId="61C1E0D4" w14:textId="77777777" w:rsidR="000131DC" w:rsidRDefault="000131DC" w:rsidP="00D43B58"/>
        <w:p w14:paraId="22A2CD5B" w14:textId="77777777" w:rsidR="000131DC" w:rsidRDefault="000131DC" w:rsidP="00D43B58"/>
        <w:p w14:paraId="34155BC2" w14:textId="77777777" w:rsidR="000131DC" w:rsidRDefault="000131DC" w:rsidP="00D43B58"/>
        <w:p w14:paraId="410FBB6F" w14:textId="77777777" w:rsidR="000131DC" w:rsidRDefault="000131DC" w:rsidP="00D43B58"/>
        <w:p w14:paraId="3710838B" w14:textId="77777777" w:rsidR="000131DC" w:rsidRDefault="000131DC" w:rsidP="00D43B58"/>
        <w:p w14:paraId="1CE6A7CD" w14:textId="77777777" w:rsidR="000131DC" w:rsidRDefault="000131DC" w:rsidP="00D43B58"/>
        <w:p w14:paraId="074AA06C" w14:textId="77777777" w:rsidR="000131DC" w:rsidRPr="000131DC" w:rsidRDefault="000131DC" w:rsidP="00D43B58">
          <w:pPr>
            <w:rPr>
              <w:rFonts w:ascii="Calibri" w:hAnsi="Calibri" w:cs="Calibri"/>
            </w:rPr>
          </w:pPr>
        </w:p>
        <w:p w14:paraId="721D3870" w14:textId="77777777" w:rsidR="000131DC" w:rsidRPr="000131DC" w:rsidRDefault="000131DC" w:rsidP="000131DC">
          <w:pPr>
            <w:jc w:val="center"/>
            <w:rPr>
              <w:rFonts w:ascii="Calibri" w:hAnsi="Calibri" w:cs="Calibri"/>
            </w:rPr>
          </w:pPr>
        </w:p>
        <w:p w14:paraId="5397E0F9" w14:textId="64B6532F" w:rsidR="000131DC" w:rsidRPr="000131DC" w:rsidRDefault="000131DC" w:rsidP="000131DC">
          <w:pPr>
            <w:jc w:val="center"/>
            <w:rPr>
              <w:rFonts w:ascii="Calibri" w:hAnsi="Calibri" w:cs="Calibri"/>
              <w:sz w:val="22"/>
              <w:szCs w:val="22"/>
            </w:rPr>
          </w:pPr>
          <w:r w:rsidRPr="000131DC">
            <w:rPr>
              <w:rFonts w:ascii="Calibri" w:hAnsi="Calibri" w:cs="Calibri"/>
              <w:sz w:val="22"/>
              <w:szCs w:val="22"/>
            </w:rPr>
            <w:t>02 de maio de 2025</w:t>
          </w:r>
        </w:p>
        <w:p w14:paraId="07C33972" w14:textId="77777777" w:rsidR="000131DC" w:rsidRPr="000131DC" w:rsidRDefault="000131DC" w:rsidP="000131DC">
          <w:pPr>
            <w:pStyle w:val="p1"/>
            <w:jc w:val="center"/>
            <w:rPr>
              <w:rFonts w:ascii="Calibri" w:hAnsi="Calibri" w:cs="Calibri"/>
              <w:sz w:val="22"/>
              <w:szCs w:val="22"/>
            </w:rPr>
          </w:pPr>
          <w:r w:rsidRPr="000131DC">
            <w:rPr>
              <w:rFonts w:ascii="Calibri" w:hAnsi="Calibri" w:cs="Calibri"/>
              <w:sz w:val="22"/>
              <w:szCs w:val="22"/>
            </w:rPr>
            <w:t>PROJETO WEB DINÂMICO COM ELEMENTOS MULTIMÉDIA AUDIOVISUAIS</w:t>
          </w:r>
        </w:p>
        <w:p w14:paraId="04C352BD" w14:textId="3A6209B9" w:rsidR="000131DC" w:rsidRPr="000131DC" w:rsidRDefault="000131DC" w:rsidP="000131DC">
          <w:pPr>
            <w:jc w:val="center"/>
            <w:rPr>
              <w:rFonts w:ascii="Calibri" w:hAnsi="Calibri" w:cs="Calibri"/>
              <w:sz w:val="22"/>
              <w:szCs w:val="22"/>
            </w:rPr>
          </w:pPr>
          <w:r w:rsidRPr="000131DC">
            <w:rPr>
              <w:rFonts w:ascii="Calibri" w:hAnsi="Calibri" w:cs="Calibri"/>
              <w:sz w:val="22"/>
              <w:szCs w:val="22"/>
            </w:rPr>
            <w:t>Website H3X</w:t>
          </w:r>
        </w:p>
        <w:p w14:paraId="6CF71922" w14:textId="1F730A04" w:rsidR="000131DC" w:rsidRPr="000131DC" w:rsidRDefault="000131DC" w:rsidP="000131DC">
          <w:pPr>
            <w:jc w:val="center"/>
            <w:rPr>
              <w:rFonts w:ascii="Calibri" w:hAnsi="Calibri" w:cs="Calibri"/>
              <w:sz w:val="22"/>
              <w:szCs w:val="22"/>
            </w:rPr>
          </w:pPr>
          <w:r w:rsidRPr="000131DC">
            <w:rPr>
              <w:rFonts w:ascii="Calibri" w:hAnsi="Calibri" w:cs="Calibri"/>
              <w:sz w:val="22"/>
              <w:szCs w:val="22"/>
            </w:rPr>
            <w:t>Daniel Serra - 2242571</w:t>
          </w:r>
        </w:p>
        <w:p w14:paraId="5026C30D" w14:textId="77777777" w:rsidR="000131DC" w:rsidRDefault="000131DC" w:rsidP="00D43B58"/>
        <w:p w14:paraId="4B6FC21F" w14:textId="77777777" w:rsidR="007909F5" w:rsidRDefault="007909F5" w:rsidP="00D43B58"/>
        <w:p w14:paraId="2102E4C0" w14:textId="7D3E155E" w:rsidR="000131DC" w:rsidRDefault="000131DC" w:rsidP="00D43B58"/>
        <w:p w14:paraId="4E949387" w14:textId="77777777" w:rsidR="000131DC" w:rsidRDefault="000131DC" w:rsidP="00D43B58"/>
        <w:p w14:paraId="153834C5" w14:textId="77777777" w:rsidR="00D43B58" w:rsidRPr="000131DC" w:rsidRDefault="00D43B58" w:rsidP="00D43B58">
          <w:pPr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0131DC">
            <w:rPr>
              <w:rFonts w:asciiTheme="minorHAnsi" w:hAnsiTheme="minorHAnsi" w:cstheme="minorHAnsi"/>
              <w:b/>
              <w:bCs/>
              <w:sz w:val="28"/>
              <w:szCs w:val="28"/>
            </w:rPr>
            <w:lastRenderedPageBreak/>
            <w:t>Índice</w:t>
          </w:r>
        </w:p>
        <w:p w14:paraId="2410D209" w14:textId="77777777" w:rsidR="000131DC" w:rsidRPr="00902224" w:rsidRDefault="000131DC" w:rsidP="00D43B58">
          <w:pPr>
            <w:rPr>
              <w:b/>
              <w:bCs/>
              <w:sz w:val="28"/>
              <w:szCs w:val="28"/>
            </w:rPr>
          </w:pPr>
        </w:p>
        <w:p w14:paraId="2C0AC7C7" w14:textId="72FAF60B" w:rsidR="000131DC" w:rsidRDefault="00D43B58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\h \z \t "titulo;1" </w:instrText>
          </w:r>
          <w:r>
            <w:fldChar w:fldCharType="separate"/>
          </w:r>
          <w:hyperlink w:anchor="_Toc196905310" w:history="1">
            <w:r w:rsidR="000131DC" w:rsidRPr="0086064F">
              <w:rPr>
                <w:rStyle w:val="Hiperligao"/>
              </w:rPr>
              <w:t>1)</w:t>
            </w:r>
            <w:r w:rsidR="000131DC"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0131DC" w:rsidRPr="0086064F">
              <w:rPr>
                <w:rStyle w:val="Hiperligao"/>
              </w:rPr>
              <w:t>Descrição do Sistema</w:t>
            </w:r>
            <w:r w:rsidR="000131DC">
              <w:rPr>
                <w:webHidden/>
              </w:rPr>
              <w:tab/>
            </w:r>
            <w:r w:rsidR="000131DC">
              <w:rPr>
                <w:webHidden/>
              </w:rPr>
              <w:fldChar w:fldCharType="begin"/>
            </w:r>
            <w:r w:rsidR="000131DC">
              <w:rPr>
                <w:webHidden/>
              </w:rPr>
              <w:instrText xml:space="preserve"> PAGEREF _Toc196905310 \h </w:instrText>
            </w:r>
            <w:r w:rsidR="000131DC">
              <w:rPr>
                <w:webHidden/>
              </w:rPr>
            </w:r>
            <w:r w:rsidR="000131DC">
              <w:rPr>
                <w:webHidden/>
              </w:rPr>
              <w:fldChar w:fldCharType="separate"/>
            </w:r>
            <w:r w:rsidR="000131DC">
              <w:rPr>
                <w:webHidden/>
              </w:rPr>
              <w:t>3</w:t>
            </w:r>
            <w:r w:rsidR="000131DC">
              <w:rPr>
                <w:webHidden/>
              </w:rPr>
              <w:fldChar w:fldCharType="end"/>
            </w:r>
          </w:hyperlink>
        </w:p>
        <w:p w14:paraId="349EF928" w14:textId="51FA6DC8" w:rsidR="000131DC" w:rsidRDefault="000131DC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6905311" w:history="1">
            <w:r w:rsidRPr="0086064F">
              <w:rPr>
                <w:rStyle w:val="Hiperligao"/>
              </w:rPr>
              <w:t>2)</w:t>
            </w:r>
            <w:r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6064F">
              <w:rPr>
                <w:rStyle w:val="Hiperligao"/>
              </w:rPr>
              <w:t>Modelo Conceptual (Diagrama de Entidade Relacionamento-DER)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_Toc196905311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C94188" w14:textId="5984AF90" w:rsidR="000131DC" w:rsidRDefault="000131DC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6905312" w:history="1">
            <w:r w:rsidRPr="0086064F">
              <w:rPr>
                <w:rStyle w:val="Hiperligao"/>
              </w:rPr>
              <w:t>3)</w:t>
            </w:r>
            <w:r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6064F">
              <w:rPr>
                <w:rStyle w:val="Hiperligao"/>
              </w:rPr>
              <w:t>Modelo Logico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_Toc196905312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E3DB9E" w14:textId="186E374D" w:rsidR="000131DC" w:rsidRDefault="000131DC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6905313" w:history="1">
            <w:r w:rsidRPr="0086064F">
              <w:rPr>
                <w:rStyle w:val="Hiperligao"/>
              </w:rPr>
              <w:t>4)</w:t>
            </w:r>
            <w:r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6064F">
              <w:rPr>
                <w:rStyle w:val="Hiperligao"/>
              </w:rPr>
              <w:t>Modelo Físico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_Toc196905313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6D14BD" w14:textId="6ADEB81E" w:rsidR="000131DC" w:rsidRDefault="000131DC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6905314" w:history="1">
            <w:r w:rsidRPr="0086064F">
              <w:rPr>
                <w:rStyle w:val="Hiperligao"/>
              </w:rPr>
              <w:t>5)</w:t>
            </w:r>
            <w:r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86064F">
              <w:rPr>
                <w:rStyle w:val="Hiperligao"/>
              </w:rPr>
              <w:t>Dicionário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_Toc196905314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904829" w14:textId="63C1766B" w:rsidR="00D43B58" w:rsidRDefault="00D43B58" w:rsidP="00D43B58">
          <w:r>
            <w:fldChar w:fldCharType="end"/>
          </w:r>
        </w:p>
        <w:p w14:paraId="612D31D2" w14:textId="77777777" w:rsidR="00D43B58" w:rsidRDefault="00D43B58" w:rsidP="00D43B58"/>
        <w:p w14:paraId="1DDD38D5" w14:textId="77777777" w:rsidR="00D43B58" w:rsidRDefault="00D43B58" w:rsidP="00D43B58"/>
        <w:p w14:paraId="35138B68" w14:textId="7A44716F" w:rsidR="00D43B58" w:rsidRDefault="00D43B58" w:rsidP="00D43B58">
          <w:r>
            <w:br w:type="page"/>
          </w:r>
        </w:p>
      </w:sdtContent>
    </w:sdt>
    <w:p w14:paraId="29CDD289" w14:textId="2D6DCC78" w:rsidR="00D43B58" w:rsidRPr="00D43B58" w:rsidRDefault="00D43B58" w:rsidP="00D43B58">
      <w:pPr>
        <w:pStyle w:val="titulo"/>
        <w:numPr>
          <w:ilvl w:val="0"/>
          <w:numId w:val="3"/>
        </w:numPr>
      </w:pPr>
      <w:bookmarkStart w:id="0" w:name="_Toc196814497"/>
      <w:bookmarkStart w:id="1" w:name="_Toc196905310"/>
      <w:r w:rsidRPr="00CA07E3">
        <w:lastRenderedPageBreak/>
        <w:t>Descrição do Sistema</w:t>
      </w:r>
      <w:bookmarkEnd w:id="0"/>
      <w:bookmarkEnd w:id="1"/>
    </w:p>
    <w:p w14:paraId="5D63B08A" w14:textId="77777777" w:rsidR="00B16F24" w:rsidRPr="00B16F24" w:rsidRDefault="00B16F24" w:rsidP="00B16F24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Fonts w:ascii="Calibri" w:hAnsi="Calibri" w:cs="Calibri"/>
          <w:color w:val="000000"/>
        </w:rPr>
        <w:t>O sistema</w:t>
      </w:r>
      <w:r w:rsidRPr="00B16F24">
        <w:rPr>
          <w:rStyle w:val="apple-converted-space"/>
          <w:rFonts w:ascii="Calibri" w:hAnsi="Calibri" w:cs="Calibri"/>
          <w:color w:val="000000"/>
        </w:rPr>
        <w:t> </w:t>
      </w:r>
      <w:r w:rsidRPr="00B16F24">
        <w:rPr>
          <w:rStyle w:val="Forte"/>
          <w:rFonts w:ascii="Calibri" w:hAnsi="Calibri" w:cs="Calibri"/>
          <w:color w:val="000000"/>
        </w:rPr>
        <w:t>H3X</w:t>
      </w:r>
      <w:r w:rsidRPr="00B16F24">
        <w:rPr>
          <w:rStyle w:val="apple-converted-space"/>
          <w:rFonts w:ascii="Calibri" w:hAnsi="Calibri" w:cs="Calibri"/>
          <w:color w:val="000000"/>
        </w:rPr>
        <w:t> </w:t>
      </w:r>
      <w:r w:rsidRPr="00B16F24">
        <w:rPr>
          <w:rFonts w:ascii="Calibri" w:hAnsi="Calibri" w:cs="Calibri"/>
          <w:color w:val="000000"/>
        </w:rPr>
        <w:t>é uma plataforma de gestão de utilizadores e conteúdos sociais, com funcionalidades relacionadas a eventos, reservas VIP e interação social. Existem</w:t>
      </w:r>
      <w:r w:rsidRPr="00B16F24">
        <w:rPr>
          <w:rStyle w:val="apple-converted-space"/>
          <w:rFonts w:ascii="Calibri" w:hAnsi="Calibri" w:cs="Calibri"/>
          <w:color w:val="000000"/>
        </w:rPr>
        <w:t> </w:t>
      </w:r>
      <w:r w:rsidRPr="00B16F24">
        <w:rPr>
          <w:rStyle w:val="Forte"/>
          <w:rFonts w:ascii="Calibri" w:hAnsi="Calibri" w:cs="Calibri"/>
          <w:color w:val="000000"/>
        </w:rPr>
        <w:t>três tipos principais de utilizadores</w:t>
      </w:r>
      <w:r w:rsidRPr="00B16F24">
        <w:rPr>
          <w:rStyle w:val="apple-converted-space"/>
          <w:rFonts w:ascii="Calibri" w:hAnsi="Calibri" w:cs="Calibri"/>
          <w:color w:val="000000"/>
        </w:rPr>
        <w:t> </w:t>
      </w:r>
      <w:r w:rsidRPr="00B16F24">
        <w:rPr>
          <w:rFonts w:ascii="Calibri" w:hAnsi="Calibri" w:cs="Calibri"/>
          <w:color w:val="000000"/>
        </w:rPr>
        <w:t>— cliente, funcionário e administrador — com diferentes níveis de permissões:</w:t>
      </w:r>
    </w:p>
    <w:p w14:paraId="54788875" w14:textId="7F8048CA" w:rsidR="00B16F24" w:rsidRPr="00B16F24" w:rsidRDefault="00B16F24" w:rsidP="00B16F24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Style w:val="Forte"/>
          <w:rFonts w:ascii="Calibri" w:hAnsi="Calibri" w:cs="Calibri"/>
          <w:color w:val="000000"/>
        </w:rPr>
        <w:t>Clientes</w:t>
      </w:r>
      <w:r w:rsidRPr="00B16F24">
        <w:rPr>
          <w:rFonts w:ascii="Calibri" w:hAnsi="Calibri" w:cs="Calibri"/>
          <w:color w:val="000000"/>
        </w:rPr>
        <w:t xml:space="preserve">: podem visualizar conteúdos, </w:t>
      </w:r>
      <w:r w:rsidR="00316F76">
        <w:rPr>
          <w:rFonts w:ascii="Calibri" w:hAnsi="Calibri" w:cs="Calibri"/>
          <w:color w:val="000000"/>
        </w:rPr>
        <w:t xml:space="preserve">criar </w:t>
      </w:r>
      <w:proofErr w:type="spellStart"/>
      <w:r w:rsidR="00316F76">
        <w:rPr>
          <w:rFonts w:ascii="Calibri" w:hAnsi="Calibri" w:cs="Calibri"/>
          <w:color w:val="000000"/>
        </w:rPr>
        <w:t>posts</w:t>
      </w:r>
      <w:proofErr w:type="spellEnd"/>
      <w:r w:rsidR="00316F76">
        <w:rPr>
          <w:rFonts w:ascii="Calibri" w:hAnsi="Calibri" w:cs="Calibri"/>
          <w:color w:val="000000"/>
        </w:rPr>
        <w:t xml:space="preserve">, enviar fotos, </w:t>
      </w:r>
      <w:r w:rsidRPr="00B16F24">
        <w:rPr>
          <w:rFonts w:ascii="Calibri" w:hAnsi="Calibri" w:cs="Calibri"/>
          <w:color w:val="000000"/>
        </w:rPr>
        <w:t>comentar</w:t>
      </w:r>
      <w:r w:rsidR="00316F76">
        <w:rPr>
          <w:rFonts w:ascii="Calibri" w:hAnsi="Calibri" w:cs="Calibri"/>
          <w:color w:val="000000"/>
        </w:rPr>
        <w:t>,</w:t>
      </w:r>
      <w:r w:rsidRPr="00B16F24">
        <w:rPr>
          <w:rFonts w:ascii="Calibri" w:hAnsi="Calibri" w:cs="Calibri"/>
          <w:color w:val="000000"/>
        </w:rPr>
        <w:t xml:space="preserve"> </w:t>
      </w:r>
      <w:r w:rsidR="00316F76">
        <w:rPr>
          <w:rFonts w:ascii="Calibri" w:hAnsi="Calibri" w:cs="Calibri"/>
          <w:color w:val="000000"/>
        </w:rPr>
        <w:t xml:space="preserve">enviar mensagem nos contactos, </w:t>
      </w:r>
      <w:r w:rsidRPr="00B16F24">
        <w:rPr>
          <w:rFonts w:ascii="Calibri" w:hAnsi="Calibri" w:cs="Calibri"/>
          <w:color w:val="000000"/>
        </w:rPr>
        <w:t>e fazer reservas VIP.</w:t>
      </w:r>
    </w:p>
    <w:p w14:paraId="2F17C0AE" w14:textId="084C981D" w:rsidR="00B16F24" w:rsidRPr="00B16F24" w:rsidRDefault="00B16F24" w:rsidP="00B16F24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Style w:val="Forte"/>
          <w:rFonts w:ascii="Calibri" w:hAnsi="Calibri" w:cs="Calibri"/>
          <w:color w:val="000000"/>
        </w:rPr>
        <w:t>Funcionários</w:t>
      </w:r>
      <w:r w:rsidRPr="00B16F24">
        <w:rPr>
          <w:rFonts w:ascii="Calibri" w:hAnsi="Calibri" w:cs="Calibri"/>
          <w:color w:val="000000"/>
        </w:rPr>
        <w:t>: têm acesso a quase total</w:t>
      </w:r>
      <w:r w:rsidR="00316F76">
        <w:rPr>
          <w:rFonts w:ascii="Calibri" w:hAnsi="Calibri" w:cs="Calibri"/>
          <w:color w:val="000000"/>
        </w:rPr>
        <w:t>, como exemplo criar eventos,</w:t>
      </w:r>
      <w:r w:rsidRPr="00B16F24">
        <w:rPr>
          <w:rFonts w:ascii="Calibri" w:hAnsi="Calibri" w:cs="Calibri"/>
          <w:color w:val="000000"/>
        </w:rPr>
        <w:t xml:space="preserve"> menos a gestão de utilizadores.</w:t>
      </w:r>
    </w:p>
    <w:p w14:paraId="3D479453" w14:textId="7DF01337" w:rsidR="00B16F24" w:rsidRPr="00B16F24" w:rsidRDefault="00B16F24" w:rsidP="00B16F24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Style w:val="Forte"/>
          <w:rFonts w:ascii="Calibri" w:hAnsi="Calibri" w:cs="Calibri"/>
          <w:color w:val="000000"/>
        </w:rPr>
        <w:t>Administradores</w:t>
      </w:r>
      <w:r w:rsidRPr="00B16F24">
        <w:rPr>
          <w:rFonts w:ascii="Calibri" w:hAnsi="Calibri" w:cs="Calibri"/>
          <w:color w:val="000000"/>
        </w:rPr>
        <w:t>: controlo total.</w:t>
      </w:r>
    </w:p>
    <w:p w14:paraId="7E120812" w14:textId="77777777" w:rsidR="00B16F24" w:rsidRPr="00B16F24" w:rsidRDefault="00B16F24" w:rsidP="00B16F24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Fonts w:ascii="Calibri" w:hAnsi="Calibri" w:cs="Calibri"/>
          <w:color w:val="000000"/>
        </w:rPr>
        <w:t>O sistema também possui:</w:t>
      </w:r>
    </w:p>
    <w:p w14:paraId="14CC852A" w14:textId="77777777" w:rsidR="00B16F24" w:rsidRPr="00B16F24" w:rsidRDefault="00B16F24" w:rsidP="00B16F24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Style w:val="Forte"/>
          <w:rFonts w:ascii="Calibri" w:hAnsi="Calibri" w:cs="Calibri"/>
          <w:color w:val="000000"/>
        </w:rPr>
        <w:t>Histórico de atividades</w:t>
      </w:r>
      <w:r w:rsidRPr="00B16F24">
        <w:rPr>
          <w:rStyle w:val="apple-converted-space"/>
          <w:rFonts w:ascii="Calibri" w:hAnsi="Calibri" w:cs="Calibri"/>
          <w:color w:val="000000"/>
        </w:rPr>
        <w:t> </w:t>
      </w:r>
      <w:r w:rsidRPr="00B16F24">
        <w:rPr>
          <w:rFonts w:ascii="Calibri" w:hAnsi="Calibri" w:cs="Calibri"/>
          <w:color w:val="000000"/>
        </w:rPr>
        <w:t>(última atividade e estado online/offline);</w:t>
      </w:r>
    </w:p>
    <w:p w14:paraId="051D6205" w14:textId="77777777" w:rsidR="00B16F24" w:rsidRPr="00B16F24" w:rsidRDefault="00B16F24" w:rsidP="00B16F24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Style w:val="Forte"/>
          <w:rFonts w:ascii="Calibri" w:hAnsi="Calibri" w:cs="Calibri"/>
          <w:color w:val="000000"/>
        </w:rPr>
        <w:t>Gestão de categorias</w:t>
      </w:r>
      <w:r w:rsidRPr="00B16F24">
        <w:rPr>
          <w:rStyle w:val="apple-converted-space"/>
          <w:rFonts w:ascii="Calibri" w:hAnsi="Calibri" w:cs="Calibri"/>
          <w:color w:val="000000"/>
        </w:rPr>
        <w:t> </w:t>
      </w:r>
      <w:r w:rsidRPr="00B16F24">
        <w:rPr>
          <w:rFonts w:ascii="Calibri" w:hAnsi="Calibri" w:cs="Calibri"/>
          <w:color w:val="000000"/>
        </w:rPr>
        <w:t xml:space="preserve">(para </w:t>
      </w:r>
      <w:proofErr w:type="spellStart"/>
      <w:r w:rsidRPr="00B16F24">
        <w:rPr>
          <w:rFonts w:ascii="Calibri" w:hAnsi="Calibri" w:cs="Calibri"/>
          <w:color w:val="000000"/>
        </w:rPr>
        <w:t>posts</w:t>
      </w:r>
      <w:proofErr w:type="spellEnd"/>
      <w:r w:rsidRPr="00B16F24">
        <w:rPr>
          <w:rFonts w:ascii="Calibri" w:hAnsi="Calibri" w:cs="Calibri"/>
          <w:color w:val="000000"/>
        </w:rPr>
        <w:t xml:space="preserve"> e eventos);</w:t>
      </w:r>
    </w:p>
    <w:p w14:paraId="5346116A" w14:textId="77777777" w:rsidR="00B16F24" w:rsidRDefault="00B16F24" w:rsidP="00B16F24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Style w:val="Forte"/>
          <w:rFonts w:ascii="Calibri" w:hAnsi="Calibri" w:cs="Calibri"/>
          <w:color w:val="000000"/>
        </w:rPr>
        <w:t>Sistema de reservas de mesas VIP</w:t>
      </w:r>
      <w:r w:rsidRPr="00B16F24">
        <w:rPr>
          <w:rFonts w:ascii="Calibri" w:hAnsi="Calibri" w:cs="Calibri"/>
          <w:color w:val="000000"/>
        </w:rPr>
        <w:t>;</w:t>
      </w:r>
    </w:p>
    <w:p w14:paraId="658ADD6F" w14:textId="29314EBD" w:rsidR="00045AAC" w:rsidRPr="00B16F24" w:rsidRDefault="00045AAC" w:rsidP="00B16F24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Style w:val="Forte"/>
          <w:rFonts w:ascii="Calibri" w:hAnsi="Calibri" w:cs="Calibri"/>
          <w:color w:val="000000"/>
        </w:rPr>
        <w:t xml:space="preserve">Blog com </w:t>
      </w:r>
      <w:proofErr w:type="spellStart"/>
      <w:r>
        <w:rPr>
          <w:rStyle w:val="Forte"/>
          <w:rFonts w:ascii="Calibri" w:hAnsi="Calibri" w:cs="Calibri"/>
          <w:color w:val="000000"/>
        </w:rPr>
        <w:t>posts</w:t>
      </w:r>
      <w:proofErr w:type="spellEnd"/>
      <w:r>
        <w:rPr>
          <w:rStyle w:val="Forte"/>
          <w:rFonts w:ascii="Calibri" w:hAnsi="Calibri" w:cs="Calibri"/>
          <w:color w:val="000000"/>
        </w:rPr>
        <w:t xml:space="preserve"> e comentários;</w:t>
      </w:r>
    </w:p>
    <w:p w14:paraId="4216E0CE" w14:textId="77777777" w:rsidR="00B16F24" w:rsidRPr="00B16F24" w:rsidRDefault="00B16F24" w:rsidP="00B16F24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Style w:val="Forte"/>
          <w:rFonts w:ascii="Calibri" w:hAnsi="Calibri" w:cs="Calibri"/>
          <w:color w:val="000000"/>
        </w:rPr>
        <w:t>Galeria de imagens</w:t>
      </w:r>
      <w:r w:rsidRPr="00B16F24">
        <w:rPr>
          <w:rFonts w:ascii="Calibri" w:hAnsi="Calibri" w:cs="Calibri"/>
          <w:color w:val="000000"/>
        </w:rPr>
        <w:t>;</w:t>
      </w:r>
    </w:p>
    <w:p w14:paraId="02BB1BC0" w14:textId="03EE2963" w:rsidR="00B16F24" w:rsidRPr="00B16F24" w:rsidRDefault="00B16F24" w:rsidP="00B16F24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Style w:val="Forte"/>
          <w:rFonts w:ascii="Calibri" w:hAnsi="Calibri" w:cs="Calibri"/>
          <w:color w:val="000000"/>
        </w:rPr>
        <w:t>Gestão de DJs e eventos com associação de categorias</w:t>
      </w:r>
      <w:r w:rsidRPr="00B16F24">
        <w:rPr>
          <w:rFonts w:ascii="Calibri" w:hAnsi="Calibri" w:cs="Calibri"/>
          <w:color w:val="000000"/>
        </w:rPr>
        <w:t>;</w:t>
      </w:r>
    </w:p>
    <w:p w14:paraId="5F245137" w14:textId="77777777" w:rsidR="00B16F24" w:rsidRPr="00B16F24" w:rsidRDefault="00B16F24" w:rsidP="00B16F24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B16F24">
        <w:rPr>
          <w:rStyle w:val="Forte"/>
          <w:rFonts w:ascii="Calibri" w:hAnsi="Calibri" w:cs="Calibri"/>
          <w:color w:val="000000"/>
        </w:rPr>
        <w:t>Formulário de contacto</w:t>
      </w:r>
      <w:r w:rsidRPr="00B16F24">
        <w:rPr>
          <w:rStyle w:val="apple-converted-space"/>
          <w:rFonts w:ascii="Calibri" w:hAnsi="Calibri" w:cs="Calibri"/>
          <w:color w:val="000000"/>
        </w:rPr>
        <w:t> </w:t>
      </w:r>
      <w:r w:rsidRPr="00B16F24">
        <w:rPr>
          <w:rFonts w:ascii="Calibri" w:hAnsi="Calibri" w:cs="Calibri"/>
          <w:color w:val="000000"/>
        </w:rPr>
        <w:t>para visitantes e utilizadores registados.</w:t>
      </w:r>
    </w:p>
    <w:p w14:paraId="709E81A4" w14:textId="77777777" w:rsidR="007A3042" w:rsidRDefault="007A3042">
      <w:pPr>
        <w:rPr>
          <w:rFonts w:ascii="Calibri" w:hAnsi="Calibri" w:cs="Calibri"/>
        </w:rPr>
      </w:pPr>
    </w:p>
    <w:p w14:paraId="73D024C4" w14:textId="2D79D5BF" w:rsidR="00D43B58" w:rsidRPr="00CA07E3" w:rsidRDefault="00D43B58" w:rsidP="00D43B58">
      <w:pPr>
        <w:pStyle w:val="titulo"/>
        <w:numPr>
          <w:ilvl w:val="0"/>
          <w:numId w:val="3"/>
        </w:numPr>
      </w:pPr>
      <w:bookmarkStart w:id="2" w:name="_Toc196905311"/>
      <w:r w:rsidRPr="00CA07E3">
        <w:t>Modelo Conceptual (Diagrama de Entidade Relacionamento</w:t>
      </w:r>
      <w:r>
        <w:t>-DER</w:t>
      </w:r>
      <w:r w:rsidRPr="00CA07E3">
        <w:t>)</w:t>
      </w:r>
      <w:bookmarkEnd w:id="2"/>
    </w:p>
    <w:p w14:paraId="431963D5" w14:textId="77777777" w:rsidR="00B81FB9" w:rsidRPr="00B16F24" w:rsidRDefault="00B81FB9">
      <w:pPr>
        <w:rPr>
          <w:rFonts w:ascii="Calibri" w:hAnsi="Calibri" w:cs="Calibri"/>
        </w:rPr>
      </w:pPr>
    </w:p>
    <w:p w14:paraId="7C466BBE" w14:textId="5A930229" w:rsidR="00DD5D95" w:rsidRDefault="00521168" w:rsidP="00F824B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54C6C073" wp14:editId="42B05DC2">
            <wp:extent cx="5400040" cy="3597910"/>
            <wp:effectExtent l="0" t="0" r="0" b="0"/>
            <wp:docPr id="309749860" name="Imagem 4" descr="Uma imagem com diagrama, esboço, Esque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9860" name="Imagem 4" descr="Uma imagem com diagrama, esboço, Esquema&#10;&#10;Os conteúdos gerados por IA poderão estar incorretos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98BF" w14:textId="77777777" w:rsidR="00F824B2" w:rsidRPr="00316F76" w:rsidRDefault="00F824B2" w:rsidP="00F824B2">
      <w:pPr>
        <w:rPr>
          <w:rFonts w:ascii="Calibri" w:hAnsi="Calibri" w:cs="Calibri"/>
          <w:b/>
          <w:bCs/>
          <w:sz w:val="32"/>
          <w:szCs w:val="32"/>
        </w:rPr>
      </w:pPr>
    </w:p>
    <w:p w14:paraId="12E74CA0" w14:textId="1AB4773A" w:rsidR="00B16F24" w:rsidRPr="00F824B2" w:rsidRDefault="008E2AC9" w:rsidP="00F824B2">
      <w:pPr>
        <w:pStyle w:val="titulo"/>
        <w:numPr>
          <w:ilvl w:val="0"/>
          <w:numId w:val="3"/>
        </w:numPr>
      </w:pPr>
      <w:bookmarkStart w:id="3" w:name="_Toc196905312"/>
      <w:r>
        <w:lastRenderedPageBreak/>
        <w:t>Modelo Logico</w:t>
      </w:r>
      <w:bookmarkEnd w:id="3"/>
    </w:p>
    <w:p w14:paraId="0A64FE55" w14:textId="4A199FF7" w:rsidR="003D5F7A" w:rsidRPr="00B16F24" w:rsidRDefault="003D5F7A" w:rsidP="003D5F7A">
      <w:pPr>
        <w:ind w:left="360"/>
        <w:rPr>
          <w:rFonts w:ascii="Calibri" w:hAnsi="Calibri" w:cs="Calibri"/>
        </w:rPr>
      </w:pPr>
      <w:proofErr w:type="gramStart"/>
      <w:r w:rsidRPr="00B16F24">
        <w:rPr>
          <w:rFonts w:ascii="Calibri" w:hAnsi="Calibri" w:cs="Calibri"/>
        </w:rPr>
        <w:t>UTILIZADORES(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 w:rsidRPr="00B16F24">
        <w:rPr>
          <w:rFonts w:ascii="Calibri" w:hAnsi="Calibri" w:cs="Calibri"/>
        </w:rPr>
        <w:t>, nome, email, telefone, password</w:t>
      </w:r>
      <w:r w:rsidR="00123916">
        <w:rPr>
          <w:rFonts w:ascii="Calibri" w:hAnsi="Calibri" w:cs="Calibri"/>
        </w:rPr>
        <w:t>,</w:t>
      </w:r>
      <w:r w:rsidR="00123916" w:rsidRPr="00123916">
        <w:t xml:space="preserve"> </w:t>
      </w:r>
      <w:proofErr w:type="spellStart"/>
      <w:r w:rsidR="00123916" w:rsidRPr="00123916">
        <w:rPr>
          <w:rFonts w:ascii="Calibri" w:hAnsi="Calibri" w:cs="Calibri"/>
        </w:rPr>
        <w:t>data_nascimento</w:t>
      </w:r>
      <w:proofErr w:type="spellEnd"/>
      <w:r w:rsidRPr="00B16F24">
        <w:rPr>
          <w:rFonts w:ascii="Calibri" w:hAnsi="Calibri" w:cs="Calibri"/>
        </w:rPr>
        <w:t xml:space="preserve">, tipo, estado, </w:t>
      </w:r>
      <w:proofErr w:type="spellStart"/>
      <w:proofErr w:type="gramStart"/>
      <w:r w:rsidRPr="00B16F24">
        <w:rPr>
          <w:rFonts w:ascii="Calibri" w:hAnsi="Calibri" w:cs="Calibri"/>
        </w:rPr>
        <w:t>ultima</w:t>
      </w:r>
      <w:proofErr w:type="gramEnd"/>
      <w:r w:rsidRPr="00B16F24">
        <w:rPr>
          <w:rFonts w:ascii="Calibri" w:hAnsi="Calibri" w:cs="Calibri"/>
        </w:rPr>
        <w:t>_atividade</w:t>
      </w:r>
      <w:proofErr w:type="spellEnd"/>
      <w:r w:rsidRPr="00B16F24">
        <w:rPr>
          <w:rFonts w:ascii="Calibri" w:hAnsi="Calibri" w:cs="Calibri"/>
        </w:rPr>
        <w:t>)</w:t>
      </w:r>
    </w:p>
    <w:p w14:paraId="5F7DC963" w14:textId="7379C81A" w:rsidR="003D5F7A" w:rsidRPr="00B16F24" w:rsidRDefault="003D5F7A" w:rsidP="003D5F7A">
      <w:pPr>
        <w:ind w:left="360"/>
        <w:rPr>
          <w:rFonts w:ascii="Calibri" w:hAnsi="Calibri" w:cs="Calibri"/>
        </w:rPr>
      </w:pPr>
      <w:r w:rsidRPr="00B16F24">
        <w:rPr>
          <w:rFonts w:ascii="Calibri" w:hAnsi="Calibri" w:cs="Calibri"/>
        </w:rPr>
        <w:t>CATEGORIAS</w:t>
      </w:r>
      <w:r w:rsidR="00E41794">
        <w:rPr>
          <w:rFonts w:ascii="Calibri" w:hAnsi="Calibri" w:cs="Calibri"/>
        </w:rPr>
        <w:t>_</w:t>
      </w:r>
      <w:proofErr w:type="gramStart"/>
      <w:r w:rsidR="00E41794">
        <w:rPr>
          <w:rFonts w:ascii="Calibri" w:hAnsi="Calibri" w:cs="Calibri"/>
        </w:rPr>
        <w:t>POSTS</w:t>
      </w:r>
      <w:r w:rsidRPr="00B16F24">
        <w:rPr>
          <w:rFonts w:ascii="Calibri" w:hAnsi="Calibri" w:cs="Calibri"/>
        </w:rPr>
        <w:t>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 w:rsidRPr="00B16F24">
        <w:rPr>
          <w:rFonts w:ascii="Calibri" w:hAnsi="Calibri" w:cs="Calibri"/>
        </w:rPr>
        <w:t>, nome)</w:t>
      </w:r>
    </w:p>
    <w:p w14:paraId="5DEBF98D" w14:textId="77777777" w:rsidR="003D5F7A" w:rsidRPr="00B16F24" w:rsidRDefault="003D5F7A" w:rsidP="003D5F7A">
      <w:pPr>
        <w:ind w:left="360"/>
        <w:rPr>
          <w:rFonts w:ascii="Calibri" w:hAnsi="Calibri" w:cs="Calibri"/>
        </w:rPr>
      </w:pPr>
      <w:proofErr w:type="gramStart"/>
      <w:r w:rsidRPr="00B16F24">
        <w:rPr>
          <w:rFonts w:ascii="Calibri" w:hAnsi="Calibri" w:cs="Calibri"/>
        </w:rPr>
        <w:t>POSTS(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 w:rsidRPr="00B16F24">
        <w:rPr>
          <w:rFonts w:ascii="Calibri" w:hAnsi="Calibri" w:cs="Calibri"/>
        </w:rPr>
        <w:t xml:space="preserve">, </w:t>
      </w:r>
      <w:proofErr w:type="gramStart"/>
      <w:r w:rsidRPr="00B16F24">
        <w:rPr>
          <w:rFonts w:ascii="Calibri" w:hAnsi="Calibri" w:cs="Calibri"/>
        </w:rPr>
        <w:t>titulo</w:t>
      </w:r>
      <w:proofErr w:type="gramEnd"/>
      <w:r w:rsidRPr="00B16F24">
        <w:rPr>
          <w:rFonts w:ascii="Calibri" w:hAnsi="Calibri" w:cs="Calibri"/>
        </w:rPr>
        <w:t xml:space="preserve">, </w:t>
      </w:r>
      <w:proofErr w:type="spellStart"/>
      <w:r w:rsidRPr="00B16F24">
        <w:rPr>
          <w:rFonts w:ascii="Calibri" w:hAnsi="Calibri" w:cs="Calibri"/>
        </w:rPr>
        <w:t>conteudo</w:t>
      </w:r>
      <w:proofErr w:type="spellEnd"/>
      <w:r w:rsidRPr="00B16F24">
        <w:rPr>
          <w:rFonts w:ascii="Calibri" w:hAnsi="Calibri" w:cs="Calibri"/>
        </w:rPr>
        <w:t xml:space="preserve">, </w:t>
      </w:r>
      <w:proofErr w:type="spellStart"/>
      <w:r w:rsidRPr="00B16F24">
        <w:rPr>
          <w:rFonts w:ascii="Calibri" w:hAnsi="Calibri" w:cs="Calibri"/>
        </w:rPr>
        <w:t>data_criacao</w:t>
      </w:r>
      <w:proofErr w:type="spellEnd"/>
      <w:r w:rsidRPr="00B16F24">
        <w:rPr>
          <w:rFonts w:ascii="Calibri" w:hAnsi="Calibri" w:cs="Calibri"/>
        </w:rPr>
        <w:t xml:space="preserve">, aprovado, </w:t>
      </w:r>
      <w:proofErr w:type="spellStart"/>
      <w:r w:rsidRPr="005E7F68">
        <w:rPr>
          <w:rFonts w:ascii="Calibri" w:hAnsi="Calibri" w:cs="Calibri"/>
          <w:color w:val="70AD47" w:themeColor="accent6"/>
          <w:u w:val="dash"/>
        </w:rPr>
        <w:t>id_utilizador</w:t>
      </w:r>
      <w:proofErr w:type="spellEnd"/>
      <w:r w:rsidRPr="00B16F24">
        <w:rPr>
          <w:rFonts w:ascii="Calibri" w:hAnsi="Calibri" w:cs="Calibri"/>
          <w:color w:val="70AD47" w:themeColor="accent6"/>
        </w:rPr>
        <w:t xml:space="preserve">, </w:t>
      </w:r>
      <w:proofErr w:type="spellStart"/>
      <w:r w:rsidRPr="005E7F68">
        <w:rPr>
          <w:rFonts w:ascii="Calibri" w:hAnsi="Calibri" w:cs="Calibri"/>
          <w:color w:val="70AD47" w:themeColor="accent6"/>
          <w:u w:val="dash"/>
        </w:rPr>
        <w:t>id_categoria</w:t>
      </w:r>
      <w:proofErr w:type="spellEnd"/>
      <w:r w:rsidRPr="00B16F24">
        <w:rPr>
          <w:rFonts w:ascii="Calibri" w:hAnsi="Calibri" w:cs="Calibri"/>
        </w:rPr>
        <w:t>)</w:t>
      </w:r>
    </w:p>
    <w:p w14:paraId="40D176F5" w14:textId="77777777" w:rsidR="003D5F7A" w:rsidRPr="00B16F24" w:rsidRDefault="003D5F7A" w:rsidP="003D5F7A">
      <w:pPr>
        <w:ind w:left="360"/>
        <w:rPr>
          <w:rFonts w:ascii="Calibri" w:hAnsi="Calibri" w:cs="Calibri"/>
        </w:rPr>
      </w:pPr>
      <w:proofErr w:type="gramStart"/>
      <w:r w:rsidRPr="00B16F24">
        <w:rPr>
          <w:rFonts w:ascii="Calibri" w:hAnsi="Calibri" w:cs="Calibri"/>
        </w:rPr>
        <w:t>COMENTARIOS(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 w:rsidRPr="00B16F24">
        <w:rPr>
          <w:rFonts w:ascii="Calibri" w:hAnsi="Calibri" w:cs="Calibri"/>
        </w:rPr>
        <w:t xml:space="preserve">, </w:t>
      </w:r>
      <w:proofErr w:type="spellStart"/>
      <w:r w:rsidRPr="00B16F24">
        <w:rPr>
          <w:rFonts w:ascii="Calibri" w:hAnsi="Calibri" w:cs="Calibri"/>
        </w:rPr>
        <w:t>conteudo</w:t>
      </w:r>
      <w:proofErr w:type="spellEnd"/>
      <w:r w:rsidRPr="00B16F24">
        <w:rPr>
          <w:rFonts w:ascii="Calibri" w:hAnsi="Calibri" w:cs="Calibri"/>
        </w:rPr>
        <w:t xml:space="preserve">, </w:t>
      </w:r>
      <w:proofErr w:type="spellStart"/>
      <w:r w:rsidRPr="00B16F24">
        <w:rPr>
          <w:rFonts w:ascii="Calibri" w:hAnsi="Calibri" w:cs="Calibri"/>
        </w:rPr>
        <w:t>data_criacao</w:t>
      </w:r>
      <w:proofErr w:type="spellEnd"/>
      <w:r w:rsidRPr="00B16F24">
        <w:rPr>
          <w:rFonts w:ascii="Calibri" w:hAnsi="Calibri" w:cs="Calibri"/>
        </w:rPr>
        <w:t xml:space="preserve">, </w:t>
      </w:r>
      <w:proofErr w:type="spellStart"/>
      <w:r w:rsidRPr="005E7F68">
        <w:rPr>
          <w:rFonts w:ascii="Calibri" w:hAnsi="Calibri" w:cs="Calibri"/>
          <w:color w:val="70AD47" w:themeColor="accent6"/>
          <w:u w:val="dash"/>
        </w:rPr>
        <w:t>id_post</w:t>
      </w:r>
      <w:proofErr w:type="spellEnd"/>
      <w:r w:rsidRPr="00B16F24">
        <w:rPr>
          <w:rFonts w:ascii="Calibri" w:hAnsi="Calibri" w:cs="Calibri"/>
          <w:color w:val="70AD47" w:themeColor="accent6"/>
        </w:rPr>
        <w:t xml:space="preserve">, </w:t>
      </w:r>
      <w:proofErr w:type="spellStart"/>
      <w:r w:rsidRPr="005E7F68">
        <w:rPr>
          <w:rFonts w:ascii="Calibri" w:hAnsi="Calibri" w:cs="Calibri"/>
          <w:color w:val="70AD47" w:themeColor="accent6"/>
          <w:u w:val="dash"/>
        </w:rPr>
        <w:t>id_utilizador</w:t>
      </w:r>
      <w:proofErr w:type="spellEnd"/>
      <w:r w:rsidRPr="00B16F24">
        <w:rPr>
          <w:rFonts w:ascii="Calibri" w:hAnsi="Calibri" w:cs="Calibri"/>
        </w:rPr>
        <w:t>)</w:t>
      </w:r>
    </w:p>
    <w:p w14:paraId="3ECD5B96" w14:textId="77777777" w:rsidR="003D5F7A" w:rsidRPr="00B16F24" w:rsidRDefault="003D5F7A" w:rsidP="003D5F7A">
      <w:pPr>
        <w:ind w:left="360"/>
        <w:rPr>
          <w:rFonts w:ascii="Calibri" w:hAnsi="Calibri" w:cs="Calibri"/>
        </w:rPr>
      </w:pPr>
      <w:proofErr w:type="gramStart"/>
      <w:r w:rsidRPr="00B16F24">
        <w:rPr>
          <w:rFonts w:ascii="Calibri" w:hAnsi="Calibri" w:cs="Calibri"/>
        </w:rPr>
        <w:t>MESAS(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 w:rsidRPr="00B16F24">
        <w:rPr>
          <w:rFonts w:ascii="Calibri" w:hAnsi="Calibri" w:cs="Calibri"/>
        </w:rPr>
        <w:t>, nome, capacidade)</w:t>
      </w:r>
    </w:p>
    <w:p w14:paraId="673F6760" w14:textId="77777777" w:rsidR="003D5F7A" w:rsidRDefault="003D5F7A" w:rsidP="003D5F7A">
      <w:pPr>
        <w:ind w:left="360"/>
        <w:rPr>
          <w:rFonts w:ascii="Calibri" w:hAnsi="Calibri" w:cs="Calibri"/>
        </w:rPr>
      </w:pPr>
      <w:proofErr w:type="gramStart"/>
      <w:r w:rsidRPr="00B16F24">
        <w:rPr>
          <w:rFonts w:ascii="Calibri" w:hAnsi="Calibri" w:cs="Calibri"/>
        </w:rPr>
        <w:t>VIP(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 w:rsidRPr="00B16F24">
        <w:rPr>
          <w:rFonts w:ascii="Calibri" w:hAnsi="Calibri" w:cs="Calibri"/>
        </w:rPr>
        <w:t xml:space="preserve">, </w:t>
      </w:r>
      <w:proofErr w:type="spellStart"/>
      <w:r w:rsidRPr="005E7F68">
        <w:rPr>
          <w:rFonts w:ascii="Calibri" w:hAnsi="Calibri" w:cs="Calibri"/>
          <w:color w:val="70AD47" w:themeColor="accent6"/>
          <w:u w:val="dash"/>
        </w:rPr>
        <w:t>id_mesa</w:t>
      </w:r>
      <w:proofErr w:type="spellEnd"/>
      <w:r w:rsidRPr="00B16F24">
        <w:rPr>
          <w:rFonts w:ascii="Calibri" w:hAnsi="Calibri" w:cs="Calibri"/>
        </w:rPr>
        <w:t xml:space="preserve">, mensagem, </w:t>
      </w:r>
      <w:proofErr w:type="spellStart"/>
      <w:r w:rsidRPr="00B16F24">
        <w:rPr>
          <w:rFonts w:ascii="Calibri" w:hAnsi="Calibri" w:cs="Calibri"/>
        </w:rPr>
        <w:t>data_reserva</w:t>
      </w:r>
      <w:proofErr w:type="spellEnd"/>
      <w:r w:rsidRPr="00B16F24">
        <w:rPr>
          <w:rFonts w:ascii="Calibri" w:hAnsi="Calibri" w:cs="Calibri"/>
        </w:rPr>
        <w:t xml:space="preserve">, </w:t>
      </w:r>
      <w:proofErr w:type="spellStart"/>
      <w:r w:rsidRPr="005E7F68">
        <w:rPr>
          <w:rFonts w:ascii="Calibri" w:hAnsi="Calibri" w:cs="Calibri"/>
          <w:color w:val="70AD47" w:themeColor="accent6"/>
          <w:u w:val="dash"/>
        </w:rPr>
        <w:t>id_utilizador</w:t>
      </w:r>
      <w:proofErr w:type="spellEnd"/>
      <w:r w:rsidRPr="00B16F24">
        <w:rPr>
          <w:rFonts w:ascii="Calibri" w:hAnsi="Calibri" w:cs="Calibri"/>
        </w:rPr>
        <w:t>)</w:t>
      </w:r>
    </w:p>
    <w:p w14:paraId="4742E06C" w14:textId="1FBE2A1C" w:rsidR="00521168" w:rsidRPr="00B16F24" w:rsidRDefault="00521168" w:rsidP="0052116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VIP_</w:t>
      </w:r>
      <w:proofErr w:type="gramStart"/>
      <w:r>
        <w:rPr>
          <w:rFonts w:ascii="Calibri" w:hAnsi="Calibri" w:cs="Calibri"/>
        </w:rPr>
        <w:t>MESAS</w:t>
      </w:r>
      <w:r w:rsidRPr="00B16F24">
        <w:rPr>
          <w:rFonts w:ascii="Calibri" w:hAnsi="Calibri" w:cs="Calibri"/>
        </w:rPr>
        <w:t>(</w:t>
      </w:r>
      <w:proofErr w:type="spellStart"/>
      <w:proofErr w:type="gramEnd"/>
      <w:r w:rsidRPr="00B16F24">
        <w:rPr>
          <w:rFonts w:ascii="Calibri" w:hAnsi="Calibri" w:cs="Calibri"/>
          <w:color w:val="FF0000"/>
          <w:u w:val="single"/>
          <w:shd w:val="clear" w:color="auto" w:fill="70AD47" w:themeFill="accent6"/>
        </w:rPr>
        <w:t>id_</w:t>
      </w:r>
      <w:r>
        <w:rPr>
          <w:rFonts w:ascii="Calibri" w:hAnsi="Calibri" w:cs="Calibri"/>
          <w:color w:val="FF0000"/>
          <w:u w:val="single"/>
          <w:shd w:val="clear" w:color="auto" w:fill="70AD47" w:themeFill="accent6"/>
        </w:rPr>
        <w:t>vip</w:t>
      </w:r>
      <w:proofErr w:type="spellEnd"/>
      <w:r w:rsidRPr="00B16F24">
        <w:rPr>
          <w:rFonts w:ascii="Calibri" w:hAnsi="Calibri" w:cs="Calibri"/>
          <w:u w:val="single"/>
          <w:shd w:val="clear" w:color="auto" w:fill="70AD47" w:themeFill="accent6"/>
        </w:rPr>
        <w:t xml:space="preserve">, </w:t>
      </w:r>
      <w:proofErr w:type="spellStart"/>
      <w:r w:rsidRPr="00B16F24">
        <w:rPr>
          <w:rFonts w:ascii="Calibri" w:hAnsi="Calibri" w:cs="Calibri"/>
          <w:color w:val="FF0000"/>
          <w:u w:val="single"/>
          <w:shd w:val="clear" w:color="auto" w:fill="70AD47" w:themeFill="accent6"/>
        </w:rPr>
        <w:t>id_</w:t>
      </w:r>
      <w:r>
        <w:rPr>
          <w:rFonts w:ascii="Calibri" w:hAnsi="Calibri" w:cs="Calibri"/>
          <w:color w:val="FF0000"/>
          <w:u w:val="single"/>
          <w:shd w:val="clear" w:color="auto" w:fill="70AD47" w:themeFill="accent6"/>
        </w:rPr>
        <w:t>mesas</w:t>
      </w:r>
      <w:proofErr w:type="spellEnd"/>
      <w:r w:rsidRPr="00B16F24">
        <w:rPr>
          <w:rFonts w:ascii="Calibri" w:hAnsi="Calibri" w:cs="Calibri"/>
        </w:rPr>
        <w:t>)</w:t>
      </w:r>
    </w:p>
    <w:p w14:paraId="066DBE92" w14:textId="77777777" w:rsidR="003D5F7A" w:rsidRPr="00B16F24" w:rsidRDefault="003D5F7A" w:rsidP="003D5F7A">
      <w:pPr>
        <w:ind w:left="360"/>
        <w:rPr>
          <w:rFonts w:ascii="Calibri" w:hAnsi="Calibri" w:cs="Calibri"/>
        </w:rPr>
      </w:pPr>
      <w:proofErr w:type="gramStart"/>
      <w:r w:rsidRPr="00B16F24">
        <w:rPr>
          <w:rFonts w:ascii="Calibri" w:hAnsi="Calibri" w:cs="Calibri"/>
        </w:rPr>
        <w:t>CONTACTOS(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 w:rsidRPr="00B16F24">
        <w:rPr>
          <w:rFonts w:ascii="Calibri" w:hAnsi="Calibri" w:cs="Calibri"/>
        </w:rPr>
        <w:t xml:space="preserve">, nome, email, telefone, mensagem, </w:t>
      </w:r>
      <w:proofErr w:type="spellStart"/>
      <w:r w:rsidRPr="005E7F68">
        <w:rPr>
          <w:rFonts w:ascii="Calibri" w:hAnsi="Calibri" w:cs="Calibri"/>
          <w:color w:val="70AD47" w:themeColor="accent6"/>
          <w:u w:val="dash"/>
        </w:rPr>
        <w:t>id_utilizador</w:t>
      </w:r>
      <w:proofErr w:type="spellEnd"/>
      <w:r w:rsidRPr="00B16F24">
        <w:rPr>
          <w:rFonts w:ascii="Calibri" w:hAnsi="Calibri" w:cs="Calibri"/>
        </w:rPr>
        <w:t>)</w:t>
      </w:r>
    </w:p>
    <w:p w14:paraId="39DB3F29" w14:textId="4BD9A366" w:rsidR="00316F76" w:rsidRPr="00316F76" w:rsidRDefault="003D5F7A" w:rsidP="00316F76">
      <w:pPr>
        <w:ind w:left="360"/>
        <w:rPr>
          <w:rFonts w:ascii="Calibri" w:hAnsi="Calibri" w:cs="Calibri"/>
          <w:color w:val="70AD47" w:themeColor="accent6"/>
        </w:rPr>
      </w:pPr>
      <w:proofErr w:type="gramStart"/>
      <w:r w:rsidRPr="00B16F24">
        <w:rPr>
          <w:rFonts w:ascii="Calibri" w:hAnsi="Calibri" w:cs="Calibri"/>
        </w:rPr>
        <w:t>GALERIA(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 w:rsidRPr="00B16F24">
        <w:rPr>
          <w:rFonts w:ascii="Calibri" w:hAnsi="Calibri" w:cs="Calibri"/>
        </w:rPr>
        <w:t xml:space="preserve">, </w:t>
      </w:r>
      <w:proofErr w:type="gramStart"/>
      <w:r w:rsidRPr="00B16F24">
        <w:rPr>
          <w:rFonts w:ascii="Calibri" w:hAnsi="Calibri" w:cs="Calibri"/>
        </w:rPr>
        <w:t>titulo</w:t>
      </w:r>
      <w:proofErr w:type="gramEnd"/>
      <w:r w:rsidRPr="00B16F24">
        <w:rPr>
          <w:rFonts w:ascii="Calibri" w:hAnsi="Calibri" w:cs="Calibri"/>
        </w:rPr>
        <w:t xml:space="preserve">, imagem, </w:t>
      </w:r>
      <w:r w:rsidR="00973D5B">
        <w:rPr>
          <w:rFonts w:ascii="Calibri" w:hAnsi="Calibri" w:cs="Calibri"/>
        </w:rPr>
        <w:t xml:space="preserve">aprovado, </w:t>
      </w:r>
      <w:proofErr w:type="spellStart"/>
      <w:r w:rsidRPr="00B16F24">
        <w:rPr>
          <w:rFonts w:ascii="Calibri" w:hAnsi="Calibri" w:cs="Calibri"/>
        </w:rPr>
        <w:t>data_upload</w:t>
      </w:r>
      <w:proofErr w:type="spellEnd"/>
      <w:r w:rsidRPr="00B16F24">
        <w:rPr>
          <w:rFonts w:ascii="Calibri" w:hAnsi="Calibri" w:cs="Calibri"/>
        </w:rPr>
        <w:t xml:space="preserve">, </w:t>
      </w:r>
      <w:proofErr w:type="spellStart"/>
      <w:r w:rsidRPr="005E7F68">
        <w:rPr>
          <w:rFonts w:ascii="Calibri" w:hAnsi="Calibri" w:cs="Calibri"/>
          <w:color w:val="70AD47" w:themeColor="accent6"/>
          <w:u w:val="dash"/>
        </w:rPr>
        <w:t>id_utilizador</w:t>
      </w:r>
      <w:proofErr w:type="spellEnd"/>
      <w:r w:rsidRPr="00B16F24">
        <w:rPr>
          <w:rFonts w:ascii="Calibri" w:hAnsi="Calibri" w:cs="Calibri"/>
          <w:color w:val="70AD47" w:themeColor="accent6"/>
        </w:rPr>
        <w:t>)</w:t>
      </w:r>
    </w:p>
    <w:p w14:paraId="5F190804" w14:textId="19539C14" w:rsidR="003D5F7A" w:rsidRDefault="00316F76" w:rsidP="003D5F7A">
      <w:pPr>
        <w:ind w:left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DJ</w:t>
      </w:r>
      <w:r w:rsidR="00E41794">
        <w:rPr>
          <w:rFonts w:ascii="Calibri" w:hAnsi="Calibri" w:cs="Calibri"/>
        </w:rPr>
        <w:t>S</w:t>
      </w:r>
      <w:r>
        <w:rPr>
          <w:rFonts w:ascii="Calibri" w:hAnsi="Calibri" w:cs="Calibri"/>
        </w:rPr>
        <w:t>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>
        <w:rPr>
          <w:rFonts w:ascii="Calibri" w:hAnsi="Calibri" w:cs="Calibri"/>
        </w:rPr>
        <w:t xml:space="preserve">, nome, imagem, </w:t>
      </w:r>
      <w:proofErr w:type="spellStart"/>
      <w:r>
        <w:rPr>
          <w:rFonts w:ascii="Calibri" w:hAnsi="Calibri" w:cs="Calibri"/>
        </w:rPr>
        <w:t>video</w:t>
      </w:r>
      <w:proofErr w:type="spellEnd"/>
      <w:r>
        <w:rPr>
          <w:rFonts w:ascii="Calibri" w:hAnsi="Calibri" w:cs="Calibri"/>
        </w:rPr>
        <w:t>)</w:t>
      </w:r>
    </w:p>
    <w:p w14:paraId="0D10B08C" w14:textId="173ACAAE" w:rsidR="00316F76" w:rsidRDefault="00316F76" w:rsidP="00316F76">
      <w:pPr>
        <w:ind w:left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EVENTOS(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>
        <w:rPr>
          <w:rFonts w:ascii="Calibri" w:hAnsi="Calibri" w:cs="Calibri"/>
        </w:rPr>
        <w:t xml:space="preserve">, </w:t>
      </w:r>
      <w:proofErr w:type="gramStart"/>
      <w:r>
        <w:rPr>
          <w:rFonts w:ascii="Calibri" w:hAnsi="Calibri" w:cs="Calibri"/>
        </w:rPr>
        <w:t>titulo</w:t>
      </w:r>
      <w:proofErr w:type="gram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data_</w:t>
      </w:r>
      <w:proofErr w:type="gramStart"/>
      <w:r>
        <w:rPr>
          <w:rFonts w:ascii="Calibri" w:hAnsi="Calibri" w:cs="Calibri"/>
        </w:rPr>
        <w:t>inicio</w:t>
      </w:r>
      <w:proofErr w:type="spellEnd"/>
      <w:proofErr w:type="gram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data_fim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hora_</w:t>
      </w:r>
      <w:proofErr w:type="gramStart"/>
      <w:r>
        <w:rPr>
          <w:rFonts w:ascii="Calibri" w:hAnsi="Calibri" w:cs="Calibri"/>
        </w:rPr>
        <w:t>inicio</w:t>
      </w:r>
      <w:proofErr w:type="spellEnd"/>
      <w:proofErr w:type="gram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hora_fim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316F76">
        <w:rPr>
          <w:rFonts w:ascii="Calibri" w:hAnsi="Calibri" w:cs="Calibri"/>
          <w:color w:val="92D050"/>
        </w:rPr>
        <w:t>i</w:t>
      </w:r>
      <w:r w:rsidRPr="005E7F68">
        <w:rPr>
          <w:rFonts w:ascii="Calibri" w:hAnsi="Calibri" w:cs="Calibri"/>
          <w:color w:val="92D050"/>
          <w:u w:val="dash"/>
        </w:rPr>
        <w:t>d_utilizador</w:t>
      </w:r>
      <w:proofErr w:type="spellEnd"/>
      <w:r>
        <w:rPr>
          <w:rFonts w:ascii="Calibri" w:hAnsi="Calibri" w:cs="Calibri"/>
        </w:rPr>
        <w:t>)</w:t>
      </w:r>
    </w:p>
    <w:p w14:paraId="40BE22FF" w14:textId="034A0E64" w:rsidR="00316F76" w:rsidRPr="00B16F24" w:rsidRDefault="00316F76" w:rsidP="00316F76">
      <w:pPr>
        <w:ind w:left="360"/>
        <w:rPr>
          <w:rFonts w:ascii="Calibri" w:hAnsi="Calibri" w:cs="Calibri"/>
        </w:rPr>
      </w:pPr>
      <w:r w:rsidRPr="00B16F24">
        <w:rPr>
          <w:rFonts w:ascii="Calibri" w:hAnsi="Calibri" w:cs="Calibri"/>
        </w:rPr>
        <w:t>CATEGORIAS_</w:t>
      </w:r>
      <w:proofErr w:type="gramStart"/>
      <w:r w:rsidRPr="00B16F24">
        <w:rPr>
          <w:rFonts w:ascii="Calibri" w:hAnsi="Calibri" w:cs="Calibri"/>
        </w:rPr>
        <w:t>EVENTOS(</w:t>
      </w:r>
      <w:proofErr w:type="gramEnd"/>
      <w:r w:rsidRPr="005E7F68">
        <w:rPr>
          <w:rFonts w:ascii="Calibri" w:hAnsi="Calibri" w:cs="Calibri"/>
          <w:color w:val="FF0000"/>
          <w:u w:val="single"/>
        </w:rPr>
        <w:t>id</w:t>
      </w:r>
      <w:r w:rsidRPr="00B16F24">
        <w:rPr>
          <w:rFonts w:ascii="Calibri" w:hAnsi="Calibri" w:cs="Calibri"/>
        </w:rPr>
        <w:t>, nome</w:t>
      </w:r>
      <w:r>
        <w:rPr>
          <w:rFonts w:ascii="Calibri" w:hAnsi="Calibri" w:cs="Calibri"/>
        </w:rPr>
        <w:t>)</w:t>
      </w:r>
    </w:p>
    <w:p w14:paraId="5E5573B8" w14:textId="77777777" w:rsidR="003D5F7A" w:rsidRPr="00B16F24" w:rsidRDefault="003D5F7A" w:rsidP="003D5F7A">
      <w:pPr>
        <w:ind w:left="360"/>
        <w:rPr>
          <w:rFonts w:ascii="Calibri" w:hAnsi="Calibri" w:cs="Calibri"/>
        </w:rPr>
      </w:pPr>
      <w:r w:rsidRPr="00B16F24">
        <w:rPr>
          <w:rFonts w:ascii="Calibri" w:hAnsi="Calibri" w:cs="Calibri"/>
        </w:rPr>
        <w:t>EVENTOS_</w:t>
      </w:r>
      <w:proofErr w:type="gramStart"/>
      <w:r w:rsidRPr="00B16F24">
        <w:rPr>
          <w:rFonts w:ascii="Calibri" w:hAnsi="Calibri" w:cs="Calibri"/>
        </w:rPr>
        <w:t>CATEGORIAS(</w:t>
      </w:r>
      <w:proofErr w:type="spellStart"/>
      <w:proofErr w:type="gramEnd"/>
      <w:r w:rsidRPr="00B16F24">
        <w:rPr>
          <w:rFonts w:ascii="Calibri" w:hAnsi="Calibri" w:cs="Calibri"/>
          <w:color w:val="FF0000"/>
          <w:u w:val="single"/>
          <w:shd w:val="clear" w:color="auto" w:fill="70AD47" w:themeFill="accent6"/>
        </w:rPr>
        <w:t>id_evento</w:t>
      </w:r>
      <w:proofErr w:type="spellEnd"/>
      <w:r w:rsidRPr="00B16F24">
        <w:rPr>
          <w:rFonts w:ascii="Calibri" w:hAnsi="Calibri" w:cs="Calibri"/>
          <w:u w:val="single"/>
          <w:shd w:val="clear" w:color="auto" w:fill="70AD47" w:themeFill="accent6"/>
        </w:rPr>
        <w:t xml:space="preserve">, </w:t>
      </w:r>
      <w:proofErr w:type="spellStart"/>
      <w:r w:rsidRPr="00B16F24">
        <w:rPr>
          <w:rFonts w:ascii="Calibri" w:hAnsi="Calibri" w:cs="Calibri"/>
          <w:color w:val="FF0000"/>
          <w:u w:val="single"/>
          <w:shd w:val="clear" w:color="auto" w:fill="70AD47" w:themeFill="accent6"/>
        </w:rPr>
        <w:t>id_categoria</w:t>
      </w:r>
      <w:proofErr w:type="spellEnd"/>
      <w:r w:rsidRPr="00B16F24">
        <w:rPr>
          <w:rFonts w:ascii="Calibri" w:hAnsi="Calibri" w:cs="Calibri"/>
        </w:rPr>
        <w:t>)</w:t>
      </w:r>
    </w:p>
    <w:p w14:paraId="0371463A" w14:textId="77777777" w:rsidR="003D5F7A" w:rsidRDefault="003D5F7A" w:rsidP="003D5F7A">
      <w:pPr>
        <w:ind w:left="360"/>
        <w:rPr>
          <w:rFonts w:ascii="Calibri" w:hAnsi="Calibri" w:cs="Calibri"/>
          <w:color w:val="FF0000"/>
        </w:rPr>
      </w:pPr>
      <w:r w:rsidRPr="00B16F24">
        <w:rPr>
          <w:rFonts w:ascii="Calibri" w:hAnsi="Calibri" w:cs="Calibri"/>
        </w:rPr>
        <w:t>EVENTOS_</w:t>
      </w:r>
      <w:proofErr w:type="gramStart"/>
      <w:r w:rsidRPr="00B16F24">
        <w:rPr>
          <w:rFonts w:ascii="Calibri" w:hAnsi="Calibri" w:cs="Calibri"/>
        </w:rPr>
        <w:t>DJS(</w:t>
      </w:r>
      <w:proofErr w:type="spellStart"/>
      <w:proofErr w:type="gramEnd"/>
      <w:r w:rsidRPr="00B16F24">
        <w:rPr>
          <w:rFonts w:ascii="Calibri" w:hAnsi="Calibri" w:cs="Calibri"/>
          <w:color w:val="FF0000"/>
          <w:shd w:val="clear" w:color="auto" w:fill="70AD47" w:themeFill="accent6"/>
        </w:rPr>
        <w:t>id_evento</w:t>
      </w:r>
      <w:proofErr w:type="spellEnd"/>
      <w:r w:rsidRPr="00B16F24">
        <w:rPr>
          <w:rFonts w:ascii="Calibri" w:hAnsi="Calibri" w:cs="Calibri"/>
          <w:color w:val="000000" w:themeColor="text1"/>
          <w:shd w:val="clear" w:color="auto" w:fill="70AD47" w:themeFill="accent6"/>
        </w:rPr>
        <w:t>,</w:t>
      </w:r>
      <w:r w:rsidRPr="00B16F24">
        <w:rPr>
          <w:rFonts w:ascii="Calibri" w:hAnsi="Calibri" w:cs="Calibri"/>
          <w:color w:val="FF0000"/>
          <w:shd w:val="clear" w:color="auto" w:fill="70AD47" w:themeFill="accent6"/>
        </w:rPr>
        <w:t xml:space="preserve"> </w:t>
      </w:r>
      <w:proofErr w:type="spellStart"/>
      <w:r w:rsidRPr="00B16F24">
        <w:rPr>
          <w:rFonts w:ascii="Calibri" w:hAnsi="Calibri" w:cs="Calibri"/>
          <w:color w:val="FF0000"/>
          <w:shd w:val="clear" w:color="auto" w:fill="70AD47" w:themeFill="accent6"/>
        </w:rPr>
        <w:t>id_dj</w:t>
      </w:r>
      <w:proofErr w:type="spellEnd"/>
      <w:r w:rsidRPr="00B16F24">
        <w:rPr>
          <w:rFonts w:ascii="Calibri" w:hAnsi="Calibri" w:cs="Calibri"/>
        </w:rPr>
        <w:t>)</w:t>
      </w:r>
      <w:r w:rsidRPr="00B16F24">
        <w:rPr>
          <w:rFonts w:ascii="Calibri" w:hAnsi="Calibri" w:cs="Calibri"/>
          <w:color w:val="FF0000"/>
        </w:rPr>
        <w:t xml:space="preserve"> </w:t>
      </w:r>
    </w:p>
    <w:p w14:paraId="2AB994ED" w14:textId="77777777" w:rsidR="003D5F7A" w:rsidRPr="00B16F24" w:rsidRDefault="003D5F7A" w:rsidP="00316F76">
      <w:pPr>
        <w:rPr>
          <w:rFonts w:ascii="Calibri" w:hAnsi="Calibri" w:cs="Calibri"/>
          <w:color w:val="FF0000"/>
        </w:rPr>
      </w:pPr>
    </w:p>
    <w:p w14:paraId="405D81A5" w14:textId="2B9FC0F1" w:rsidR="009004ED" w:rsidRPr="00B16F24" w:rsidRDefault="009004ED" w:rsidP="003D5F7A">
      <w:pPr>
        <w:ind w:left="360"/>
        <w:rPr>
          <w:rFonts w:ascii="Calibri" w:hAnsi="Calibri" w:cs="Calibri"/>
          <w:color w:val="FF0000"/>
        </w:rPr>
      </w:pPr>
      <w:proofErr w:type="spellStart"/>
      <w:r w:rsidRPr="00B16F24">
        <w:rPr>
          <w:rFonts w:ascii="Calibri" w:hAnsi="Calibri" w:cs="Calibri"/>
          <w:color w:val="FF0000"/>
        </w:rPr>
        <w:t>Primary</w:t>
      </w:r>
      <w:proofErr w:type="spellEnd"/>
      <w:r w:rsidRPr="00B16F24">
        <w:rPr>
          <w:rFonts w:ascii="Calibri" w:hAnsi="Calibri" w:cs="Calibri"/>
          <w:color w:val="FF0000"/>
        </w:rPr>
        <w:t xml:space="preserve"> </w:t>
      </w:r>
      <w:proofErr w:type="spellStart"/>
      <w:r w:rsidRPr="00B16F24">
        <w:rPr>
          <w:rFonts w:ascii="Calibri" w:hAnsi="Calibri" w:cs="Calibri"/>
          <w:color w:val="FF0000"/>
        </w:rPr>
        <w:t>Key</w:t>
      </w:r>
      <w:proofErr w:type="spellEnd"/>
    </w:p>
    <w:p w14:paraId="38678B11" w14:textId="6382886D" w:rsidR="009004ED" w:rsidRPr="00B16F24" w:rsidRDefault="009004ED" w:rsidP="009004ED">
      <w:pPr>
        <w:ind w:left="360"/>
        <w:rPr>
          <w:rFonts w:ascii="Calibri" w:hAnsi="Calibri" w:cs="Calibri"/>
          <w:color w:val="70AD47" w:themeColor="accent6"/>
        </w:rPr>
      </w:pPr>
      <w:proofErr w:type="spellStart"/>
      <w:r w:rsidRPr="00B16F24">
        <w:rPr>
          <w:rFonts w:ascii="Calibri" w:hAnsi="Calibri" w:cs="Calibri"/>
          <w:color w:val="70AD47" w:themeColor="accent6"/>
        </w:rPr>
        <w:t>Foreign</w:t>
      </w:r>
      <w:proofErr w:type="spellEnd"/>
      <w:r w:rsidRPr="00B16F24">
        <w:rPr>
          <w:rFonts w:ascii="Calibri" w:hAnsi="Calibri" w:cs="Calibri"/>
          <w:color w:val="70AD47" w:themeColor="accent6"/>
        </w:rPr>
        <w:t xml:space="preserve"> </w:t>
      </w:r>
      <w:proofErr w:type="spellStart"/>
      <w:r w:rsidRPr="00B16F24">
        <w:rPr>
          <w:rFonts w:ascii="Calibri" w:hAnsi="Calibri" w:cs="Calibri"/>
          <w:color w:val="70AD47" w:themeColor="accent6"/>
        </w:rPr>
        <w:t>Key</w:t>
      </w:r>
      <w:proofErr w:type="spellEnd"/>
    </w:p>
    <w:p w14:paraId="0EFCF985" w14:textId="77777777" w:rsidR="00A66897" w:rsidRPr="00B16F24" w:rsidRDefault="00A66897" w:rsidP="00B81FB9">
      <w:pPr>
        <w:rPr>
          <w:rFonts w:ascii="Calibri" w:hAnsi="Calibri" w:cs="Calibri"/>
          <w:b/>
          <w:bCs/>
          <w:sz w:val="40"/>
          <w:szCs w:val="40"/>
        </w:rPr>
      </w:pPr>
    </w:p>
    <w:p w14:paraId="4D3C0855" w14:textId="77777777" w:rsidR="00D43B58" w:rsidRDefault="00D43B58" w:rsidP="00F824B2">
      <w:pPr>
        <w:pStyle w:val="titulo"/>
        <w:numPr>
          <w:ilvl w:val="0"/>
          <w:numId w:val="3"/>
        </w:numPr>
      </w:pPr>
      <w:bookmarkStart w:id="4" w:name="_Toc196814501"/>
      <w:bookmarkStart w:id="5" w:name="_Toc196905313"/>
      <w:r w:rsidRPr="007A03FB">
        <w:t>Modelo F</w:t>
      </w:r>
      <w:r>
        <w:t>í</w:t>
      </w:r>
      <w:r w:rsidRPr="007A03FB">
        <w:t>sico</w:t>
      </w:r>
      <w:bookmarkEnd w:id="4"/>
      <w:bookmarkEnd w:id="5"/>
    </w:p>
    <w:p w14:paraId="1BBC23C4" w14:textId="59BB2A50" w:rsidR="00EA4067" w:rsidRDefault="007109D6" w:rsidP="00EA4067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 wp14:anchorId="7C53154D" wp14:editId="2A4E2F04">
            <wp:extent cx="3580512" cy="3645352"/>
            <wp:effectExtent l="0" t="0" r="1270" b="0"/>
            <wp:docPr id="2129462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62376" name="Imagem 21294623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78" cy="36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0812" w14:textId="77777777" w:rsidR="008E2AC9" w:rsidRDefault="008E2AC9" w:rsidP="00EA4067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FCE654A" w14:textId="77777777" w:rsidR="008E2AC9" w:rsidRDefault="008E2AC9" w:rsidP="00EA4067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D41BC71" w14:textId="77777777" w:rsidR="008E2AC9" w:rsidRPr="008E2AC9" w:rsidRDefault="008E2AC9" w:rsidP="00EA4067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AEE9728" w14:textId="01A023CD" w:rsidR="0087448D" w:rsidRPr="008E2AC9" w:rsidRDefault="00D43B58" w:rsidP="007A3042">
      <w:pPr>
        <w:pStyle w:val="titulo"/>
        <w:numPr>
          <w:ilvl w:val="0"/>
          <w:numId w:val="3"/>
        </w:numPr>
      </w:pPr>
      <w:bookmarkStart w:id="6" w:name="_Toc196814500"/>
      <w:bookmarkStart w:id="7" w:name="_Toc196905314"/>
      <w:r w:rsidRPr="00E5349C">
        <w:lastRenderedPageBreak/>
        <w:t>Dicionário de Dados</w:t>
      </w:r>
      <w:bookmarkEnd w:id="6"/>
      <w:bookmarkEnd w:id="7"/>
    </w:p>
    <w:p w14:paraId="06BDA5A6" w14:textId="77777777" w:rsidR="004F5F06" w:rsidRPr="00B16F24" w:rsidRDefault="004F5F06" w:rsidP="007A3042">
      <w:pPr>
        <w:rPr>
          <w:rFonts w:ascii="Calibri" w:hAnsi="Calibri" w:cs="Calibri"/>
          <w:b/>
          <w:bCs/>
        </w:rPr>
      </w:pPr>
    </w:p>
    <w:p w14:paraId="5E29D9CF" w14:textId="18D4C5EC" w:rsidR="006F1026" w:rsidRPr="00B16F24" w:rsidRDefault="00FA1636" w:rsidP="007A3042">
      <w:pPr>
        <w:rPr>
          <w:rFonts w:ascii="Calibri" w:hAnsi="Calibri" w:cs="Calibri"/>
          <w:b/>
          <w:bCs/>
        </w:rPr>
      </w:pPr>
      <w:r w:rsidRPr="00B16F24">
        <w:rPr>
          <w:rFonts w:ascii="Calibri" w:hAnsi="Calibri" w:cs="Calibri"/>
          <w:b/>
          <w:bCs/>
        </w:rPr>
        <w:t>utilizadores</w:t>
      </w:r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261"/>
        <w:gridCol w:w="1569"/>
        <w:gridCol w:w="2881"/>
        <w:gridCol w:w="988"/>
        <w:gridCol w:w="951"/>
        <w:gridCol w:w="1276"/>
      </w:tblGrid>
      <w:tr w:rsidR="00FA1636" w:rsidRPr="00B16F24" w14:paraId="429FBAC0" w14:textId="77777777" w:rsidTr="00CB2E3A">
        <w:tc>
          <w:tcPr>
            <w:tcW w:w="1261" w:type="dxa"/>
          </w:tcPr>
          <w:p w14:paraId="0695B2D8" w14:textId="77777777" w:rsidR="0087448D" w:rsidRPr="00B16F24" w:rsidRDefault="0087448D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Nome </w:t>
            </w:r>
            <w:r w:rsidR="00E5349C" w:rsidRPr="00B16F24">
              <w:rPr>
                <w:rFonts w:ascii="Calibri" w:hAnsi="Calibri" w:cs="Calibri"/>
              </w:rPr>
              <w:t xml:space="preserve">dos </w:t>
            </w:r>
            <w:r w:rsidRPr="00B16F24">
              <w:rPr>
                <w:rFonts w:ascii="Calibri" w:hAnsi="Calibri" w:cs="Calibri"/>
              </w:rPr>
              <w:t>Campos</w:t>
            </w:r>
          </w:p>
        </w:tc>
        <w:tc>
          <w:tcPr>
            <w:tcW w:w="1569" w:type="dxa"/>
          </w:tcPr>
          <w:p w14:paraId="37FAB760" w14:textId="77777777" w:rsidR="0087448D" w:rsidRPr="00B16F24" w:rsidRDefault="0087448D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2881" w:type="dxa"/>
          </w:tcPr>
          <w:p w14:paraId="2859AC7A" w14:textId="77777777" w:rsidR="0087448D" w:rsidRPr="00B16F24" w:rsidRDefault="0087448D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988" w:type="dxa"/>
          </w:tcPr>
          <w:p w14:paraId="133A8C8E" w14:textId="77777777" w:rsidR="0087448D" w:rsidRPr="00B16F24" w:rsidRDefault="0087448D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951" w:type="dxa"/>
          </w:tcPr>
          <w:p w14:paraId="482EDAF5" w14:textId="77777777" w:rsidR="0087448D" w:rsidRPr="00B16F24" w:rsidRDefault="0087448D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276" w:type="dxa"/>
          </w:tcPr>
          <w:p w14:paraId="4892CBC2" w14:textId="77777777" w:rsidR="0087448D" w:rsidRPr="00B16F24" w:rsidRDefault="0087448D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FA1636" w:rsidRPr="00B16F24" w14:paraId="1F046036" w14:textId="77777777" w:rsidTr="00CB2E3A">
        <w:tc>
          <w:tcPr>
            <w:tcW w:w="1261" w:type="dxa"/>
          </w:tcPr>
          <w:p w14:paraId="04CC3976" w14:textId="72D13470" w:rsidR="0087448D" w:rsidRPr="00B16F24" w:rsidRDefault="0037442B" w:rsidP="0037442B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569" w:type="dxa"/>
          </w:tcPr>
          <w:p w14:paraId="29C511F3" w14:textId="43BBDA59" w:rsidR="0087448D" w:rsidRPr="00B16F24" w:rsidRDefault="0037442B" w:rsidP="0037442B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Identificador único do utilizador</w:t>
            </w:r>
          </w:p>
        </w:tc>
        <w:tc>
          <w:tcPr>
            <w:tcW w:w="2881" w:type="dxa"/>
          </w:tcPr>
          <w:p w14:paraId="084E65F5" w14:textId="1CEE8B3D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988" w:type="dxa"/>
          </w:tcPr>
          <w:p w14:paraId="42AA10D7" w14:textId="2A0900B3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951" w:type="dxa"/>
          </w:tcPr>
          <w:p w14:paraId="1154E1B9" w14:textId="4BE24351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276" w:type="dxa"/>
          </w:tcPr>
          <w:p w14:paraId="006432FA" w14:textId="4854565D" w:rsidR="0087448D" w:rsidRPr="00B16F24" w:rsidRDefault="0037442B" w:rsidP="00B171C5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 w:rsidR="00CB2E3A">
              <w:rPr>
                <w:rFonts w:ascii="Calibri" w:hAnsi="Calibri" w:cs="Calibri"/>
              </w:rPr>
              <w:t xml:space="preserve">, </w:t>
            </w:r>
            <w:proofErr w:type="spellStart"/>
            <w:r w:rsidR="00CB2E3A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 w:rsidR="00CB2E3A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FA1636" w:rsidRPr="00B16F24" w14:paraId="78BD2072" w14:textId="77777777" w:rsidTr="00CB2E3A">
        <w:tc>
          <w:tcPr>
            <w:tcW w:w="1261" w:type="dxa"/>
          </w:tcPr>
          <w:p w14:paraId="05EBC4B9" w14:textId="52A72F5F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</w:t>
            </w:r>
          </w:p>
        </w:tc>
        <w:tc>
          <w:tcPr>
            <w:tcW w:w="1569" w:type="dxa"/>
          </w:tcPr>
          <w:p w14:paraId="40E6AB8C" w14:textId="26201E99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completo do utilizador</w:t>
            </w:r>
          </w:p>
        </w:tc>
        <w:tc>
          <w:tcPr>
            <w:tcW w:w="2881" w:type="dxa"/>
          </w:tcPr>
          <w:p w14:paraId="6C4FF87E" w14:textId="54AA53FB" w:rsidR="0087448D" w:rsidRPr="00B16F24" w:rsidRDefault="0037442B" w:rsidP="00B171C5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100)</w:t>
            </w:r>
          </w:p>
        </w:tc>
        <w:tc>
          <w:tcPr>
            <w:tcW w:w="988" w:type="dxa"/>
          </w:tcPr>
          <w:p w14:paraId="52FCE36C" w14:textId="7A7A4AE1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951" w:type="dxa"/>
          </w:tcPr>
          <w:p w14:paraId="4AAD846B" w14:textId="27EEB235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276" w:type="dxa"/>
          </w:tcPr>
          <w:p w14:paraId="7DBDE312" w14:textId="2422753C" w:rsidR="0087448D" w:rsidRPr="00B16F24" w:rsidRDefault="0087448D" w:rsidP="00B171C5">
            <w:pPr>
              <w:rPr>
                <w:rFonts w:ascii="Calibri" w:hAnsi="Calibri" w:cs="Calibri"/>
              </w:rPr>
            </w:pPr>
          </w:p>
        </w:tc>
      </w:tr>
      <w:tr w:rsidR="00FA1636" w:rsidRPr="00B16F24" w14:paraId="56397C96" w14:textId="77777777" w:rsidTr="00CB2E3A">
        <w:tc>
          <w:tcPr>
            <w:tcW w:w="1261" w:type="dxa"/>
          </w:tcPr>
          <w:p w14:paraId="0A92BFCF" w14:textId="4ADC9ACF" w:rsidR="0087448D" w:rsidRPr="00B16F24" w:rsidRDefault="00FA1636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email</w:t>
            </w:r>
          </w:p>
        </w:tc>
        <w:tc>
          <w:tcPr>
            <w:tcW w:w="1569" w:type="dxa"/>
          </w:tcPr>
          <w:p w14:paraId="3AD52E8F" w14:textId="01C0E43E" w:rsidR="0087448D" w:rsidRPr="00B16F24" w:rsidRDefault="00FA1636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Endereço de email do utilizador</w:t>
            </w:r>
          </w:p>
        </w:tc>
        <w:tc>
          <w:tcPr>
            <w:tcW w:w="2881" w:type="dxa"/>
          </w:tcPr>
          <w:p w14:paraId="1F67ECEF" w14:textId="59DA688E" w:rsidR="0087448D" w:rsidRPr="00B16F24" w:rsidRDefault="00FA1636" w:rsidP="00B171C5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100)</w:t>
            </w:r>
          </w:p>
        </w:tc>
        <w:tc>
          <w:tcPr>
            <w:tcW w:w="988" w:type="dxa"/>
          </w:tcPr>
          <w:p w14:paraId="70F93D26" w14:textId="335C3AC5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951" w:type="dxa"/>
          </w:tcPr>
          <w:p w14:paraId="24ABE114" w14:textId="1EB69D58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276" w:type="dxa"/>
          </w:tcPr>
          <w:p w14:paraId="70E682EC" w14:textId="58F8472D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Único</w:t>
            </w:r>
          </w:p>
        </w:tc>
      </w:tr>
      <w:tr w:rsidR="00414E79" w:rsidRPr="00B16F24" w14:paraId="0AEB2F8E" w14:textId="77777777" w:rsidTr="00CB2E3A">
        <w:trPr>
          <w:trHeight w:val="681"/>
        </w:trPr>
        <w:tc>
          <w:tcPr>
            <w:tcW w:w="1261" w:type="dxa"/>
          </w:tcPr>
          <w:p w14:paraId="7F94C84D" w14:textId="26D24286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telefone</w:t>
            </w:r>
          </w:p>
        </w:tc>
        <w:tc>
          <w:tcPr>
            <w:tcW w:w="1569" w:type="dxa"/>
          </w:tcPr>
          <w:p w14:paraId="09D520F2" w14:textId="43DD91DB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Número de telefone</w:t>
            </w:r>
          </w:p>
        </w:tc>
        <w:tc>
          <w:tcPr>
            <w:tcW w:w="2881" w:type="dxa"/>
          </w:tcPr>
          <w:p w14:paraId="505D97D7" w14:textId="5FAE8B88" w:rsidR="00414E79" w:rsidRPr="00B16F24" w:rsidRDefault="00414E79" w:rsidP="00B171C5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9)</w:t>
            </w:r>
          </w:p>
        </w:tc>
        <w:tc>
          <w:tcPr>
            <w:tcW w:w="988" w:type="dxa"/>
          </w:tcPr>
          <w:p w14:paraId="3196E83A" w14:textId="7233C0D3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951" w:type="dxa"/>
          </w:tcPr>
          <w:p w14:paraId="0557B9BD" w14:textId="75FF78AC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276" w:type="dxa"/>
          </w:tcPr>
          <w:p w14:paraId="117D31C6" w14:textId="77777777" w:rsidR="00414E79" w:rsidRPr="00B16F24" w:rsidRDefault="00414E79" w:rsidP="00B171C5">
            <w:pPr>
              <w:rPr>
                <w:rFonts w:ascii="Calibri" w:hAnsi="Calibri" w:cs="Calibri"/>
              </w:rPr>
            </w:pPr>
          </w:p>
        </w:tc>
      </w:tr>
      <w:tr w:rsidR="00414E79" w:rsidRPr="00B16F24" w14:paraId="3E444398" w14:textId="77777777" w:rsidTr="00CB2E3A">
        <w:trPr>
          <w:trHeight w:val="681"/>
        </w:trPr>
        <w:tc>
          <w:tcPr>
            <w:tcW w:w="1261" w:type="dxa"/>
          </w:tcPr>
          <w:p w14:paraId="74D2DFB1" w14:textId="0E4CBE69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password</w:t>
            </w:r>
          </w:p>
        </w:tc>
        <w:tc>
          <w:tcPr>
            <w:tcW w:w="1569" w:type="dxa"/>
          </w:tcPr>
          <w:p w14:paraId="40A1832A" w14:textId="77777777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Palavra-passe</w:t>
            </w:r>
          </w:p>
          <w:p w14:paraId="58DC8275" w14:textId="63F10B87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encriptada</w:t>
            </w:r>
          </w:p>
        </w:tc>
        <w:tc>
          <w:tcPr>
            <w:tcW w:w="2881" w:type="dxa"/>
          </w:tcPr>
          <w:p w14:paraId="1E85B7C5" w14:textId="6AE3BCDF" w:rsidR="00414E79" w:rsidRPr="00B16F24" w:rsidRDefault="00414E79" w:rsidP="00B171C5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255)</w:t>
            </w:r>
          </w:p>
        </w:tc>
        <w:tc>
          <w:tcPr>
            <w:tcW w:w="988" w:type="dxa"/>
          </w:tcPr>
          <w:p w14:paraId="0AE7BE50" w14:textId="32372F9F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951" w:type="dxa"/>
          </w:tcPr>
          <w:p w14:paraId="777CA9F2" w14:textId="4E3614FE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276" w:type="dxa"/>
          </w:tcPr>
          <w:p w14:paraId="0490B389" w14:textId="2B2EC6AA" w:rsidR="00414E79" w:rsidRPr="00B16F24" w:rsidRDefault="00414E79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Encriptar a password</w:t>
            </w:r>
          </w:p>
        </w:tc>
      </w:tr>
      <w:tr w:rsidR="00DD5D95" w:rsidRPr="00B16F24" w14:paraId="693E7B1D" w14:textId="77777777" w:rsidTr="00CB2E3A">
        <w:trPr>
          <w:trHeight w:val="681"/>
        </w:trPr>
        <w:tc>
          <w:tcPr>
            <w:tcW w:w="1261" w:type="dxa"/>
          </w:tcPr>
          <w:p w14:paraId="6FA78F2B" w14:textId="08E2AC2D" w:rsidR="00DD5D95" w:rsidRPr="00B16F24" w:rsidRDefault="00DD5D95" w:rsidP="00B171C5">
            <w:pPr>
              <w:rPr>
                <w:rFonts w:ascii="Calibri" w:hAnsi="Calibri" w:cs="Calibri"/>
              </w:rPr>
            </w:pPr>
            <w:proofErr w:type="spellStart"/>
            <w:r w:rsidRPr="00DD5D95">
              <w:rPr>
                <w:rFonts w:ascii="Calibri" w:hAnsi="Calibri" w:cs="Calibri"/>
              </w:rPr>
              <w:t>data_nascimento</w:t>
            </w:r>
            <w:proofErr w:type="spellEnd"/>
          </w:p>
        </w:tc>
        <w:tc>
          <w:tcPr>
            <w:tcW w:w="1569" w:type="dxa"/>
          </w:tcPr>
          <w:p w14:paraId="0A2C56E4" w14:textId="53429505" w:rsidR="00DD5D95" w:rsidRPr="00B16F24" w:rsidRDefault="00123916" w:rsidP="00B17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de nascimento</w:t>
            </w:r>
          </w:p>
        </w:tc>
        <w:tc>
          <w:tcPr>
            <w:tcW w:w="2881" w:type="dxa"/>
          </w:tcPr>
          <w:p w14:paraId="620E1C74" w14:textId="2F470497" w:rsidR="00DD5D95" w:rsidRPr="00B16F24" w:rsidRDefault="00123916" w:rsidP="00B17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988" w:type="dxa"/>
          </w:tcPr>
          <w:p w14:paraId="52666DC0" w14:textId="0B642A0B" w:rsidR="00DD5D95" w:rsidRPr="00B16F24" w:rsidRDefault="00123916" w:rsidP="00B17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</w:t>
            </w:r>
          </w:p>
        </w:tc>
        <w:tc>
          <w:tcPr>
            <w:tcW w:w="951" w:type="dxa"/>
          </w:tcPr>
          <w:p w14:paraId="3E8D2FE6" w14:textId="0570858A" w:rsidR="00DD5D95" w:rsidRPr="00B16F24" w:rsidRDefault="00123916" w:rsidP="00B17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Não</w:t>
            </w:r>
          </w:p>
        </w:tc>
        <w:tc>
          <w:tcPr>
            <w:tcW w:w="1276" w:type="dxa"/>
          </w:tcPr>
          <w:p w14:paraId="740DFE96" w14:textId="77777777" w:rsidR="00DD5D95" w:rsidRDefault="00123916" w:rsidP="00B17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Formato </w:t>
            </w:r>
          </w:p>
          <w:p w14:paraId="49735987" w14:textId="4A7ABD98" w:rsidR="00123916" w:rsidRPr="00B16F24" w:rsidRDefault="00123916" w:rsidP="00B17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YYYY-MM-DD</w:t>
            </w:r>
          </w:p>
        </w:tc>
      </w:tr>
      <w:tr w:rsidR="00FA1636" w:rsidRPr="00B16F24" w14:paraId="1533272A" w14:textId="77777777" w:rsidTr="00CB2E3A">
        <w:tc>
          <w:tcPr>
            <w:tcW w:w="1261" w:type="dxa"/>
          </w:tcPr>
          <w:p w14:paraId="766D730F" w14:textId="0CA847AA" w:rsidR="0087448D" w:rsidRPr="00B16F24" w:rsidRDefault="00FA1636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</w:t>
            </w:r>
          </w:p>
        </w:tc>
        <w:tc>
          <w:tcPr>
            <w:tcW w:w="1569" w:type="dxa"/>
          </w:tcPr>
          <w:p w14:paraId="5FE40E38" w14:textId="37462A95" w:rsidR="0087448D" w:rsidRPr="00B16F24" w:rsidRDefault="00FA1636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utilizador (cliente, funcionário, administrador)</w:t>
            </w:r>
          </w:p>
        </w:tc>
        <w:tc>
          <w:tcPr>
            <w:tcW w:w="2881" w:type="dxa"/>
          </w:tcPr>
          <w:p w14:paraId="4B025947" w14:textId="45CA0C2A" w:rsidR="0087448D" w:rsidRPr="00B16F24" w:rsidRDefault="00FA1636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ENUM(´</w:t>
            </w:r>
            <w:proofErr w:type="spellStart"/>
            <w:r w:rsidR="001973E4">
              <w:rPr>
                <w:rFonts w:ascii="Calibri" w:hAnsi="Calibri" w:cs="Calibri"/>
              </w:rPr>
              <w:t>c</w:t>
            </w:r>
            <w:proofErr w:type="gramStart"/>
            <w:r w:rsidRPr="00B16F24">
              <w:rPr>
                <w:rFonts w:ascii="Calibri" w:hAnsi="Calibri" w:cs="Calibri"/>
              </w:rPr>
              <w:t>´,´</w:t>
            </w:r>
            <w:proofErr w:type="gramEnd"/>
            <w:r w:rsidR="001973E4">
              <w:rPr>
                <w:rFonts w:ascii="Calibri" w:hAnsi="Calibri" w:cs="Calibri"/>
              </w:rPr>
              <w:t>f</w:t>
            </w:r>
            <w:proofErr w:type="gramStart"/>
            <w:r w:rsidRPr="00B16F24">
              <w:rPr>
                <w:rFonts w:ascii="Calibri" w:hAnsi="Calibri" w:cs="Calibri"/>
              </w:rPr>
              <w:t>´,´</w:t>
            </w:r>
            <w:proofErr w:type="gramEnd"/>
            <w:r w:rsidR="001973E4">
              <w:rPr>
                <w:rFonts w:ascii="Calibri" w:hAnsi="Calibri" w:cs="Calibri"/>
              </w:rPr>
              <w:t>a</w:t>
            </w:r>
            <w:proofErr w:type="spellEnd"/>
            <w:r w:rsidRPr="00B16F24">
              <w:rPr>
                <w:rFonts w:ascii="Calibri" w:hAnsi="Calibri" w:cs="Calibri"/>
              </w:rPr>
              <w:t>´)</w:t>
            </w:r>
          </w:p>
        </w:tc>
        <w:tc>
          <w:tcPr>
            <w:tcW w:w="988" w:type="dxa"/>
          </w:tcPr>
          <w:p w14:paraId="3427D7F4" w14:textId="7A51FE8F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951" w:type="dxa"/>
          </w:tcPr>
          <w:p w14:paraId="77947957" w14:textId="596B4855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276" w:type="dxa"/>
          </w:tcPr>
          <w:p w14:paraId="15FFE64F" w14:textId="4BFE7B80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utilizador</w:t>
            </w:r>
          </w:p>
        </w:tc>
      </w:tr>
      <w:tr w:rsidR="00FA1636" w:rsidRPr="00B16F24" w14:paraId="4B5624CB" w14:textId="77777777" w:rsidTr="00CB2E3A">
        <w:tc>
          <w:tcPr>
            <w:tcW w:w="1261" w:type="dxa"/>
          </w:tcPr>
          <w:p w14:paraId="66722E27" w14:textId="642E8079" w:rsidR="0087448D" w:rsidRPr="00B16F24" w:rsidRDefault="00FA1636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estado</w:t>
            </w:r>
          </w:p>
        </w:tc>
        <w:tc>
          <w:tcPr>
            <w:tcW w:w="1569" w:type="dxa"/>
          </w:tcPr>
          <w:p w14:paraId="45617B57" w14:textId="51BF4258" w:rsidR="0087448D" w:rsidRPr="00B16F24" w:rsidRDefault="00FA1636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Estado atual do utilizador (</w:t>
            </w:r>
            <w:r w:rsidR="001973E4">
              <w:rPr>
                <w:rFonts w:ascii="Calibri" w:hAnsi="Calibri" w:cs="Calibri"/>
              </w:rPr>
              <w:t>ativo</w:t>
            </w:r>
            <w:r w:rsidRPr="00B16F24">
              <w:rPr>
                <w:rFonts w:ascii="Calibri" w:hAnsi="Calibri" w:cs="Calibri"/>
              </w:rPr>
              <w:t>/</w:t>
            </w:r>
            <w:r w:rsidR="001973E4">
              <w:rPr>
                <w:rFonts w:ascii="Calibri" w:hAnsi="Calibri" w:cs="Calibri"/>
              </w:rPr>
              <w:t>desativo</w:t>
            </w:r>
            <w:r w:rsidRPr="00B16F24">
              <w:rPr>
                <w:rFonts w:ascii="Calibri" w:hAnsi="Calibri" w:cs="Calibri"/>
              </w:rPr>
              <w:t>)</w:t>
            </w:r>
          </w:p>
        </w:tc>
        <w:tc>
          <w:tcPr>
            <w:tcW w:w="2881" w:type="dxa"/>
          </w:tcPr>
          <w:p w14:paraId="47C58508" w14:textId="25AE79C8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ENUM(</w:t>
            </w:r>
            <w:r w:rsidR="00FA1636" w:rsidRPr="00B16F24">
              <w:rPr>
                <w:rFonts w:ascii="Calibri" w:hAnsi="Calibri" w:cs="Calibri"/>
              </w:rPr>
              <w:t>´</w:t>
            </w:r>
            <w:proofErr w:type="spellStart"/>
            <w:r w:rsidR="001973E4">
              <w:rPr>
                <w:rFonts w:ascii="Calibri" w:hAnsi="Calibri" w:cs="Calibri"/>
              </w:rPr>
              <w:t>a</w:t>
            </w:r>
            <w:proofErr w:type="gramStart"/>
            <w:r w:rsidR="00FA1636" w:rsidRPr="00B16F24">
              <w:rPr>
                <w:rFonts w:ascii="Calibri" w:hAnsi="Calibri" w:cs="Calibri"/>
              </w:rPr>
              <w:t>´,´</w:t>
            </w:r>
            <w:proofErr w:type="gramEnd"/>
            <w:r w:rsidR="001973E4">
              <w:rPr>
                <w:rFonts w:ascii="Calibri" w:hAnsi="Calibri" w:cs="Calibri"/>
              </w:rPr>
              <w:t>d</w:t>
            </w:r>
            <w:proofErr w:type="spellEnd"/>
            <w:r w:rsidR="00FA1636" w:rsidRPr="00B16F24">
              <w:rPr>
                <w:rFonts w:ascii="Calibri" w:hAnsi="Calibri" w:cs="Calibri"/>
              </w:rPr>
              <w:t>´)</w:t>
            </w:r>
          </w:p>
        </w:tc>
        <w:tc>
          <w:tcPr>
            <w:tcW w:w="988" w:type="dxa"/>
          </w:tcPr>
          <w:p w14:paraId="7F8D683B" w14:textId="5E7FB744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951" w:type="dxa"/>
          </w:tcPr>
          <w:p w14:paraId="6EE4A7F3" w14:textId="06FAAE58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276" w:type="dxa"/>
          </w:tcPr>
          <w:p w14:paraId="550C1388" w14:textId="6FD4CC6A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Indica se o utilizador está online ou offline</w:t>
            </w:r>
          </w:p>
        </w:tc>
      </w:tr>
      <w:tr w:rsidR="00FA1636" w:rsidRPr="00B16F24" w14:paraId="333F8E1A" w14:textId="77777777" w:rsidTr="00CB2E3A">
        <w:tc>
          <w:tcPr>
            <w:tcW w:w="1261" w:type="dxa"/>
          </w:tcPr>
          <w:p w14:paraId="42CE5829" w14:textId="6298A364" w:rsidR="0087448D" w:rsidRPr="00B16F24" w:rsidRDefault="00FA1636" w:rsidP="00B171C5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B16F24">
              <w:rPr>
                <w:rFonts w:ascii="Calibri" w:hAnsi="Calibri" w:cs="Calibri"/>
              </w:rPr>
              <w:t>ultima</w:t>
            </w:r>
            <w:proofErr w:type="gramEnd"/>
            <w:r w:rsidRPr="00B16F24">
              <w:rPr>
                <w:rFonts w:ascii="Calibri" w:hAnsi="Calibri" w:cs="Calibri"/>
              </w:rPr>
              <w:t>_atividade</w:t>
            </w:r>
            <w:proofErr w:type="spellEnd"/>
          </w:p>
        </w:tc>
        <w:tc>
          <w:tcPr>
            <w:tcW w:w="1569" w:type="dxa"/>
          </w:tcPr>
          <w:p w14:paraId="011903A0" w14:textId="46261A7F" w:rsidR="0087448D" w:rsidRPr="00B16F24" w:rsidRDefault="00FA1636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Hora da última atividade do utilizador</w:t>
            </w:r>
          </w:p>
        </w:tc>
        <w:tc>
          <w:tcPr>
            <w:tcW w:w="2881" w:type="dxa"/>
          </w:tcPr>
          <w:p w14:paraId="37ACC5BA" w14:textId="06EB6A31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TIMESTAMP</w:t>
            </w:r>
          </w:p>
        </w:tc>
        <w:tc>
          <w:tcPr>
            <w:tcW w:w="988" w:type="dxa"/>
          </w:tcPr>
          <w:p w14:paraId="7A2A37AD" w14:textId="6689DABC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951" w:type="dxa"/>
          </w:tcPr>
          <w:p w14:paraId="40A6DB9D" w14:textId="1212242F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276" w:type="dxa"/>
          </w:tcPr>
          <w:p w14:paraId="5C43E1F0" w14:textId="5193B6B7" w:rsidR="0087448D" w:rsidRPr="00B16F24" w:rsidRDefault="0037442B" w:rsidP="00B171C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Registo do </w:t>
            </w:r>
            <w:proofErr w:type="spellStart"/>
            <w:r w:rsidRPr="00B16F24">
              <w:rPr>
                <w:rFonts w:ascii="Calibri" w:hAnsi="Calibri" w:cs="Calibri"/>
              </w:rPr>
              <w:t>timestamp</w:t>
            </w:r>
            <w:proofErr w:type="spellEnd"/>
            <w:r w:rsidRPr="00B16F24">
              <w:rPr>
                <w:rFonts w:ascii="Calibri" w:hAnsi="Calibri" w:cs="Calibri"/>
              </w:rPr>
              <w:t xml:space="preserve"> da última atividade</w:t>
            </w:r>
          </w:p>
        </w:tc>
      </w:tr>
    </w:tbl>
    <w:p w14:paraId="3135D43E" w14:textId="77777777" w:rsidR="00100932" w:rsidRPr="00B16F24" w:rsidRDefault="00100932" w:rsidP="00FA1636">
      <w:pPr>
        <w:rPr>
          <w:rFonts w:ascii="Calibri" w:hAnsi="Calibri" w:cs="Calibri"/>
          <w:b/>
          <w:bCs/>
        </w:rPr>
      </w:pPr>
    </w:p>
    <w:p w14:paraId="448DD444" w14:textId="77777777" w:rsidR="00100932" w:rsidRDefault="00100932" w:rsidP="00FA1636">
      <w:pPr>
        <w:rPr>
          <w:rFonts w:ascii="Calibri" w:hAnsi="Calibri" w:cs="Calibri"/>
          <w:b/>
          <w:bCs/>
        </w:rPr>
      </w:pPr>
    </w:p>
    <w:p w14:paraId="7AB5674F" w14:textId="77777777" w:rsidR="004F5F06" w:rsidRDefault="004F5F06" w:rsidP="00FA1636">
      <w:pPr>
        <w:rPr>
          <w:rFonts w:ascii="Calibri" w:hAnsi="Calibri" w:cs="Calibri"/>
          <w:b/>
          <w:bCs/>
        </w:rPr>
      </w:pPr>
    </w:p>
    <w:p w14:paraId="4357D6BC" w14:textId="77777777" w:rsidR="004F5F06" w:rsidRDefault="004F5F06" w:rsidP="00FA1636">
      <w:pPr>
        <w:rPr>
          <w:rFonts w:ascii="Calibri" w:hAnsi="Calibri" w:cs="Calibri"/>
          <w:b/>
          <w:bCs/>
        </w:rPr>
      </w:pPr>
    </w:p>
    <w:p w14:paraId="71DDEF60" w14:textId="77777777" w:rsidR="004F5F06" w:rsidRDefault="004F5F06" w:rsidP="00FA1636">
      <w:pPr>
        <w:rPr>
          <w:rFonts w:ascii="Calibri" w:hAnsi="Calibri" w:cs="Calibri"/>
          <w:b/>
          <w:bCs/>
        </w:rPr>
      </w:pPr>
    </w:p>
    <w:p w14:paraId="4722065C" w14:textId="77777777" w:rsidR="004F5F06" w:rsidRDefault="004F5F06" w:rsidP="00FA1636">
      <w:pPr>
        <w:rPr>
          <w:rFonts w:ascii="Calibri" w:hAnsi="Calibri" w:cs="Calibri"/>
          <w:b/>
          <w:bCs/>
        </w:rPr>
      </w:pPr>
    </w:p>
    <w:p w14:paraId="73E7C380" w14:textId="77777777" w:rsidR="004F5F06" w:rsidRDefault="004F5F06" w:rsidP="00FA1636">
      <w:pPr>
        <w:rPr>
          <w:rFonts w:ascii="Calibri" w:hAnsi="Calibri" w:cs="Calibri"/>
          <w:b/>
          <w:bCs/>
        </w:rPr>
      </w:pPr>
    </w:p>
    <w:p w14:paraId="29828C87" w14:textId="348881C9" w:rsidR="00FA1636" w:rsidRPr="00B16F24" w:rsidRDefault="00414E79" w:rsidP="00FA1636">
      <w:pPr>
        <w:rPr>
          <w:rFonts w:ascii="Calibri" w:hAnsi="Calibri" w:cs="Calibri"/>
          <w:b/>
          <w:bCs/>
        </w:rPr>
      </w:pPr>
      <w:proofErr w:type="spellStart"/>
      <w:r w:rsidRPr="00B16F24">
        <w:rPr>
          <w:rFonts w:ascii="Calibri" w:hAnsi="Calibri" w:cs="Calibri"/>
          <w:b/>
          <w:bCs/>
        </w:rPr>
        <w:t>c</w:t>
      </w:r>
      <w:r w:rsidR="00FA1636" w:rsidRPr="00B16F24">
        <w:rPr>
          <w:rFonts w:ascii="Calibri" w:hAnsi="Calibri" w:cs="Calibri"/>
          <w:b/>
          <w:bCs/>
        </w:rPr>
        <w:t>ategorias</w:t>
      </w:r>
      <w:r w:rsidRPr="00B16F24">
        <w:rPr>
          <w:rFonts w:ascii="Calibri" w:hAnsi="Calibri" w:cs="Calibri"/>
          <w:b/>
          <w:bCs/>
        </w:rPr>
        <w:t>_</w:t>
      </w:r>
      <w:r w:rsidR="00235E57" w:rsidRPr="00B16F24">
        <w:rPr>
          <w:rFonts w:ascii="Calibri" w:hAnsi="Calibri" w:cs="Calibri"/>
          <w:b/>
          <w:bCs/>
        </w:rPr>
        <w:t>posts</w:t>
      </w:r>
      <w:proofErr w:type="spellEnd"/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261"/>
        <w:gridCol w:w="1569"/>
        <w:gridCol w:w="1560"/>
        <w:gridCol w:w="1842"/>
        <w:gridCol w:w="1267"/>
        <w:gridCol w:w="1427"/>
      </w:tblGrid>
      <w:tr w:rsidR="00FA1636" w:rsidRPr="00B16F24" w14:paraId="635A51D0" w14:textId="77777777" w:rsidTr="00100932">
        <w:tc>
          <w:tcPr>
            <w:tcW w:w="1261" w:type="dxa"/>
          </w:tcPr>
          <w:p w14:paraId="1055E306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569" w:type="dxa"/>
          </w:tcPr>
          <w:p w14:paraId="49F317B3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560" w:type="dxa"/>
          </w:tcPr>
          <w:p w14:paraId="0DE1028D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842" w:type="dxa"/>
          </w:tcPr>
          <w:p w14:paraId="0C2B8A82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267" w:type="dxa"/>
          </w:tcPr>
          <w:p w14:paraId="7D6D41F0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427" w:type="dxa"/>
          </w:tcPr>
          <w:p w14:paraId="6387948A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FA1636" w:rsidRPr="00B16F24" w14:paraId="1A10EFD6" w14:textId="77777777" w:rsidTr="00100932">
        <w:tc>
          <w:tcPr>
            <w:tcW w:w="1261" w:type="dxa"/>
          </w:tcPr>
          <w:p w14:paraId="1B01970B" w14:textId="77777777" w:rsidR="00FA1636" w:rsidRPr="00B16F24" w:rsidRDefault="00FA1636" w:rsidP="006D1735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569" w:type="dxa"/>
          </w:tcPr>
          <w:p w14:paraId="270C4BDA" w14:textId="123E3DC2" w:rsidR="00FA1636" w:rsidRPr="00B16F24" w:rsidRDefault="00FA1636" w:rsidP="006D1735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Identificador </w:t>
            </w:r>
            <w:r w:rsidR="00414E79" w:rsidRPr="00B16F24">
              <w:rPr>
                <w:rFonts w:ascii="Calibri" w:hAnsi="Calibri" w:cs="Calibri"/>
              </w:rPr>
              <w:t>da</w:t>
            </w:r>
            <w:r w:rsidRPr="00B16F24">
              <w:rPr>
                <w:rFonts w:ascii="Calibri" w:hAnsi="Calibri" w:cs="Calibri"/>
              </w:rPr>
              <w:t xml:space="preserve"> categoria</w:t>
            </w:r>
          </w:p>
        </w:tc>
        <w:tc>
          <w:tcPr>
            <w:tcW w:w="1560" w:type="dxa"/>
          </w:tcPr>
          <w:p w14:paraId="1DC6AF48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6A3F22C3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267" w:type="dxa"/>
          </w:tcPr>
          <w:p w14:paraId="1325893B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427" w:type="dxa"/>
          </w:tcPr>
          <w:p w14:paraId="220E4F9D" w14:textId="1EF953D5" w:rsidR="00FA1636" w:rsidRPr="00B16F24" w:rsidRDefault="00FA1636" w:rsidP="006D1735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 w:rsidR="00CB2E3A">
              <w:rPr>
                <w:rFonts w:ascii="Calibri" w:hAnsi="Calibri" w:cs="Calibri"/>
              </w:rPr>
              <w:t xml:space="preserve">, </w:t>
            </w:r>
            <w:proofErr w:type="spellStart"/>
            <w:r w:rsidR="00CB2E3A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 w:rsidR="00CB2E3A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FA1636" w:rsidRPr="00B16F24" w14:paraId="0A0506C6" w14:textId="77777777" w:rsidTr="00100932">
        <w:tc>
          <w:tcPr>
            <w:tcW w:w="1261" w:type="dxa"/>
          </w:tcPr>
          <w:p w14:paraId="16CDA841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</w:t>
            </w:r>
          </w:p>
        </w:tc>
        <w:tc>
          <w:tcPr>
            <w:tcW w:w="1569" w:type="dxa"/>
          </w:tcPr>
          <w:p w14:paraId="6ABC9256" w14:textId="3B419D85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da categoria</w:t>
            </w:r>
          </w:p>
        </w:tc>
        <w:tc>
          <w:tcPr>
            <w:tcW w:w="1560" w:type="dxa"/>
          </w:tcPr>
          <w:p w14:paraId="5F46ED71" w14:textId="4DF917C0" w:rsidR="00FA1636" w:rsidRPr="00B16F24" w:rsidRDefault="00FA1636" w:rsidP="006D1735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50)</w:t>
            </w:r>
          </w:p>
        </w:tc>
        <w:tc>
          <w:tcPr>
            <w:tcW w:w="1842" w:type="dxa"/>
          </w:tcPr>
          <w:p w14:paraId="3F100016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267" w:type="dxa"/>
          </w:tcPr>
          <w:p w14:paraId="63E02561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427" w:type="dxa"/>
          </w:tcPr>
          <w:p w14:paraId="2906EED4" w14:textId="7E2EBF77" w:rsidR="00FA1636" w:rsidRPr="00B16F24" w:rsidRDefault="00CB2E3A" w:rsidP="006D17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Único</w:t>
            </w:r>
          </w:p>
        </w:tc>
      </w:tr>
    </w:tbl>
    <w:p w14:paraId="7D8D10A9" w14:textId="77777777" w:rsidR="00100932" w:rsidRPr="00B16F24" w:rsidRDefault="00100932" w:rsidP="007A3042">
      <w:pPr>
        <w:rPr>
          <w:rFonts w:ascii="Calibri" w:hAnsi="Calibri" w:cs="Calibri"/>
          <w:b/>
          <w:bCs/>
        </w:rPr>
      </w:pPr>
    </w:p>
    <w:p w14:paraId="50C29874" w14:textId="77777777" w:rsidR="00100932" w:rsidRPr="00B16F24" w:rsidRDefault="00100932" w:rsidP="007A3042">
      <w:pPr>
        <w:rPr>
          <w:rFonts w:ascii="Calibri" w:hAnsi="Calibri" w:cs="Calibri"/>
          <w:b/>
          <w:bCs/>
        </w:rPr>
      </w:pPr>
    </w:p>
    <w:p w14:paraId="7A865DFC" w14:textId="77777777" w:rsidR="005E7F68" w:rsidRDefault="005E7F68" w:rsidP="00FA1636">
      <w:pPr>
        <w:rPr>
          <w:rFonts w:ascii="Calibri" w:hAnsi="Calibri" w:cs="Calibri"/>
          <w:b/>
          <w:bCs/>
        </w:rPr>
      </w:pPr>
    </w:p>
    <w:p w14:paraId="4B02BDF8" w14:textId="77777777" w:rsidR="005E7F68" w:rsidRDefault="005E7F68" w:rsidP="00FA1636">
      <w:pPr>
        <w:rPr>
          <w:rFonts w:ascii="Calibri" w:hAnsi="Calibri" w:cs="Calibri"/>
          <w:b/>
          <w:bCs/>
        </w:rPr>
      </w:pPr>
    </w:p>
    <w:p w14:paraId="5862E8A4" w14:textId="77777777" w:rsidR="005E7F68" w:rsidRDefault="005E7F68" w:rsidP="00FA1636">
      <w:pPr>
        <w:rPr>
          <w:rFonts w:ascii="Calibri" w:hAnsi="Calibri" w:cs="Calibri"/>
          <w:b/>
          <w:bCs/>
        </w:rPr>
      </w:pPr>
    </w:p>
    <w:p w14:paraId="07DF468A" w14:textId="77777777" w:rsidR="005E7F68" w:rsidRDefault="005E7F68" w:rsidP="00FA1636">
      <w:pPr>
        <w:rPr>
          <w:rFonts w:ascii="Calibri" w:hAnsi="Calibri" w:cs="Calibri"/>
          <w:b/>
          <w:bCs/>
        </w:rPr>
      </w:pPr>
    </w:p>
    <w:p w14:paraId="30D0C243" w14:textId="51E7B34C" w:rsidR="00FA1636" w:rsidRPr="00B16F24" w:rsidRDefault="00FA1636" w:rsidP="00FA1636">
      <w:pPr>
        <w:rPr>
          <w:rFonts w:ascii="Calibri" w:hAnsi="Calibri" w:cs="Calibri"/>
          <w:b/>
          <w:bCs/>
        </w:rPr>
      </w:pPr>
      <w:proofErr w:type="spellStart"/>
      <w:r w:rsidRPr="00B16F24">
        <w:rPr>
          <w:rFonts w:ascii="Calibri" w:hAnsi="Calibri" w:cs="Calibri"/>
          <w:b/>
          <w:bCs/>
        </w:rPr>
        <w:t>posts</w:t>
      </w:r>
      <w:proofErr w:type="spellEnd"/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842"/>
        <w:gridCol w:w="1134"/>
        <w:gridCol w:w="1560"/>
      </w:tblGrid>
      <w:tr w:rsidR="00FA1636" w:rsidRPr="00B16F24" w14:paraId="3308056C" w14:textId="77777777" w:rsidTr="00414E79">
        <w:tc>
          <w:tcPr>
            <w:tcW w:w="1413" w:type="dxa"/>
          </w:tcPr>
          <w:p w14:paraId="53B9636C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0A281355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560" w:type="dxa"/>
          </w:tcPr>
          <w:p w14:paraId="3E7A6956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842" w:type="dxa"/>
          </w:tcPr>
          <w:p w14:paraId="7927F0B0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0C499816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7E5C391D" w14:textId="77777777" w:rsidR="00FA1636" w:rsidRPr="00B16F24" w:rsidRDefault="00FA1636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CB2E3A" w:rsidRPr="00B16F24" w14:paraId="20D6F6BA" w14:textId="77777777" w:rsidTr="00414E79">
        <w:tc>
          <w:tcPr>
            <w:tcW w:w="1413" w:type="dxa"/>
          </w:tcPr>
          <w:p w14:paraId="55C4CBB0" w14:textId="77777777" w:rsidR="00CB2E3A" w:rsidRPr="00B16F24" w:rsidRDefault="00CB2E3A" w:rsidP="00CB2E3A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417" w:type="dxa"/>
          </w:tcPr>
          <w:p w14:paraId="79C6F567" w14:textId="6DB0434C" w:rsidR="00CB2E3A" w:rsidRPr="00B16F24" w:rsidRDefault="00CB2E3A" w:rsidP="00CB2E3A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Identificador único do </w:t>
            </w:r>
            <w:proofErr w:type="spellStart"/>
            <w:r w:rsidRPr="00B16F24">
              <w:rPr>
                <w:rFonts w:ascii="Calibri" w:hAnsi="Calibri" w:cs="Calibri"/>
              </w:rPr>
              <w:t>post</w:t>
            </w:r>
            <w:proofErr w:type="spellEnd"/>
          </w:p>
        </w:tc>
        <w:tc>
          <w:tcPr>
            <w:tcW w:w="1560" w:type="dxa"/>
          </w:tcPr>
          <w:p w14:paraId="60C161C8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75D12F1D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7509563B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023E0874" w14:textId="2628116E" w:rsidR="00CB2E3A" w:rsidRPr="00B16F24" w:rsidRDefault="00CB2E3A" w:rsidP="00CB2E3A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CB2E3A" w:rsidRPr="00B16F24" w14:paraId="59D6D4B8" w14:textId="77777777" w:rsidTr="00414E79">
        <w:trPr>
          <w:trHeight w:val="431"/>
        </w:trPr>
        <w:tc>
          <w:tcPr>
            <w:tcW w:w="1413" w:type="dxa"/>
          </w:tcPr>
          <w:p w14:paraId="71C3F3F8" w14:textId="4A5D089B" w:rsidR="00CB2E3A" w:rsidRPr="00B16F24" w:rsidRDefault="00CB2E3A" w:rsidP="00CB2E3A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titulo</w:t>
            </w:r>
            <w:proofErr w:type="gramEnd"/>
          </w:p>
        </w:tc>
        <w:tc>
          <w:tcPr>
            <w:tcW w:w="1417" w:type="dxa"/>
          </w:tcPr>
          <w:p w14:paraId="05735CFF" w14:textId="520F9EBB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Título do </w:t>
            </w:r>
            <w:proofErr w:type="spellStart"/>
            <w:r w:rsidRPr="00B16F24">
              <w:rPr>
                <w:rFonts w:ascii="Calibri" w:hAnsi="Calibri" w:cs="Calibri"/>
              </w:rPr>
              <w:t>post</w:t>
            </w:r>
            <w:proofErr w:type="spellEnd"/>
          </w:p>
        </w:tc>
        <w:tc>
          <w:tcPr>
            <w:tcW w:w="1560" w:type="dxa"/>
          </w:tcPr>
          <w:p w14:paraId="35C34554" w14:textId="3A8FA2B5" w:rsidR="00CB2E3A" w:rsidRPr="00B16F24" w:rsidRDefault="00CB2E3A" w:rsidP="00CB2E3A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50)</w:t>
            </w:r>
          </w:p>
        </w:tc>
        <w:tc>
          <w:tcPr>
            <w:tcW w:w="1842" w:type="dxa"/>
          </w:tcPr>
          <w:p w14:paraId="1F47852E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15CCEB23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716564BF" w14:textId="39394F5D" w:rsidR="00CB2E3A" w:rsidRPr="00B16F24" w:rsidRDefault="00CB2E3A" w:rsidP="00CB2E3A">
            <w:pPr>
              <w:rPr>
                <w:rFonts w:ascii="Calibri" w:hAnsi="Calibri" w:cs="Calibri"/>
              </w:rPr>
            </w:pPr>
          </w:p>
        </w:tc>
      </w:tr>
      <w:tr w:rsidR="00CB2E3A" w:rsidRPr="00B16F24" w14:paraId="361835A1" w14:textId="77777777" w:rsidTr="00414E79">
        <w:tc>
          <w:tcPr>
            <w:tcW w:w="1413" w:type="dxa"/>
          </w:tcPr>
          <w:p w14:paraId="21AB6EE3" w14:textId="5FCD961E" w:rsidR="00CB2E3A" w:rsidRPr="00B16F24" w:rsidRDefault="00CB2E3A" w:rsidP="00CB2E3A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conteudo</w:t>
            </w:r>
            <w:proofErr w:type="spellEnd"/>
          </w:p>
        </w:tc>
        <w:tc>
          <w:tcPr>
            <w:tcW w:w="1417" w:type="dxa"/>
          </w:tcPr>
          <w:p w14:paraId="48C9BE5A" w14:textId="2FBDEDFF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Conteúdo do </w:t>
            </w:r>
            <w:proofErr w:type="spellStart"/>
            <w:r w:rsidRPr="00B16F24">
              <w:rPr>
                <w:rFonts w:ascii="Calibri" w:hAnsi="Calibri" w:cs="Calibri"/>
              </w:rPr>
              <w:t>post</w:t>
            </w:r>
            <w:proofErr w:type="spellEnd"/>
          </w:p>
        </w:tc>
        <w:tc>
          <w:tcPr>
            <w:tcW w:w="1560" w:type="dxa"/>
          </w:tcPr>
          <w:p w14:paraId="7E984BE6" w14:textId="3288AE74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TEXT</w:t>
            </w:r>
          </w:p>
        </w:tc>
        <w:tc>
          <w:tcPr>
            <w:tcW w:w="1842" w:type="dxa"/>
          </w:tcPr>
          <w:p w14:paraId="33A4A227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4DED85B6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2C2F8543" w14:textId="66A67401" w:rsidR="00CB2E3A" w:rsidRPr="00B16F24" w:rsidRDefault="00CB2E3A" w:rsidP="00CB2E3A">
            <w:pPr>
              <w:rPr>
                <w:rFonts w:ascii="Calibri" w:hAnsi="Calibri" w:cs="Calibri"/>
              </w:rPr>
            </w:pPr>
          </w:p>
        </w:tc>
      </w:tr>
      <w:tr w:rsidR="00CB2E3A" w:rsidRPr="00B16F24" w14:paraId="4D4B74A4" w14:textId="77777777" w:rsidTr="00414E79">
        <w:trPr>
          <w:trHeight w:val="723"/>
        </w:trPr>
        <w:tc>
          <w:tcPr>
            <w:tcW w:w="1413" w:type="dxa"/>
          </w:tcPr>
          <w:p w14:paraId="6FD2FFD8" w14:textId="789FD233" w:rsidR="00CB2E3A" w:rsidRPr="00B16F24" w:rsidRDefault="00CB2E3A" w:rsidP="00CB2E3A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data_criacao</w:t>
            </w:r>
            <w:proofErr w:type="spellEnd"/>
          </w:p>
        </w:tc>
        <w:tc>
          <w:tcPr>
            <w:tcW w:w="1417" w:type="dxa"/>
          </w:tcPr>
          <w:p w14:paraId="0CADF66F" w14:textId="54365FE2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Data criação do </w:t>
            </w:r>
            <w:proofErr w:type="spellStart"/>
            <w:r w:rsidRPr="00B16F24">
              <w:rPr>
                <w:rFonts w:ascii="Calibri" w:hAnsi="Calibri" w:cs="Calibri"/>
              </w:rPr>
              <w:t>post</w:t>
            </w:r>
            <w:proofErr w:type="spellEnd"/>
          </w:p>
        </w:tc>
        <w:tc>
          <w:tcPr>
            <w:tcW w:w="1560" w:type="dxa"/>
          </w:tcPr>
          <w:p w14:paraId="08D3C8A2" w14:textId="0AA2FEF0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DATATIME</w:t>
            </w:r>
          </w:p>
        </w:tc>
        <w:tc>
          <w:tcPr>
            <w:tcW w:w="1842" w:type="dxa"/>
          </w:tcPr>
          <w:p w14:paraId="3FC4AD31" w14:textId="01E1C029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77350F6F" w14:textId="5F81749D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499DFEF9" w14:textId="1CC04DFB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Padrão: CURRENT_TIMESTAMP</w:t>
            </w:r>
          </w:p>
        </w:tc>
      </w:tr>
      <w:tr w:rsidR="00CB2E3A" w:rsidRPr="00B16F24" w14:paraId="79B3C9B7" w14:textId="77777777" w:rsidTr="00414E79">
        <w:tc>
          <w:tcPr>
            <w:tcW w:w="1413" w:type="dxa"/>
          </w:tcPr>
          <w:p w14:paraId="59CE369B" w14:textId="1CBD7B08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aprovado</w:t>
            </w:r>
          </w:p>
        </w:tc>
        <w:tc>
          <w:tcPr>
            <w:tcW w:w="1417" w:type="dxa"/>
          </w:tcPr>
          <w:p w14:paraId="5711BF55" w14:textId="34A9596E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Status de aprovação do </w:t>
            </w:r>
            <w:proofErr w:type="spellStart"/>
            <w:r w:rsidRPr="00B16F24">
              <w:rPr>
                <w:rFonts w:ascii="Calibri" w:hAnsi="Calibri" w:cs="Calibri"/>
              </w:rPr>
              <w:t>post</w:t>
            </w:r>
            <w:proofErr w:type="spellEnd"/>
          </w:p>
        </w:tc>
        <w:tc>
          <w:tcPr>
            <w:tcW w:w="1560" w:type="dxa"/>
          </w:tcPr>
          <w:p w14:paraId="5EE616B7" w14:textId="4E39A1F2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BOOLEAN</w:t>
            </w:r>
          </w:p>
        </w:tc>
        <w:tc>
          <w:tcPr>
            <w:tcW w:w="1842" w:type="dxa"/>
          </w:tcPr>
          <w:p w14:paraId="3C024778" w14:textId="6D03342D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3E7C8A08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4AC81AAA" w14:textId="0A076906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Padrão: FALSE (não aprovado)</w:t>
            </w:r>
          </w:p>
        </w:tc>
      </w:tr>
      <w:tr w:rsidR="00CB2E3A" w:rsidRPr="00B16F24" w14:paraId="7E8A09A8" w14:textId="77777777" w:rsidTr="00414E79">
        <w:tc>
          <w:tcPr>
            <w:tcW w:w="1413" w:type="dxa"/>
          </w:tcPr>
          <w:p w14:paraId="014E6925" w14:textId="400C92CE" w:rsidR="00CB2E3A" w:rsidRPr="00B16F24" w:rsidRDefault="00CB2E3A" w:rsidP="00CB2E3A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id_utilizador</w:t>
            </w:r>
            <w:proofErr w:type="spellEnd"/>
          </w:p>
        </w:tc>
        <w:tc>
          <w:tcPr>
            <w:tcW w:w="1417" w:type="dxa"/>
          </w:tcPr>
          <w:p w14:paraId="38246711" w14:textId="17E71564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 do utilizador</w:t>
            </w:r>
          </w:p>
        </w:tc>
        <w:tc>
          <w:tcPr>
            <w:tcW w:w="1560" w:type="dxa"/>
          </w:tcPr>
          <w:p w14:paraId="6792BA9C" w14:textId="46175DA5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030DEA43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47E0BBEB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13960D54" w14:textId="62ACFB74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 para utilizadores(id)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  <w:tr w:rsidR="00CB2E3A" w:rsidRPr="00B16F24" w14:paraId="60082F4E" w14:textId="77777777" w:rsidTr="00414E79">
        <w:tc>
          <w:tcPr>
            <w:tcW w:w="1413" w:type="dxa"/>
          </w:tcPr>
          <w:p w14:paraId="10A17070" w14:textId="03660F10" w:rsidR="00CB2E3A" w:rsidRPr="00B16F24" w:rsidRDefault="00CB2E3A" w:rsidP="00CB2E3A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id_categoria</w:t>
            </w:r>
            <w:proofErr w:type="spellEnd"/>
          </w:p>
        </w:tc>
        <w:tc>
          <w:tcPr>
            <w:tcW w:w="1417" w:type="dxa"/>
          </w:tcPr>
          <w:p w14:paraId="1C633CA6" w14:textId="28AB89A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Id da categoria do </w:t>
            </w:r>
            <w:proofErr w:type="spellStart"/>
            <w:r w:rsidRPr="00B16F24">
              <w:rPr>
                <w:rFonts w:ascii="Calibri" w:hAnsi="Calibri" w:cs="Calibri"/>
              </w:rPr>
              <w:t>post</w:t>
            </w:r>
            <w:proofErr w:type="spellEnd"/>
          </w:p>
        </w:tc>
        <w:tc>
          <w:tcPr>
            <w:tcW w:w="1560" w:type="dxa"/>
          </w:tcPr>
          <w:p w14:paraId="261A7C7B" w14:textId="23DBFA8D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61263BCB" w14:textId="1A503655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12D0D508" w14:textId="77777777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7089582A" w14:textId="2C1EAF46" w:rsidR="00CB2E3A" w:rsidRPr="00B16F24" w:rsidRDefault="00CB2E3A" w:rsidP="00CB2E3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Chave estrangeira para </w:t>
            </w:r>
            <w:proofErr w:type="spellStart"/>
            <w:r w:rsidRPr="00B16F24">
              <w:rPr>
                <w:rFonts w:ascii="Calibri" w:hAnsi="Calibri" w:cs="Calibri"/>
              </w:rPr>
              <w:t>categorias_eventos</w:t>
            </w:r>
            <w:proofErr w:type="spellEnd"/>
            <w:r w:rsidRPr="00B16F24">
              <w:rPr>
                <w:rFonts w:ascii="Calibri" w:hAnsi="Calibri" w:cs="Calibri"/>
              </w:rPr>
              <w:t>(id)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</w:tbl>
    <w:p w14:paraId="14193B7B" w14:textId="77777777" w:rsidR="004F5F06" w:rsidRDefault="004F5F06" w:rsidP="00100932">
      <w:pPr>
        <w:rPr>
          <w:rFonts w:ascii="Calibri" w:hAnsi="Calibri" w:cs="Calibri"/>
          <w:b/>
          <w:bCs/>
        </w:rPr>
      </w:pPr>
    </w:p>
    <w:p w14:paraId="0747BC69" w14:textId="77777777" w:rsidR="00EA4067" w:rsidRDefault="00EA4067" w:rsidP="00100932">
      <w:pPr>
        <w:rPr>
          <w:rFonts w:ascii="Calibri" w:hAnsi="Calibri" w:cs="Calibri"/>
          <w:b/>
          <w:bCs/>
        </w:rPr>
      </w:pPr>
    </w:p>
    <w:p w14:paraId="31A947F6" w14:textId="76EA4300" w:rsidR="00100932" w:rsidRPr="00B16F24" w:rsidRDefault="00100932" w:rsidP="00100932">
      <w:pPr>
        <w:rPr>
          <w:rFonts w:ascii="Calibri" w:hAnsi="Calibri" w:cs="Calibri"/>
          <w:b/>
          <w:bCs/>
        </w:rPr>
      </w:pPr>
      <w:proofErr w:type="spellStart"/>
      <w:r w:rsidRPr="00B16F24">
        <w:rPr>
          <w:rFonts w:ascii="Calibri" w:hAnsi="Calibri" w:cs="Calibri"/>
          <w:b/>
          <w:bCs/>
        </w:rPr>
        <w:lastRenderedPageBreak/>
        <w:t>comentarios</w:t>
      </w:r>
      <w:proofErr w:type="spellEnd"/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261"/>
        <w:gridCol w:w="1569"/>
        <w:gridCol w:w="1701"/>
        <w:gridCol w:w="1701"/>
        <w:gridCol w:w="1267"/>
        <w:gridCol w:w="1427"/>
      </w:tblGrid>
      <w:tr w:rsidR="00100932" w:rsidRPr="00B16F24" w14:paraId="5365AB1B" w14:textId="77777777" w:rsidTr="00100932">
        <w:tc>
          <w:tcPr>
            <w:tcW w:w="1261" w:type="dxa"/>
          </w:tcPr>
          <w:p w14:paraId="463A7266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569" w:type="dxa"/>
          </w:tcPr>
          <w:p w14:paraId="4B438F37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79DA1ADA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3F451049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267" w:type="dxa"/>
          </w:tcPr>
          <w:p w14:paraId="578E9A5C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427" w:type="dxa"/>
          </w:tcPr>
          <w:p w14:paraId="14C48D19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100932" w:rsidRPr="00B16F24" w14:paraId="03FB2AF8" w14:textId="77777777" w:rsidTr="00100932">
        <w:tc>
          <w:tcPr>
            <w:tcW w:w="1261" w:type="dxa"/>
          </w:tcPr>
          <w:p w14:paraId="7E621F65" w14:textId="77777777" w:rsidR="00100932" w:rsidRPr="00B16F24" w:rsidRDefault="00100932" w:rsidP="006D1735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569" w:type="dxa"/>
          </w:tcPr>
          <w:p w14:paraId="155B57CF" w14:textId="354501DD" w:rsidR="00100932" w:rsidRPr="00B16F24" w:rsidRDefault="00100932" w:rsidP="006D1735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Identificador único do </w:t>
            </w:r>
            <w:proofErr w:type="spellStart"/>
            <w:r w:rsidRPr="00B16F24">
              <w:rPr>
                <w:rFonts w:ascii="Calibri" w:hAnsi="Calibri" w:cs="Calibri"/>
              </w:rPr>
              <w:t>comentario</w:t>
            </w:r>
            <w:proofErr w:type="spellEnd"/>
          </w:p>
        </w:tc>
        <w:tc>
          <w:tcPr>
            <w:tcW w:w="1701" w:type="dxa"/>
          </w:tcPr>
          <w:p w14:paraId="6C446C40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17F9BB1A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267" w:type="dxa"/>
          </w:tcPr>
          <w:p w14:paraId="628BA4D7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427" w:type="dxa"/>
          </w:tcPr>
          <w:p w14:paraId="223FC87D" w14:textId="24452317" w:rsidR="00100932" w:rsidRPr="00B16F24" w:rsidRDefault="00CB2E3A" w:rsidP="006D1735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100932" w:rsidRPr="00B16F24" w14:paraId="4D708FEB" w14:textId="77777777" w:rsidTr="00100932">
        <w:tc>
          <w:tcPr>
            <w:tcW w:w="1261" w:type="dxa"/>
          </w:tcPr>
          <w:p w14:paraId="3D7222E0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conteudo</w:t>
            </w:r>
            <w:proofErr w:type="spellEnd"/>
          </w:p>
        </w:tc>
        <w:tc>
          <w:tcPr>
            <w:tcW w:w="1569" w:type="dxa"/>
          </w:tcPr>
          <w:p w14:paraId="5EB0C2D1" w14:textId="2F4CE043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Conteúdo do comentário</w:t>
            </w:r>
          </w:p>
        </w:tc>
        <w:tc>
          <w:tcPr>
            <w:tcW w:w="1701" w:type="dxa"/>
          </w:tcPr>
          <w:p w14:paraId="3E2EA4CB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TEXT</w:t>
            </w:r>
          </w:p>
        </w:tc>
        <w:tc>
          <w:tcPr>
            <w:tcW w:w="1701" w:type="dxa"/>
          </w:tcPr>
          <w:p w14:paraId="1E74C38F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267" w:type="dxa"/>
          </w:tcPr>
          <w:p w14:paraId="007F0731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427" w:type="dxa"/>
          </w:tcPr>
          <w:p w14:paraId="244385CB" w14:textId="4CE0F2EA" w:rsidR="00100932" w:rsidRPr="00B16F24" w:rsidRDefault="00100932" w:rsidP="006D1735">
            <w:pPr>
              <w:rPr>
                <w:rFonts w:ascii="Calibri" w:hAnsi="Calibri" w:cs="Calibri"/>
              </w:rPr>
            </w:pPr>
          </w:p>
        </w:tc>
      </w:tr>
      <w:tr w:rsidR="00100932" w:rsidRPr="00B16F24" w14:paraId="1C58EC97" w14:textId="77777777" w:rsidTr="00100932">
        <w:trPr>
          <w:trHeight w:val="723"/>
        </w:trPr>
        <w:tc>
          <w:tcPr>
            <w:tcW w:w="1261" w:type="dxa"/>
          </w:tcPr>
          <w:p w14:paraId="724E012C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data_criacao</w:t>
            </w:r>
            <w:proofErr w:type="spellEnd"/>
          </w:p>
        </w:tc>
        <w:tc>
          <w:tcPr>
            <w:tcW w:w="1569" w:type="dxa"/>
          </w:tcPr>
          <w:p w14:paraId="358FF291" w14:textId="516245B2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Data criação do comentário</w:t>
            </w:r>
          </w:p>
        </w:tc>
        <w:tc>
          <w:tcPr>
            <w:tcW w:w="1701" w:type="dxa"/>
          </w:tcPr>
          <w:p w14:paraId="6E5968A2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DATATIME</w:t>
            </w:r>
          </w:p>
        </w:tc>
        <w:tc>
          <w:tcPr>
            <w:tcW w:w="1701" w:type="dxa"/>
          </w:tcPr>
          <w:p w14:paraId="77100563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267" w:type="dxa"/>
          </w:tcPr>
          <w:p w14:paraId="3CAB8E71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427" w:type="dxa"/>
          </w:tcPr>
          <w:p w14:paraId="1C84590C" w14:textId="19147314" w:rsidR="00100932" w:rsidRPr="00B16F24" w:rsidRDefault="00414E79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Padrão</w:t>
            </w:r>
            <w:r w:rsidR="00100932" w:rsidRPr="00B16F24">
              <w:rPr>
                <w:rFonts w:ascii="Calibri" w:hAnsi="Calibri" w:cs="Calibri"/>
              </w:rPr>
              <w:t>: CURRENT_TIMESTAMP</w:t>
            </w:r>
          </w:p>
        </w:tc>
      </w:tr>
      <w:tr w:rsidR="00100932" w:rsidRPr="00B16F24" w14:paraId="2ABC5238" w14:textId="77777777" w:rsidTr="00100932">
        <w:tc>
          <w:tcPr>
            <w:tcW w:w="1261" w:type="dxa"/>
          </w:tcPr>
          <w:p w14:paraId="48EBBCEC" w14:textId="6A701D88" w:rsidR="00100932" w:rsidRPr="00B16F24" w:rsidRDefault="00100932" w:rsidP="006D1735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id_post</w:t>
            </w:r>
            <w:proofErr w:type="spellEnd"/>
          </w:p>
        </w:tc>
        <w:tc>
          <w:tcPr>
            <w:tcW w:w="1569" w:type="dxa"/>
          </w:tcPr>
          <w:p w14:paraId="32BEEF8F" w14:textId="1934CCDD" w:rsidR="00100932" w:rsidRPr="00B16F24" w:rsidRDefault="00100932" w:rsidP="00100932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Id do </w:t>
            </w:r>
            <w:proofErr w:type="spellStart"/>
            <w:r w:rsidRPr="00B16F24">
              <w:rPr>
                <w:rFonts w:ascii="Calibri" w:hAnsi="Calibri" w:cs="Calibri"/>
              </w:rPr>
              <w:t>post</w:t>
            </w:r>
            <w:proofErr w:type="spellEnd"/>
            <w:r w:rsidRPr="00B16F24">
              <w:rPr>
                <w:rFonts w:ascii="Calibri" w:hAnsi="Calibri" w:cs="Calibri"/>
              </w:rPr>
              <w:t xml:space="preserve"> relacionado</w:t>
            </w:r>
          </w:p>
        </w:tc>
        <w:tc>
          <w:tcPr>
            <w:tcW w:w="1701" w:type="dxa"/>
          </w:tcPr>
          <w:p w14:paraId="61F909DA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29FBE649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267" w:type="dxa"/>
          </w:tcPr>
          <w:p w14:paraId="3FBE3C30" w14:textId="77777777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427" w:type="dxa"/>
          </w:tcPr>
          <w:p w14:paraId="0017C3B9" w14:textId="3E0B26EC" w:rsidR="00100932" w:rsidRPr="00B16F24" w:rsidRDefault="00100932" w:rsidP="006D1735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Chave estrangeira para </w:t>
            </w:r>
            <w:proofErr w:type="spellStart"/>
            <w:r w:rsidRPr="00B16F24">
              <w:rPr>
                <w:rFonts w:ascii="Calibri" w:hAnsi="Calibri" w:cs="Calibri"/>
              </w:rPr>
              <w:t>posts</w:t>
            </w:r>
            <w:proofErr w:type="spellEnd"/>
            <w:r w:rsidR="00414E79" w:rsidRPr="00B16F24">
              <w:rPr>
                <w:rFonts w:ascii="Calibri" w:hAnsi="Calibri" w:cs="Calibri"/>
              </w:rPr>
              <w:t>(id)</w:t>
            </w:r>
          </w:p>
        </w:tc>
      </w:tr>
      <w:tr w:rsidR="00100932" w:rsidRPr="00B16F24" w14:paraId="2D5957D1" w14:textId="77777777" w:rsidTr="00100932">
        <w:tc>
          <w:tcPr>
            <w:tcW w:w="1261" w:type="dxa"/>
          </w:tcPr>
          <w:p w14:paraId="15AB0929" w14:textId="467A2EF4" w:rsidR="00100932" w:rsidRPr="00B16F24" w:rsidRDefault="00100932" w:rsidP="00100932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id_utilizador</w:t>
            </w:r>
            <w:proofErr w:type="spellEnd"/>
          </w:p>
        </w:tc>
        <w:tc>
          <w:tcPr>
            <w:tcW w:w="1569" w:type="dxa"/>
          </w:tcPr>
          <w:p w14:paraId="2E007CDD" w14:textId="77777777" w:rsidR="00100932" w:rsidRPr="00B16F24" w:rsidRDefault="00100932" w:rsidP="00100932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 do utilizador</w:t>
            </w:r>
          </w:p>
          <w:p w14:paraId="5D8B30B3" w14:textId="1DCBE7DE" w:rsidR="00100932" w:rsidRPr="00B16F24" w:rsidRDefault="00100932" w:rsidP="00100932">
            <w:pPr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FD835D1" w14:textId="3A3F0714" w:rsidR="00100932" w:rsidRPr="00B16F24" w:rsidRDefault="00100932" w:rsidP="00100932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64957741" w14:textId="4779686D" w:rsidR="00100932" w:rsidRPr="00B16F24" w:rsidRDefault="00100932" w:rsidP="00100932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267" w:type="dxa"/>
          </w:tcPr>
          <w:p w14:paraId="550CDAC5" w14:textId="247E3653" w:rsidR="00100932" w:rsidRPr="00B16F24" w:rsidRDefault="00100932" w:rsidP="00100932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427" w:type="dxa"/>
          </w:tcPr>
          <w:p w14:paraId="193676E1" w14:textId="77777777" w:rsidR="00414E79" w:rsidRPr="00B16F24" w:rsidRDefault="00100932" w:rsidP="00100932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69318F75" w14:textId="772E7877" w:rsidR="00100932" w:rsidRPr="00B16F24" w:rsidRDefault="00100932" w:rsidP="00100932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para utilizadores</w:t>
            </w:r>
            <w:r w:rsidR="00414E79" w:rsidRPr="00B16F24">
              <w:rPr>
                <w:rFonts w:ascii="Calibri" w:hAnsi="Calibri" w:cs="Calibri"/>
              </w:rPr>
              <w:t>(id)</w:t>
            </w:r>
            <w:r w:rsidR="00CB2E3A">
              <w:rPr>
                <w:rFonts w:ascii="Calibri" w:hAnsi="Calibri" w:cs="Calibri"/>
              </w:rPr>
              <w:t xml:space="preserve">, </w:t>
            </w:r>
            <w:proofErr w:type="spellStart"/>
            <w:r w:rsidR="00CB2E3A">
              <w:rPr>
                <w:rFonts w:ascii="Calibri" w:hAnsi="Calibri" w:cs="Calibri"/>
              </w:rPr>
              <w:t>unsigned</w:t>
            </w:r>
            <w:proofErr w:type="spellEnd"/>
          </w:p>
        </w:tc>
      </w:tr>
    </w:tbl>
    <w:p w14:paraId="4656DF55" w14:textId="77777777" w:rsidR="004F5F06" w:rsidRDefault="004F5F06" w:rsidP="00875ED2">
      <w:pPr>
        <w:rPr>
          <w:rFonts w:ascii="Calibri" w:hAnsi="Calibri" w:cs="Calibri"/>
          <w:b/>
          <w:bCs/>
        </w:rPr>
      </w:pPr>
    </w:p>
    <w:p w14:paraId="08E4B4E6" w14:textId="77777777" w:rsidR="0099282D" w:rsidRDefault="0099282D" w:rsidP="00875ED2">
      <w:pPr>
        <w:rPr>
          <w:rFonts w:ascii="Calibri" w:hAnsi="Calibri" w:cs="Calibri"/>
          <w:b/>
          <w:bCs/>
        </w:rPr>
      </w:pPr>
    </w:p>
    <w:p w14:paraId="1B7B1DEB" w14:textId="77777777" w:rsidR="0099282D" w:rsidRDefault="0099282D" w:rsidP="00875ED2">
      <w:pPr>
        <w:rPr>
          <w:rFonts w:ascii="Calibri" w:hAnsi="Calibri" w:cs="Calibri"/>
          <w:b/>
          <w:bCs/>
        </w:rPr>
      </w:pPr>
    </w:p>
    <w:p w14:paraId="34D6ECD2" w14:textId="77777777" w:rsidR="0099282D" w:rsidRDefault="0099282D" w:rsidP="00875ED2">
      <w:pPr>
        <w:rPr>
          <w:rFonts w:ascii="Calibri" w:hAnsi="Calibri" w:cs="Calibri"/>
          <w:b/>
          <w:bCs/>
        </w:rPr>
      </w:pPr>
    </w:p>
    <w:p w14:paraId="4C1370FF" w14:textId="77777777" w:rsidR="0099282D" w:rsidRDefault="0099282D" w:rsidP="00875ED2">
      <w:pPr>
        <w:rPr>
          <w:rFonts w:ascii="Calibri" w:hAnsi="Calibri" w:cs="Calibri"/>
          <w:b/>
          <w:bCs/>
        </w:rPr>
      </w:pPr>
    </w:p>
    <w:p w14:paraId="275DE7E7" w14:textId="77777777" w:rsidR="004F5F06" w:rsidRDefault="004F5F06" w:rsidP="00875ED2">
      <w:pPr>
        <w:rPr>
          <w:rFonts w:ascii="Calibri" w:hAnsi="Calibri" w:cs="Calibri"/>
          <w:b/>
          <w:bCs/>
        </w:rPr>
      </w:pPr>
    </w:p>
    <w:p w14:paraId="71E211CF" w14:textId="7C280BE9" w:rsidR="00875ED2" w:rsidRPr="00B16F24" w:rsidRDefault="00875ED2" w:rsidP="00875ED2">
      <w:pPr>
        <w:rPr>
          <w:rFonts w:ascii="Calibri" w:hAnsi="Calibri" w:cs="Calibri"/>
          <w:b/>
          <w:bCs/>
        </w:rPr>
      </w:pPr>
      <w:r w:rsidRPr="00B16F24">
        <w:rPr>
          <w:rFonts w:ascii="Calibri" w:hAnsi="Calibri" w:cs="Calibri"/>
          <w:b/>
          <w:bCs/>
        </w:rPr>
        <w:t>mesas</w:t>
      </w:r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261"/>
        <w:gridCol w:w="1569"/>
        <w:gridCol w:w="1701"/>
        <w:gridCol w:w="1701"/>
        <w:gridCol w:w="1267"/>
        <w:gridCol w:w="1427"/>
      </w:tblGrid>
      <w:tr w:rsidR="00875ED2" w:rsidRPr="00B16F24" w14:paraId="7BAEC95A" w14:textId="77777777" w:rsidTr="004353AD">
        <w:tc>
          <w:tcPr>
            <w:tcW w:w="1261" w:type="dxa"/>
          </w:tcPr>
          <w:p w14:paraId="08D224C5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569" w:type="dxa"/>
          </w:tcPr>
          <w:p w14:paraId="00D942B5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29E0C284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2E93149A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267" w:type="dxa"/>
          </w:tcPr>
          <w:p w14:paraId="5B8A2455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427" w:type="dxa"/>
          </w:tcPr>
          <w:p w14:paraId="5DA0C4E7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875ED2" w:rsidRPr="00B16F24" w14:paraId="6B0EC750" w14:textId="77777777" w:rsidTr="004353AD">
        <w:tc>
          <w:tcPr>
            <w:tcW w:w="1261" w:type="dxa"/>
          </w:tcPr>
          <w:p w14:paraId="7B6F7010" w14:textId="77777777" w:rsidR="00875ED2" w:rsidRPr="00B16F24" w:rsidRDefault="00875ED2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569" w:type="dxa"/>
          </w:tcPr>
          <w:p w14:paraId="7D2B0514" w14:textId="2CB18CE8" w:rsidR="00875ED2" w:rsidRPr="00B16F24" w:rsidRDefault="00875ED2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Identificador da mesa</w:t>
            </w:r>
          </w:p>
        </w:tc>
        <w:tc>
          <w:tcPr>
            <w:tcW w:w="1701" w:type="dxa"/>
          </w:tcPr>
          <w:p w14:paraId="766EC66D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12BF2EAC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267" w:type="dxa"/>
          </w:tcPr>
          <w:p w14:paraId="4B6E45B0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427" w:type="dxa"/>
          </w:tcPr>
          <w:p w14:paraId="60745C88" w14:textId="149A57E5" w:rsidR="00875ED2" w:rsidRPr="00B16F24" w:rsidRDefault="00CB2E3A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875ED2" w:rsidRPr="00B16F24" w14:paraId="20992C64" w14:textId="77777777" w:rsidTr="004353AD">
        <w:tc>
          <w:tcPr>
            <w:tcW w:w="1261" w:type="dxa"/>
          </w:tcPr>
          <w:p w14:paraId="31013635" w14:textId="21D10F29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</w:t>
            </w:r>
          </w:p>
        </w:tc>
        <w:tc>
          <w:tcPr>
            <w:tcW w:w="1569" w:type="dxa"/>
          </w:tcPr>
          <w:p w14:paraId="1689698C" w14:textId="5D29A8DD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ou número da mesa</w:t>
            </w:r>
          </w:p>
        </w:tc>
        <w:tc>
          <w:tcPr>
            <w:tcW w:w="1701" w:type="dxa"/>
          </w:tcPr>
          <w:p w14:paraId="30A2CE9E" w14:textId="40333076" w:rsidR="00875ED2" w:rsidRPr="00B16F24" w:rsidRDefault="00875ED2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15)</w:t>
            </w:r>
          </w:p>
        </w:tc>
        <w:tc>
          <w:tcPr>
            <w:tcW w:w="1701" w:type="dxa"/>
          </w:tcPr>
          <w:p w14:paraId="70DD440F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267" w:type="dxa"/>
          </w:tcPr>
          <w:p w14:paraId="7388EA48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427" w:type="dxa"/>
          </w:tcPr>
          <w:p w14:paraId="5C7571BC" w14:textId="265591B9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Ex: Mesa 04</w:t>
            </w:r>
          </w:p>
        </w:tc>
      </w:tr>
      <w:tr w:rsidR="00875ED2" w:rsidRPr="00B16F24" w14:paraId="3F892F5D" w14:textId="77777777" w:rsidTr="00235E57">
        <w:trPr>
          <w:trHeight w:val="457"/>
        </w:trPr>
        <w:tc>
          <w:tcPr>
            <w:tcW w:w="1261" w:type="dxa"/>
          </w:tcPr>
          <w:p w14:paraId="2F48ABCE" w14:textId="7BE4952B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capacidade</w:t>
            </w:r>
          </w:p>
        </w:tc>
        <w:tc>
          <w:tcPr>
            <w:tcW w:w="1569" w:type="dxa"/>
          </w:tcPr>
          <w:p w14:paraId="11F3CF83" w14:textId="42F6A5CD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Número de pessoas</w:t>
            </w:r>
          </w:p>
        </w:tc>
        <w:tc>
          <w:tcPr>
            <w:tcW w:w="1701" w:type="dxa"/>
          </w:tcPr>
          <w:p w14:paraId="516C879E" w14:textId="063A40C6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4B9B86A0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267" w:type="dxa"/>
          </w:tcPr>
          <w:p w14:paraId="288873E1" w14:textId="77777777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427" w:type="dxa"/>
          </w:tcPr>
          <w:p w14:paraId="15D24AB8" w14:textId="3F6EFA32" w:rsidR="00875ED2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Opcional</w:t>
            </w:r>
          </w:p>
        </w:tc>
      </w:tr>
    </w:tbl>
    <w:p w14:paraId="1AEE6B6F" w14:textId="77777777" w:rsidR="00235E57" w:rsidRDefault="00235E57" w:rsidP="00414E79">
      <w:pPr>
        <w:rPr>
          <w:rFonts w:ascii="Calibri" w:hAnsi="Calibri" w:cs="Calibri"/>
          <w:b/>
          <w:bCs/>
        </w:rPr>
      </w:pPr>
    </w:p>
    <w:p w14:paraId="1FF3138F" w14:textId="77777777" w:rsidR="006555EF" w:rsidRDefault="006555EF" w:rsidP="006555EF">
      <w:pPr>
        <w:rPr>
          <w:rFonts w:ascii="Calibri" w:hAnsi="Calibri" w:cs="Calibri"/>
          <w:b/>
          <w:bCs/>
        </w:rPr>
      </w:pPr>
    </w:p>
    <w:p w14:paraId="5ED3DCAE" w14:textId="77777777" w:rsidR="0099282D" w:rsidRDefault="0099282D" w:rsidP="006555EF">
      <w:pPr>
        <w:rPr>
          <w:rFonts w:ascii="Calibri" w:hAnsi="Calibri" w:cs="Calibri"/>
          <w:b/>
          <w:bCs/>
        </w:rPr>
      </w:pPr>
    </w:p>
    <w:p w14:paraId="41529753" w14:textId="77777777" w:rsidR="0099282D" w:rsidRDefault="0099282D" w:rsidP="006555EF">
      <w:pPr>
        <w:rPr>
          <w:rFonts w:ascii="Calibri" w:hAnsi="Calibri" w:cs="Calibri"/>
          <w:b/>
          <w:bCs/>
        </w:rPr>
      </w:pPr>
    </w:p>
    <w:p w14:paraId="2218AF91" w14:textId="77777777" w:rsidR="0099282D" w:rsidRDefault="0099282D" w:rsidP="006555EF">
      <w:pPr>
        <w:rPr>
          <w:rFonts w:ascii="Calibri" w:hAnsi="Calibri" w:cs="Calibri"/>
          <w:b/>
          <w:bCs/>
        </w:rPr>
      </w:pPr>
    </w:p>
    <w:p w14:paraId="6406C55F" w14:textId="77777777" w:rsidR="0099282D" w:rsidRDefault="0099282D" w:rsidP="006555EF">
      <w:pPr>
        <w:rPr>
          <w:rFonts w:ascii="Calibri" w:hAnsi="Calibri" w:cs="Calibri"/>
          <w:b/>
          <w:bCs/>
        </w:rPr>
      </w:pPr>
    </w:p>
    <w:p w14:paraId="00C28DA9" w14:textId="77777777" w:rsidR="0099282D" w:rsidRDefault="0099282D" w:rsidP="006555EF">
      <w:pPr>
        <w:rPr>
          <w:rFonts w:ascii="Calibri" w:hAnsi="Calibri" w:cs="Calibri"/>
          <w:b/>
          <w:bCs/>
        </w:rPr>
      </w:pPr>
    </w:p>
    <w:p w14:paraId="4B42116A" w14:textId="3DCCE958" w:rsidR="006555EF" w:rsidRPr="00B16F24" w:rsidRDefault="006555EF" w:rsidP="006555EF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lastRenderedPageBreak/>
        <w:t>vip</w:t>
      </w:r>
      <w:r w:rsidRPr="00B16F24">
        <w:rPr>
          <w:rFonts w:ascii="Calibri" w:hAnsi="Calibri" w:cs="Calibri"/>
          <w:b/>
          <w:bCs/>
        </w:rPr>
        <w:t>_</w:t>
      </w:r>
      <w:r>
        <w:rPr>
          <w:rFonts w:ascii="Calibri" w:hAnsi="Calibri" w:cs="Calibri"/>
          <w:b/>
          <w:bCs/>
        </w:rPr>
        <w:t>mesas</w:t>
      </w:r>
      <w:proofErr w:type="spellEnd"/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701"/>
        <w:gridCol w:w="1134"/>
        <w:gridCol w:w="1560"/>
      </w:tblGrid>
      <w:tr w:rsidR="006555EF" w:rsidRPr="00B16F24" w14:paraId="3013FA03" w14:textId="77777777" w:rsidTr="00E21D90">
        <w:tc>
          <w:tcPr>
            <w:tcW w:w="1413" w:type="dxa"/>
          </w:tcPr>
          <w:p w14:paraId="40A2FFC0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483A4656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7EA9260F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3A25FEF7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5EB32AC3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1A7C5D4C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6555EF" w:rsidRPr="00B16F24" w14:paraId="60649267" w14:textId="77777777" w:rsidTr="00E21D90">
        <w:tc>
          <w:tcPr>
            <w:tcW w:w="1413" w:type="dxa"/>
          </w:tcPr>
          <w:p w14:paraId="096B10EC" w14:textId="157FCE9B" w:rsidR="006555EF" w:rsidRPr="00B16F24" w:rsidRDefault="006555EF" w:rsidP="00E21D90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</w:t>
            </w:r>
            <w:r>
              <w:rPr>
                <w:rFonts w:ascii="Calibri" w:hAnsi="Calibri" w:cs="Calibri"/>
              </w:rPr>
              <w:t>vip</w:t>
            </w:r>
            <w:proofErr w:type="spellEnd"/>
          </w:p>
        </w:tc>
        <w:tc>
          <w:tcPr>
            <w:tcW w:w="1417" w:type="dxa"/>
          </w:tcPr>
          <w:p w14:paraId="6B74DA50" w14:textId="1DBCDD50" w:rsidR="006555EF" w:rsidRPr="00B16F24" w:rsidRDefault="006555EF" w:rsidP="00E21D90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Reserva VIP</w:t>
            </w:r>
            <w:r w:rsidRPr="00B16F24">
              <w:rPr>
                <w:rFonts w:ascii="Calibri" w:hAnsi="Calibri" w:cs="Calibri"/>
              </w:rPr>
              <w:t xml:space="preserve"> associad</w:t>
            </w:r>
            <w:r>
              <w:rPr>
                <w:rFonts w:ascii="Calibri" w:hAnsi="Calibri" w:cs="Calibri"/>
              </w:rPr>
              <w:t>a</w:t>
            </w:r>
            <w:r w:rsidRPr="00B16F2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701" w:type="dxa"/>
          </w:tcPr>
          <w:p w14:paraId="7CE8322F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72DA3054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377CFF13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51525FC8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60315A5D" w14:textId="18FF7A11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para </w:t>
            </w:r>
            <w:proofErr w:type="spellStart"/>
            <w:r>
              <w:rPr>
                <w:rFonts w:ascii="Calibri" w:hAnsi="Calibri" w:cs="Calibri"/>
              </w:rPr>
              <w:t>vip</w:t>
            </w:r>
            <w:proofErr w:type="spellEnd"/>
            <w:r w:rsidRPr="00B16F24">
              <w:rPr>
                <w:rFonts w:ascii="Calibri" w:hAnsi="Calibri" w:cs="Calibri"/>
              </w:rPr>
              <w:t>(id)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  <w:tr w:rsidR="006555EF" w:rsidRPr="00B16F24" w14:paraId="1E7C6697" w14:textId="77777777" w:rsidTr="00E21D90">
        <w:tc>
          <w:tcPr>
            <w:tcW w:w="1413" w:type="dxa"/>
          </w:tcPr>
          <w:p w14:paraId="0D51537C" w14:textId="15175383" w:rsidR="006555EF" w:rsidRPr="00B16F24" w:rsidRDefault="006555EF" w:rsidP="00E21D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id_mesas</w:t>
            </w:r>
            <w:proofErr w:type="spellEnd"/>
          </w:p>
        </w:tc>
        <w:tc>
          <w:tcPr>
            <w:tcW w:w="1417" w:type="dxa"/>
          </w:tcPr>
          <w:p w14:paraId="03FC7C44" w14:textId="626B2C38" w:rsidR="006555EF" w:rsidRPr="00B16F24" w:rsidRDefault="006555EF" w:rsidP="00E21D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Mesa</w:t>
            </w:r>
            <w:r w:rsidRPr="00B16F24">
              <w:rPr>
                <w:rFonts w:ascii="Calibri" w:hAnsi="Calibri" w:cs="Calibri"/>
              </w:rPr>
              <w:t xml:space="preserve"> associad</w:t>
            </w: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701" w:type="dxa"/>
          </w:tcPr>
          <w:p w14:paraId="0837E35F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631A5C7F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055B5BB1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1CD949D4" w14:textId="7777777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56F20A27" w14:textId="73D01B37" w:rsidR="006555EF" w:rsidRPr="00B16F24" w:rsidRDefault="006555EF" w:rsidP="00E21D90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para </w:t>
            </w:r>
            <w:r>
              <w:rPr>
                <w:rFonts w:ascii="Calibri" w:hAnsi="Calibri" w:cs="Calibri"/>
              </w:rPr>
              <w:t>mesas</w:t>
            </w:r>
            <w:r w:rsidRPr="00B16F24">
              <w:rPr>
                <w:rFonts w:ascii="Calibri" w:hAnsi="Calibri" w:cs="Calibri"/>
              </w:rPr>
              <w:t>(id)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</w:tbl>
    <w:p w14:paraId="70E8404E" w14:textId="77777777" w:rsidR="004F5F06" w:rsidRDefault="004F5F06" w:rsidP="00414E79">
      <w:pPr>
        <w:rPr>
          <w:rFonts w:ascii="Calibri" w:hAnsi="Calibri" w:cs="Calibri"/>
          <w:b/>
          <w:bCs/>
        </w:rPr>
      </w:pPr>
    </w:p>
    <w:p w14:paraId="16F97BF8" w14:textId="77777777" w:rsidR="004F5F06" w:rsidRDefault="004F5F06" w:rsidP="00414E79">
      <w:pPr>
        <w:rPr>
          <w:rFonts w:ascii="Calibri" w:hAnsi="Calibri" w:cs="Calibri"/>
          <w:b/>
          <w:bCs/>
        </w:rPr>
      </w:pPr>
    </w:p>
    <w:p w14:paraId="42134CCC" w14:textId="77777777" w:rsidR="0099282D" w:rsidRDefault="0099282D" w:rsidP="00414E79">
      <w:pPr>
        <w:rPr>
          <w:rFonts w:ascii="Calibri" w:hAnsi="Calibri" w:cs="Calibri"/>
          <w:b/>
          <w:bCs/>
        </w:rPr>
      </w:pPr>
    </w:p>
    <w:p w14:paraId="0F529983" w14:textId="77777777" w:rsidR="004D62BF" w:rsidRDefault="004D62BF" w:rsidP="00414E79">
      <w:pPr>
        <w:rPr>
          <w:rFonts w:ascii="Calibri" w:hAnsi="Calibri" w:cs="Calibri"/>
          <w:b/>
          <w:bCs/>
        </w:rPr>
      </w:pPr>
    </w:p>
    <w:p w14:paraId="20AE1F83" w14:textId="58963EF1" w:rsidR="00414E79" w:rsidRPr="00B16F24" w:rsidRDefault="00414E79" w:rsidP="00414E79">
      <w:pPr>
        <w:rPr>
          <w:rFonts w:ascii="Calibri" w:hAnsi="Calibri" w:cs="Calibri"/>
          <w:b/>
          <w:bCs/>
        </w:rPr>
      </w:pPr>
      <w:proofErr w:type="spellStart"/>
      <w:r w:rsidRPr="00B16F24">
        <w:rPr>
          <w:rFonts w:ascii="Calibri" w:hAnsi="Calibri" w:cs="Calibri"/>
          <w:b/>
          <w:bCs/>
        </w:rPr>
        <w:t>vip</w:t>
      </w:r>
      <w:proofErr w:type="spellEnd"/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701"/>
        <w:gridCol w:w="1134"/>
        <w:gridCol w:w="1560"/>
      </w:tblGrid>
      <w:tr w:rsidR="00414E79" w:rsidRPr="00B16F24" w14:paraId="5CB9410B" w14:textId="77777777" w:rsidTr="00875ED2">
        <w:tc>
          <w:tcPr>
            <w:tcW w:w="1413" w:type="dxa"/>
          </w:tcPr>
          <w:p w14:paraId="52FB9F68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1A1F492D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3D470882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691E2FCD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461CBDBD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57A7D593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414E79" w:rsidRPr="00B16F24" w14:paraId="7C98EFCB" w14:textId="77777777" w:rsidTr="00875ED2">
        <w:tc>
          <w:tcPr>
            <w:tcW w:w="1413" w:type="dxa"/>
          </w:tcPr>
          <w:p w14:paraId="4A011844" w14:textId="77777777" w:rsidR="00414E79" w:rsidRPr="00B16F24" w:rsidRDefault="00414E79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417" w:type="dxa"/>
          </w:tcPr>
          <w:p w14:paraId="270CB74E" w14:textId="623FD946" w:rsidR="00414E79" w:rsidRPr="00B16F24" w:rsidRDefault="00414E79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Identificador do pedido VIP</w:t>
            </w:r>
          </w:p>
        </w:tc>
        <w:tc>
          <w:tcPr>
            <w:tcW w:w="1701" w:type="dxa"/>
          </w:tcPr>
          <w:p w14:paraId="2DE0F391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29ECDF6A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7F43A1E5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60A6DDD4" w14:textId="531C18D6" w:rsidR="00414E79" w:rsidRPr="00B16F24" w:rsidRDefault="00CB2E3A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414E79" w:rsidRPr="00B16F24" w14:paraId="454BCB1C" w14:textId="77777777" w:rsidTr="00875ED2">
        <w:tc>
          <w:tcPr>
            <w:tcW w:w="1413" w:type="dxa"/>
          </w:tcPr>
          <w:p w14:paraId="12344086" w14:textId="31A039D0" w:rsidR="00414E79" w:rsidRPr="00B16F24" w:rsidRDefault="00875ED2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id_mesa</w:t>
            </w:r>
            <w:proofErr w:type="spellEnd"/>
          </w:p>
        </w:tc>
        <w:tc>
          <w:tcPr>
            <w:tcW w:w="1417" w:type="dxa"/>
          </w:tcPr>
          <w:p w14:paraId="799C1F3B" w14:textId="03DD4FCE" w:rsidR="00414E79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Mesa escolhida</w:t>
            </w:r>
          </w:p>
        </w:tc>
        <w:tc>
          <w:tcPr>
            <w:tcW w:w="1701" w:type="dxa"/>
          </w:tcPr>
          <w:p w14:paraId="7567105E" w14:textId="3354B4D3" w:rsidR="00414E79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0DEBE29C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2D6122E9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6C4DEF87" w14:textId="77777777" w:rsidR="00875ED2" w:rsidRPr="00B16F24" w:rsidRDefault="00875ED2" w:rsidP="00875ED2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02850CE1" w14:textId="6ED3DB48" w:rsidR="00414E79" w:rsidRPr="00B16F24" w:rsidRDefault="00875ED2" w:rsidP="00875ED2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para mesas(id)</w:t>
            </w:r>
            <w:r w:rsidR="00CB2E3A">
              <w:rPr>
                <w:rFonts w:ascii="Calibri" w:hAnsi="Calibri" w:cs="Calibri"/>
              </w:rPr>
              <w:t xml:space="preserve">, </w:t>
            </w:r>
            <w:proofErr w:type="spellStart"/>
            <w:r w:rsidR="00CB2E3A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  <w:tr w:rsidR="00414E79" w:rsidRPr="00B16F24" w14:paraId="67F5BA11" w14:textId="77777777" w:rsidTr="00875ED2">
        <w:trPr>
          <w:trHeight w:val="723"/>
        </w:trPr>
        <w:tc>
          <w:tcPr>
            <w:tcW w:w="1413" w:type="dxa"/>
          </w:tcPr>
          <w:p w14:paraId="07BBD3EF" w14:textId="4163A63C" w:rsidR="00414E79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mensagem</w:t>
            </w:r>
          </w:p>
        </w:tc>
        <w:tc>
          <w:tcPr>
            <w:tcW w:w="1417" w:type="dxa"/>
          </w:tcPr>
          <w:p w14:paraId="4BBE2B60" w14:textId="3836A2F3" w:rsidR="00414E79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Mensagem</w:t>
            </w:r>
          </w:p>
        </w:tc>
        <w:tc>
          <w:tcPr>
            <w:tcW w:w="1701" w:type="dxa"/>
          </w:tcPr>
          <w:p w14:paraId="5992DA84" w14:textId="30CBFEEC" w:rsidR="00414E79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TEXT</w:t>
            </w:r>
          </w:p>
        </w:tc>
        <w:tc>
          <w:tcPr>
            <w:tcW w:w="1701" w:type="dxa"/>
          </w:tcPr>
          <w:p w14:paraId="71D5CF38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327B8C4F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48C27B01" w14:textId="66604C8C" w:rsidR="00414E79" w:rsidRPr="00B16F24" w:rsidRDefault="00414E79" w:rsidP="004353AD">
            <w:pPr>
              <w:rPr>
                <w:rFonts w:ascii="Calibri" w:hAnsi="Calibri" w:cs="Calibri"/>
              </w:rPr>
            </w:pPr>
          </w:p>
        </w:tc>
      </w:tr>
      <w:tr w:rsidR="00414E79" w:rsidRPr="00B16F24" w14:paraId="240C6A65" w14:textId="77777777" w:rsidTr="00875ED2">
        <w:tc>
          <w:tcPr>
            <w:tcW w:w="1413" w:type="dxa"/>
          </w:tcPr>
          <w:p w14:paraId="58EFFCCF" w14:textId="1F71EC83" w:rsidR="00414E79" w:rsidRPr="00B16F24" w:rsidRDefault="00875ED2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data_reserva</w:t>
            </w:r>
            <w:proofErr w:type="spellEnd"/>
          </w:p>
        </w:tc>
        <w:tc>
          <w:tcPr>
            <w:tcW w:w="1417" w:type="dxa"/>
          </w:tcPr>
          <w:p w14:paraId="09C27ADA" w14:textId="57E7415B" w:rsidR="00414E79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Data da reserva VIP</w:t>
            </w:r>
          </w:p>
        </w:tc>
        <w:tc>
          <w:tcPr>
            <w:tcW w:w="1701" w:type="dxa"/>
          </w:tcPr>
          <w:p w14:paraId="04EFB505" w14:textId="38E327DE" w:rsidR="00414E79" w:rsidRPr="00B16F24" w:rsidRDefault="00875ED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DATE</w:t>
            </w:r>
          </w:p>
        </w:tc>
        <w:tc>
          <w:tcPr>
            <w:tcW w:w="1701" w:type="dxa"/>
          </w:tcPr>
          <w:p w14:paraId="7B0040A7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53BD3D94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1DF03ACC" w14:textId="467F2D3E" w:rsidR="00414E79" w:rsidRPr="00B16F24" w:rsidRDefault="00414E79" w:rsidP="004353AD">
            <w:pPr>
              <w:rPr>
                <w:rFonts w:ascii="Calibri" w:hAnsi="Calibri" w:cs="Calibri"/>
              </w:rPr>
            </w:pPr>
          </w:p>
        </w:tc>
      </w:tr>
      <w:tr w:rsidR="00414E79" w:rsidRPr="00B16F24" w14:paraId="1E9C841E" w14:textId="77777777" w:rsidTr="00875ED2">
        <w:tc>
          <w:tcPr>
            <w:tcW w:w="1413" w:type="dxa"/>
          </w:tcPr>
          <w:p w14:paraId="0B5A66B5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id_utilizador</w:t>
            </w:r>
            <w:proofErr w:type="spellEnd"/>
          </w:p>
        </w:tc>
        <w:tc>
          <w:tcPr>
            <w:tcW w:w="1417" w:type="dxa"/>
          </w:tcPr>
          <w:p w14:paraId="234CC46D" w14:textId="223D1E9B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 do utilizador</w:t>
            </w:r>
          </w:p>
        </w:tc>
        <w:tc>
          <w:tcPr>
            <w:tcW w:w="1701" w:type="dxa"/>
          </w:tcPr>
          <w:p w14:paraId="531853C7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6752CC63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6E77DCA9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0759326A" w14:textId="77777777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03EFB918" w14:textId="7BA8F30B" w:rsidR="00414E79" w:rsidRPr="00B16F24" w:rsidRDefault="00414E79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para utilizadores(id)</w:t>
            </w:r>
            <w:r w:rsidR="00CB2E3A">
              <w:rPr>
                <w:rFonts w:ascii="Calibri" w:hAnsi="Calibri" w:cs="Calibri"/>
              </w:rPr>
              <w:t xml:space="preserve">, </w:t>
            </w:r>
            <w:proofErr w:type="spellStart"/>
            <w:r w:rsidR="00CB2E3A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</w:tbl>
    <w:p w14:paraId="4DBF585C" w14:textId="77777777" w:rsidR="00235E57" w:rsidRPr="00B16F24" w:rsidRDefault="00235E57" w:rsidP="00F8798B">
      <w:pPr>
        <w:rPr>
          <w:rFonts w:ascii="Calibri" w:hAnsi="Calibri" w:cs="Calibri"/>
          <w:b/>
          <w:bCs/>
        </w:rPr>
      </w:pPr>
    </w:p>
    <w:p w14:paraId="7D9F7D05" w14:textId="77777777" w:rsidR="004F5F06" w:rsidRDefault="004F5F06" w:rsidP="00F8798B">
      <w:pPr>
        <w:rPr>
          <w:rFonts w:ascii="Calibri" w:hAnsi="Calibri" w:cs="Calibri"/>
          <w:b/>
          <w:bCs/>
        </w:rPr>
      </w:pPr>
    </w:p>
    <w:p w14:paraId="1C878827" w14:textId="77777777" w:rsidR="004F5F06" w:rsidRDefault="004F5F06" w:rsidP="00F8798B">
      <w:pPr>
        <w:rPr>
          <w:rFonts w:ascii="Calibri" w:hAnsi="Calibri" w:cs="Calibri"/>
          <w:b/>
          <w:bCs/>
        </w:rPr>
      </w:pPr>
    </w:p>
    <w:p w14:paraId="34CB47D5" w14:textId="77777777" w:rsidR="0099282D" w:rsidRDefault="0099282D" w:rsidP="00F8798B">
      <w:pPr>
        <w:rPr>
          <w:rFonts w:ascii="Calibri" w:hAnsi="Calibri" w:cs="Calibri"/>
          <w:b/>
          <w:bCs/>
        </w:rPr>
      </w:pPr>
    </w:p>
    <w:p w14:paraId="1CA2C84A" w14:textId="77777777" w:rsidR="0099282D" w:rsidRDefault="0099282D" w:rsidP="00F8798B">
      <w:pPr>
        <w:rPr>
          <w:rFonts w:ascii="Calibri" w:hAnsi="Calibri" w:cs="Calibri"/>
          <w:b/>
          <w:bCs/>
        </w:rPr>
      </w:pPr>
    </w:p>
    <w:p w14:paraId="75648C5B" w14:textId="77777777" w:rsidR="0099282D" w:rsidRDefault="0099282D" w:rsidP="00F8798B">
      <w:pPr>
        <w:rPr>
          <w:rFonts w:ascii="Calibri" w:hAnsi="Calibri" w:cs="Calibri"/>
          <w:b/>
          <w:bCs/>
        </w:rPr>
      </w:pPr>
    </w:p>
    <w:p w14:paraId="6EBF42E0" w14:textId="77777777" w:rsidR="004D62BF" w:rsidRDefault="004D62BF" w:rsidP="00F8798B">
      <w:pPr>
        <w:rPr>
          <w:rFonts w:ascii="Calibri" w:hAnsi="Calibri" w:cs="Calibri"/>
          <w:b/>
          <w:bCs/>
        </w:rPr>
      </w:pPr>
    </w:p>
    <w:p w14:paraId="67127CD7" w14:textId="6A8C1ED4" w:rsidR="00F8798B" w:rsidRPr="00B16F24" w:rsidRDefault="00F8798B" w:rsidP="00F8798B">
      <w:pPr>
        <w:rPr>
          <w:rFonts w:ascii="Calibri" w:hAnsi="Calibri" w:cs="Calibri"/>
          <w:b/>
          <w:bCs/>
        </w:rPr>
      </w:pPr>
      <w:r w:rsidRPr="00B16F24">
        <w:rPr>
          <w:rFonts w:ascii="Calibri" w:hAnsi="Calibri" w:cs="Calibri"/>
          <w:b/>
          <w:bCs/>
        </w:rPr>
        <w:lastRenderedPageBreak/>
        <w:t>contactos</w:t>
      </w:r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701"/>
        <w:gridCol w:w="1134"/>
        <w:gridCol w:w="1560"/>
      </w:tblGrid>
      <w:tr w:rsidR="00F8798B" w:rsidRPr="00B16F24" w14:paraId="01C0271B" w14:textId="77777777" w:rsidTr="004353AD">
        <w:tc>
          <w:tcPr>
            <w:tcW w:w="1413" w:type="dxa"/>
          </w:tcPr>
          <w:p w14:paraId="4B4C365F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45CEB46D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25EC923D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7FB3036D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11976190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7786999E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F8798B" w:rsidRPr="00B16F24" w14:paraId="0FF5D362" w14:textId="77777777" w:rsidTr="004353AD">
        <w:tc>
          <w:tcPr>
            <w:tcW w:w="1413" w:type="dxa"/>
          </w:tcPr>
          <w:p w14:paraId="43A8EF14" w14:textId="77777777" w:rsidR="00F8798B" w:rsidRPr="00B16F24" w:rsidRDefault="00F8798B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417" w:type="dxa"/>
          </w:tcPr>
          <w:p w14:paraId="42E8BBEB" w14:textId="5C1DFD1B" w:rsidR="00F8798B" w:rsidRPr="00B16F24" w:rsidRDefault="00F8798B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Identificador do contacto</w:t>
            </w:r>
          </w:p>
        </w:tc>
        <w:tc>
          <w:tcPr>
            <w:tcW w:w="1701" w:type="dxa"/>
          </w:tcPr>
          <w:p w14:paraId="757DF531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7C345C4C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7FC5C76B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61803ECB" w14:textId="71565C6F" w:rsidR="00F8798B" w:rsidRPr="00B16F24" w:rsidRDefault="00CB2E3A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F8798B" w:rsidRPr="00B16F24" w14:paraId="3249B8BC" w14:textId="77777777" w:rsidTr="004353AD">
        <w:tc>
          <w:tcPr>
            <w:tcW w:w="1413" w:type="dxa"/>
          </w:tcPr>
          <w:p w14:paraId="64BAFDB6" w14:textId="0F031CE8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</w:t>
            </w:r>
          </w:p>
        </w:tc>
        <w:tc>
          <w:tcPr>
            <w:tcW w:w="1417" w:type="dxa"/>
          </w:tcPr>
          <w:p w14:paraId="74A42846" w14:textId="5DBCAED7" w:rsidR="00F8798B" w:rsidRPr="00B16F24" w:rsidRDefault="00F26942" w:rsidP="004353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701" w:type="dxa"/>
          </w:tcPr>
          <w:p w14:paraId="58A9FA9E" w14:textId="241F2AB6" w:rsidR="00F8798B" w:rsidRPr="00B16F24" w:rsidRDefault="00F26942" w:rsidP="004353A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VARCHAR(</w:t>
            </w:r>
            <w:proofErr w:type="gramEnd"/>
            <w:r>
              <w:rPr>
                <w:rFonts w:ascii="Calibri" w:hAnsi="Calibri" w:cs="Calibri"/>
              </w:rPr>
              <w:t>100)</w:t>
            </w:r>
          </w:p>
        </w:tc>
        <w:tc>
          <w:tcPr>
            <w:tcW w:w="1701" w:type="dxa"/>
          </w:tcPr>
          <w:p w14:paraId="0C005C8A" w14:textId="798D702B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04EAC525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524B6AB6" w14:textId="0E05F18D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Apenas para visitantes</w:t>
            </w:r>
          </w:p>
        </w:tc>
      </w:tr>
      <w:tr w:rsidR="00F8798B" w:rsidRPr="00B16F24" w14:paraId="0D126A21" w14:textId="77777777" w:rsidTr="004353AD">
        <w:trPr>
          <w:trHeight w:val="723"/>
        </w:trPr>
        <w:tc>
          <w:tcPr>
            <w:tcW w:w="1413" w:type="dxa"/>
          </w:tcPr>
          <w:p w14:paraId="5140DE5C" w14:textId="4D07E21D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email</w:t>
            </w:r>
          </w:p>
        </w:tc>
        <w:tc>
          <w:tcPr>
            <w:tcW w:w="1417" w:type="dxa"/>
          </w:tcPr>
          <w:p w14:paraId="409F5600" w14:textId="02456C95" w:rsidR="00F8798B" w:rsidRPr="00B16F24" w:rsidRDefault="00F26942" w:rsidP="004353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1701" w:type="dxa"/>
          </w:tcPr>
          <w:p w14:paraId="3BB30B07" w14:textId="1800D5AA" w:rsidR="00F8798B" w:rsidRPr="00B16F24" w:rsidRDefault="00F26942" w:rsidP="004353A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VARCHAR(</w:t>
            </w:r>
            <w:proofErr w:type="gramEnd"/>
            <w:r>
              <w:rPr>
                <w:rFonts w:ascii="Calibri" w:hAnsi="Calibri" w:cs="Calibri"/>
              </w:rPr>
              <w:t>100)</w:t>
            </w:r>
          </w:p>
        </w:tc>
        <w:tc>
          <w:tcPr>
            <w:tcW w:w="1701" w:type="dxa"/>
          </w:tcPr>
          <w:p w14:paraId="5EBADAE4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416C4461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71881820" w14:textId="363530CF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Apenas para visitantes</w:t>
            </w:r>
          </w:p>
        </w:tc>
      </w:tr>
      <w:tr w:rsidR="00F8798B" w:rsidRPr="00B16F24" w14:paraId="6F22B92B" w14:textId="77777777" w:rsidTr="004353AD">
        <w:tc>
          <w:tcPr>
            <w:tcW w:w="1413" w:type="dxa"/>
          </w:tcPr>
          <w:p w14:paraId="167E3A0D" w14:textId="4C0D0F73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telefone</w:t>
            </w:r>
          </w:p>
        </w:tc>
        <w:tc>
          <w:tcPr>
            <w:tcW w:w="1417" w:type="dxa"/>
          </w:tcPr>
          <w:p w14:paraId="0385B1D5" w14:textId="433A5413" w:rsidR="00F8798B" w:rsidRPr="00B16F24" w:rsidRDefault="00F26942" w:rsidP="004353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Telefone</w:t>
            </w:r>
          </w:p>
        </w:tc>
        <w:tc>
          <w:tcPr>
            <w:tcW w:w="1701" w:type="dxa"/>
          </w:tcPr>
          <w:p w14:paraId="3B03F931" w14:textId="278A0473" w:rsidR="00F8798B" w:rsidRPr="00B16F24" w:rsidRDefault="00F26942" w:rsidP="004353A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VARCHAR(</w:t>
            </w:r>
            <w:proofErr w:type="gramEnd"/>
            <w:r>
              <w:rPr>
                <w:rFonts w:ascii="Calibri" w:hAnsi="Calibri" w:cs="Calibri"/>
              </w:rPr>
              <w:t>9)</w:t>
            </w:r>
          </w:p>
        </w:tc>
        <w:tc>
          <w:tcPr>
            <w:tcW w:w="1701" w:type="dxa"/>
          </w:tcPr>
          <w:p w14:paraId="227BAB36" w14:textId="22F645D9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7D640B5C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0214B2F9" w14:textId="31D5282D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Apenas para visitantes</w:t>
            </w:r>
          </w:p>
        </w:tc>
      </w:tr>
      <w:tr w:rsidR="00F8798B" w:rsidRPr="00B16F24" w14:paraId="0D38A9DF" w14:textId="77777777" w:rsidTr="00F8798B">
        <w:trPr>
          <w:trHeight w:val="567"/>
        </w:trPr>
        <w:tc>
          <w:tcPr>
            <w:tcW w:w="1413" w:type="dxa"/>
          </w:tcPr>
          <w:p w14:paraId="5F7296F7" w14:textId="11AC2EAB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mensagem</w:t>
            </w:r>
          </w:p>
        </w:tc>
        <w:tc>
          <w:tcPr>
            <w:tcW w:w="1417" w:type="dxa"/>
          </w:tcPr>
          <w:p w14:paraId="4A166BD4" w14:textId="2173148E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Mensagem enviada</w:t>
            </w:r>
          </w:p>
        </w:tc>
        <w:tc>
          <w:tcPr>
            <w:tcW w:w="1701" w:type="dxa"/>
          </w:tcPr>
          <w:p w14:paraId="593385A5" w14:textId="4105C666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TEXT</w:t>
            </w:r>
          </w:p>
        </w:tc>
        <w:tc>
          <w:tcPr>
            <w:tcW w:w="1701" w:type="dxa"/>
          </w:tcPr>
          <w:p w14:paraId="289AFEC8" w14:textId="56D46D5B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5D2D1173" w14:textId="342FA51C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25035DF8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</w:p>
        </w:tc>
      </w:tr>
      <w:tr w:rsidR="00F8798B" w:rsidRPr="00B16F24" w14:paraId="56A5160C" w14:textId="77777777" w:rsidTr="004353AD">
        <w:tc>
          <w:tcPr>
            <w:tcW w:w="1413" w:type="dxa"/>
          </w:tcPr>
          <w:p w14:paraId="2226A81A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id_utilizador</w:t>
            </w:r>
            <w:proofErr w:type="spellEnd"/>
          </w:p>
        </w:tc>
        <w:tc>
          <w:tcPr>
            <w:tcW w:w="1417" w:type="dxa"/>
          </w:tcPr>
          <w:p w14:paraId="1BE0F01D" w14:textId="710994CA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 do utilizador</w:t>
            </w:r>
          </w:p>
        </w:tc>
        <w:tc>
          <w:tcPr>
            <w:tcW w:w="1701" w:type="dxa"/>
          </w:tcPr>
          <w:p w14:paraId="1F683BB7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7CC79147" w14:textId="65C1DB48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0F1D3AAC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6F607EEC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63F2048A" w14:textId="67D0B9B1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para utilizadores(id)</w:t>
            </w:r>
            <w:r w:rsidR="00CB2E3A">
              <w:rPr>
                <w:rFonts w:ascii="Calibri" w:hAnsi="Calibri" w:cs="Calibri"/>
              </w:rPr>
              <w:t xml:space="preserve">, </w:t>
            </w:r>
            <w:proofErr w:type="spellStart"/>
            <w:r w:rsidR="00CB2E3A">
              <w:rPr>
                <w:rFonts w:ascii="Calibri" w:hAnsi="Calibri" w:cs="Calibri"/>
              </w:rPr>
              <w:t>unsigned</w:t>
            </w:r>
            <w:proofErr w:type="spellEnd"/>
          </w:p>
        </w:tc>
      </w:tr>
    </w:tbl>
    <w:p w14:paraId="63ACF877" w14:textId="77777777" w:rsidR="004F5F06" w:rsidRDefault="004F5F06" w:rsidP="00F8798B">
      <w:pPr>
        <w:rPr>
          <w:rFonts w:ascii="Calibri" w:hAnsi="Calibri" w:cs="Calibri"/>
          <w:b/>
          <w:bCs/>
        </w:rPr>
      </w:pPr>
    </w:p>
    <w:p w14:paraId="39619B9F" w14:textId="709BE752" w:rsidR="00DF2A6A" w:rsidRDefault="00DF2A6A" w:rsidP="00F8798B">
      <w:pPr>
        <w:rPr>
          <w:rFonts w:ascii="Calibri" w:hAnsi="Calibri" w:cs="Calibri"/>
          <w:b/>
          <w:bCs/>
        </w:rPr>
      </w:pPr>
    </w:p>
    <w:p w14:paraId="199BEA86" w14:textId="23F48347" w:rsidR="00F8798B" w:rsidRPr="00B16F24" w:rsidRDefault="006555EF" w:rsidP="00F8798B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imagem_galeria</w:t>
      </w:r>
      <w:proofErr w:type="spellEnd"/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701"/>
        <w:gridCol w:w="1134"/>
        <w:gridCol w:w="1560"/>
      </w:tblGrid>
      <w:tr w:rsidR="00F8798B" w:rsidRPr="00B16F24" w14:paraId="3E6F8070" w14:textId="77777777" w:rsidTr="00DF2A6A">
        <w:trPr>
          <w:trHeight w:val="543"/>
        </w:trPr>
        <w:tc>
          <w:tcPr>
            <w:tcW w:w="1413" w:type="dxa"/>
          </w:tcPr>
          <w:p w14:paraId="0D80C763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206DD6FE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30DD8054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3C90D6E1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1B9050B4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0A74D080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F8798B" w:rsidRPr="00B16F24" w14:paraId="7B120B12" w14:textId="77777777" w:rsidTr="004353AD">
        <w:tc>
          <w:tcPr>
            <w:tcW w:w="1413" w:type="dxa"/>
          </w:tcPr>
          <w:p w14:paraId="569F1C88" w14:textId="77777777" w:rsidR="00F8798B" w:rsidRPr="00B16F24" w:rsidRDefault="00F8798B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417" w:type="dxa"/>
          </w:tcPr>
          <w:p w14:paraId="31167110" w14:textId="159DBE8B" w:rsidR="00F8798B" w:rsidRPr="00B16F24" w:rsidRDefault="00F8798B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Identificador d</w:t>
            </w:r>
            <w:r w:rsidR="00E06292" w:rsidRPr="00B16F24">
              <w:rPr>
                <w:rFonts w:ascii="Calibri" w:hAnsi="Calibri" w:cs="Calibri"/>
              </w:rPr>
              <w:t>a imagem</w:t>
            </w:r>
          </w:p>
        </w:tc>
        <w:tc>
          <w:tcPr>
            <w:tcW w:w="1701" w:type="dxa"/>
          </w:tcPr>
          <w:p w14:paraId="44FC3C9E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1BAE5005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09408266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0AD72779" w14:textId="36622091" w:rsidR="00F8798B" w:rsidRPr="00B16F24" w:rsidRDefault="006555EF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F8798B" w:rsidRPr="00B16F24" w14:paraId="285F39F6" w14:textId="77777777" w:rsidTr="004353AD">
        <w:tc>
          <w:tcPr>
            <w:tcW w:w="1413" w:type="dxa"/>
          </w:tcPr>
          <w:p w14:paraId="7E3FA1A1" w14:textId="3DAAF67D" w:rsidR="00F8798B" w:rsidRPr="00B16F24" w:rsidRDefault="00F8798B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titulo</w:t>
            </w:r>
            <w:proofErr w:type="gramEnd"/>
          </w:p>
        </w:tc>
        <w:tc>
          <w:tcPr>
            <w:tcW w:w="1417" w:type="dxa"/>
          </w:tcPr>
          <w:p w14:paraId="6A289380" w14:textId="1B3DF434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Título da imagem</w:t>
            </w:r>
          </w:p>
        </w:tc>
        <w:tc>
          <w:tcPr>
            <w:tcW w:w="1701" w:type="dxa"/>
          </w:tcPr>
          <w:p w14:paraId="31AF72A3" w14:textId="155CCCEC" w:rsidR="00F8798B" w:rsidRPr="00B16F24" w:rsidRDefault="00F8798B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1</w:t>
            </w:r>
            <w:r w:rsidR="00E06292" w:rsidRPr="00B16F24">
              <w:rPr>
                <w:rFonts w:ascii="Calibri" w:hAnsi="Calibri" w:cs="Calibri"/>
              </w:rPr>
              <w:t>50)</w:t>
            </w:r>
          </w:p>
        </w:tc>
        <w:tc>
          <w:tcPr>
            <w:tcW w:w="1701" w:type="dxa"/>
          </w:tcPr>
          <w:p w14:paraId="32CDA897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16C96660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47692939" w14:textId="07A837D0" w:rsidR="00F8798B" w:rsidRPr="00B16F24" w:rsidRDefault="00F8798B" w:rsidP="004353AD">
            <w:pPr>
              <w:rPr>
                <w:rFonts w:ascii="Calibri" w:hAnsi="Calibri" w:cs="Calibri"/>
              </w:rPr>
            </w:pPr>
          </w:p>
        </w:tc>
      </w:tr>
      <w:tr w:rsidR="00F8798B" w:rsidRPr="00B16F24" w14:paraId="46B6E9F6" w14:textId="77777777" w:rsidTr="004353AD">
        <w:trPr>
          <w:trHeight w:val="723"/>
        </w:trPr>
        <w:tc>
          <w:tcPr>
            <w:tcW w:w="1413" w:type="dxa"/>
          </w:tcPr>
          <w:p w14:paraId="683F6C6E" w14:textId="7841F455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imagem</w:t>
            </w:r>
          </w:p>
        </w:tc>
        <w:tc>
          <w:tcPr>
            <w:tcW w:w="1417" w:type="dxa"/>
          </w:tcPr>
          <w:p w14:paraId="642F9E89" w14:textId="7EC699FF" w:rsidR="00F8798B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Caminho do ficheiro</w:t>
            </w:r>
          </w:p>
        </w:tc>
        <w:tc>
          <w:tcPr>
            <w:tcW w:w="1701" w:type="dxa"/>
          </w:tcPr>
          <w:p w14:paraId="11E1E12A" w14:textId="1D3C062C" w:rsidR="00F8798B" w:rsidRPr="00B16F24" w:rsidRDefault="00E06292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255)</w:t>
            </w:r>
          </w:p>
        </w:tc>
        <w:tc>
          <w:tcPr>
            <w:tcW w:w="1701" w:type="dxa"/>
          </w:tcPr>
          <w:p w14:paraId="2187B13F" w14:textId="5AA2FFDB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6DA77F12" w14:textId="77777777" w:rsidR="00F8798B" w:rsidRPr="00B16F24" w:rsidRDefault="00F8798B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4DC2D6CA" w14:textId="5E5540EA" w:rsidR="00F8798B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Caminho do ficheiro</w:t>
            </w:r>
          </w:p>
        </w:tc>
      </w:tr>
      <w:tr w:rsidR="00DF2A6A" w:rsidRPr="00B16F24" w14:paraId="7536286C" w14:textId="77777777" w:rsidTr="004353AD">
        <w:trPr>
          <w:trHeight w:val="723"/>
        </w:trPr>
        <w:tc>
          <w:tcPr>
            <w:tcW w:w="1413" w:type="dxa"/>
          </w:tcPr>
          <w:p w14:paraId="7262744E" w14:textId="63D64517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aprovado</w:t>
            </w:r>
          </w:p>
        </w:tc>
        <w:tc>
          <w:tcPr>
            <w:tcW w:w="1417" w:type="dxa"/>
          </w:tcPr>
          <w:p w14:paraId="4614CC4C" w14:textId="745600CF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Status de aprovação d</w:t>
            </w:r>
            <w:r>
              <w:rPr>
                <w:rFonts w:ascii="Calibri" w:hAnsi="Calibri" w:cs="Calibri"/>
              </w:rPr>
              <w:t>a imagem</w:t>
            </w:r>
          </w:p>
        </w:tc>
        <w:tc>
          <w:tcPr>
            <w:tcW w:w="1701" w:type="dxa"/>
          </w:tcPr>
          <w:p w14:paraId="26EE521B" w14:textId="6E8889E3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BOOLEAN</w:t>
            </w:r>
          </w:p>
        </w:tc>
        <w:tc>
          <w:tcPr>
            <w:tcW w:w="1701" w:type="dxa"/>
          </w:tcPr>
          <w:p w14:paraId="1FD0AF20" w14:textId="071EC972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23DB25E2" w14:textId="4322D72E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29491EFA" w14:textId="2AA5E577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Padrão: FALSE (não aprovado)</w:t>
            </w:r>
          </w:p>
        </w:tc>
      </w:tr>
      <w:tr w:rsidR="00DF2A6A" w:rsidRPr="00B16F24" w14:paraId="31C17653" w14:textId="77777777" w:rsidTr="004353AD">
        <w:tc>
          <w:tcPr>
            <w:tcW w:w="1413" w:type="dxa"/>
          </w:tcPr>
          <w:p w14:paraId="723A4F64" w14:textId="17D412E4" w:rsidR="00DF2A6A" w:rsidRPr="00B16F24" w:rsidRDefault="00DF2A6A" w:rsidP="00DF2A6A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data_upload</w:t>
            </w:r>
            <w:proofErr w:type="spellEnd"/>
          </w:p>
        </w:tc>
        <w:tc>
          <w:tcPr>
            <w:tcW w:w="1417" w:type="dxa"/>
          </w:tcPr>
          <w:p w14:paraId="4204A50A" w14:textId="11B2F834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Data d</w:t>
            </w:r>
            <w:r w:rsidR="007909F5">
              <w:rPr>
                <w:rFonts w:ascii="Calibri" w:hAnsi="Calibri" w:cs="Calibri"/>
              </w:rPr>
              <w:t>e upload da imagem</w:t>
            </w:r>
          </w:p>
        </w:tc>
        <w:tc>
          <w:tcPr>
            <w:tcW w:w="1701" w:type="dxa"/>
          </w:tcPr>
          <w:p w14:paraId="473C5842" w14:textId="075E20ED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DATETIME</w:t>
            </w:r>
          </w:p>
        </w:tc>
        <w:tc>
          <w:tcPr>
            <w:tcW w:w="1701" w:type="dxa"/>
          </w:tcPr>
          <w:p w14:paraId="7112BDD5" w14:textId="77777777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134" w:type="dxa"/>
          </w:tcPr>
          <w:p w14:paraId="770976C2" w14:textId="77777777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411DDD59" w14:textId="01D9261A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Padrão: CURRENT_TIMESTAMP</w:t>
            </w:r>
          </w:p>
        </w:tc>
      </w:tr>
      <w:tr w:rsidR="00DF2A6A" w:rsidRPr="00B16F24" w14:paraId="37E77218" w14:textId="77777777" w:rsidTr="004353AD">
        <w:tc>
          <w:tcPr>
            <w:tcW w:w="1413" w:type="dxa"/>
          </w:tcPr>
          <w:p w14:paraId="4D76FCC7" w14:textId="77777777" w:rsidR="00DF2A6A" w:rsidRPr="00B16F24" w:rsidRDefault="00DF2A6A" w:rsidP="00DF2A6A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id_utilizador</w:t>
            </w:r>
            <w:proofErr w:type="spellEnd"/>
          </w:p>
        </w:tc>
        <w:tc>
          <w:tcPr>
            <w:tcW w:w="1417" w:type="dxa"/>
          </w:tcPr>
          <w:p w14:paraId="7F838BA5" w14:textId="2865E167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 do utilizador</w:t>
            </w:r>
          </w:p>
        </w:tc>
        <w:tc>
          <w:tcPr>
            <w:tcW w:w="1701" w:type="dxa"/>
          </w:tcPr>
          <w:p w14:paraId="749148A7" w14:textId="77777777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049D1759" w14:textId="3DF43045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19955B5F" w14:textId="77777777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11DEFB2B" w14:textId="77777777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3256682E" w14:textId="54DA50D4" w:rsidR="00DF2A6A" w:rsidRPr="00B16F24" w:rsidRDefault="00DF2A6A" w:rsidP="00DF2A6A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para utilizadores(id)</w:t>
            </w:r>
            <w:r w:rsidR="006555EF">
              <w:rPr>
                <w:rFonts w:ascii="Calibri" w:hAnsi="Calibri" w:cs="Calibri"/>
              </w:rPr>
              <w:t xml:space="preserve">, </w:t>
            </w:r>
            <w:proofErr w:type="spellStart"/>
            <w:r w:rsidR="006555EF">
              <w:rPr>
                <w:rFonts w:ascii="Calibri" w:hAnsi="Calibri" w:cs="Calibri"/>
              </w:rPr>
              <w:t>unsigned</w:t>
            </w:r>
            <w:proofErr w:type="spellEnd"/>
          </w:p>
        </w:tc>
      </w:tr>
    </w:tbl>
    <w:p w14:paraId="44DEE714" w14:textId="28D68106" w:rsidR="00E06292" w:rsidRPr="00B16F24" w:rsidRDefault="00E06292" w:rsidP="00E06292">
      <w:pPr>
        <w:rPr>
          <w:rFonts w:ascii="Calibri" w:hAnsi="Calibri" w:cs="Calibri"/>
          <w:b/>
          <w:bCs/>
        </w:rPr>
      </w:pPr>
      <w:r w:rsidRPr="00B16F24">
        <w:rPr>
          <w:rFonts w:ascii="Calibri" w:hAnsi="Calibri" w:cs="Calibri"/>
          <w:b/>
          <w:bCs/>
        </w:rPr>
        <w:lastRenderedPageBreak/>
        <w:t>djs</w:t>
      </w:r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701"/>
        <w:gridCol w:w="1134"/>
        <w:gridCol w:w="1560"/>
      </w:tblGrid>
      <w:tr w:rsidR="00E06292" w:rsidRPr="00B16F24" w14:paraId="50FE7FAE" w14:textId="77777777" w:rsidTr="004353AD">
        <w:tc>
          <w:tcPr>
            <w:tcW w:w="1413" w:type="dxa"/>
          </w:tcPr>
          <w:p w14:paraId="3653B4F8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44526B9B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28F6E729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230EDF2C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0C945535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31958AE7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E06292" w:rsidRPr="00B16F24" w14:paraId="79F69714" w14:textId="77777777" w:rsidTr="004353AD">
        <w:tc>
          <w:tcPr>
            <w:tcW w:w="1413" w:type="dxa"/>
          </w:tcPr>
          <w:p w14:paraId="4E752627" w14:textId="77777777" w:rsidR="00E06292" w:rsidRPr="00B16F24" w:rsidRDefault="00E06292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417" w:type="dxa"/>
          </w:tcPr>
          <w:p w14:paraId="7F458E3D" w14:textId="77023A3D" w:rsidR="00E06292" w:rsidRPr="00B16F24" w:rsidRDefault="00E06292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Identificador do </w:t>
            </w:r>
            <w:proofErr w:type="spellStart"/>
            <w:r w:rsidRPr="00B16F24">
              <w:rPr>
                <w:rFonts w:ascii="Calibri" w:hAnsi="Calibri" w:cs="Calibri"/>
              </w:rPr>
              <w:t>dj</w:t>
            </w:r>
            <w:proofErr w:type="spellEnd"/>
          </w:p>
        </w:tc>
        <w:tc>
          <w:tcPr>
            <w:tcW w:w="1701" w:type="dxa"/>
          </w:tcPr>
          <w:p w14:paraId="2A6EC5D4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76A81FAB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2AD3D22B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1B327671" w14:textId="194C76D5" w:rsidR="00E06292" w:rsidRPr="00B16F24" w:rsidRDefault="006555EF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E06292" w:rsidRPr="00B16F24" w14:paraId="476D6022" w14:textId="77777777" w:rsidTr="00E06292">
        <w:trPr>
          <w:trHeight w:val="468"/>
        </w:trPr>
        <w:tc>
          <w:tcPr>
            <w:tcW w:w="1413" w:type="dxa"/>
          </w:tcPr>
          <w:p w14:paraId="040EC5CB" w14:textId="6CEC2F2D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</w:t>
            </w:r>
          </w:p>
        </w:tc>
        <w:tc>
          <w:tcPr>
            <w:tcW w:w="1417" w:type="dxa"/>
          </w:tcPr>
          <w:p w14:paraId="45C6A309" w14:textId="2E177359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 DJ</w:t>
            </w:r>
          </w:p>
        </w:tc>
        <w:tc>
          <w:tcPr>
            <w:tcW w:w="1701" w:type="dxa"/>
          </w:tcPr>
          <w:p w14:paraId="70696323" w14:textId="23544E4A" w:rsidR="00E06292" w:rsidRPr="00B16F24" w:rsidRDefault="00E06292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100)</w:t>
            </w:r>
          </w:p>
        </w:tc>
        <w:tc>
          <w:tcPr>
            <w:tcW w:w="1701" w:type="dxa"/>
          </w:tcPr>
          <w:p w14:paraId="160D31E0" w14:textId="281BD200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133F111B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757FEB28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</w:p>
        </w:tc>
      </w:tr>
      <w:tr w:rsidR="00E06292" w:rsidRPr="00B16F24" w14:paraId="4CE31F64" w14:textId="77777777" w:rsidTr="004353AD">
        <w:trPr>
          <w:trHeight w:val="723"/>
        </w:trPr>
        <w:tc>
          <w:tcPr>
            <w:tcW w:w="1413" w:type="dxa"/>
          </w:tcPr>
          <w:p w14:paraId="4A0DC2E8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imagem</w:t>
            </w:r>
          </w:p>
        </w:tc>
        <w:tc>
          <w:tcPr>
            <w:tcW w:w="1417" w:type="dxa"/>
          </w:tcPr>
          <w:p w14:paraId="0CFB0DDC" w14:textId="1A419A7D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Caminho da imagem</w:t>
            </w:r>
          </w:p>
        </w:tc>
        <w:tc>
          <w:tcPr>
            <w:tcW w:w="1701" w:type="dxa"/>
          </w:tcPr>
          <w:p w14:paraId="164F60A7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255)</w:t>
            </w:r>
          </w:p>
        </w:tc>
        <w:tc>
          <w:tcPr>
            <w:tcW w:w="1701" w:type="dxa"/>
          </w:tcPr>
          <w:p w14:paraId="7E3BB530" w14:textId="30686A3C" w:rsidR="00E06292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53A3006D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2F543788" w14:textId="2B8138C3" w:rsidR="00E06292" w:rsidRPr="00B16F24" w:rsidRDefault="00E06292" w:rsidP="004353AD">
            <w:pPr>
              <w:rPr>
                <w:rFonts w:ascii="Calibri" w:hAnsi="Calibri" w:cs="Calibri"/>
              </w:rPr>
            </w:pPr>
          </w:p>
        </w:tc>
      </w:tr>
      <w:tr w:rsidR="00E06292" w:rsidRPr="00B16F24" w14:paraId="0F240C08" w14:textId="77777777" w:rsidTr="004353AD">
        <w:tc>
          <w:tcPr>
            <w:tcW w:w="1413" w:type="dxa"/>
          </w:tcPr>
          <w:p w14:paraId="40382801" w14:textId="0DAF3805" w:rsidR="00E06292" w:rsidRPr="00B16F24" w:rsidRDefault="00E06292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video</w:t>
            </w:r>
            <w:proofErr w:type="spellEnd"/>
          </w:p>
        </w:tc>
        <w:tc>
          <w:tcPr>
            <w:tcW w:w="1417" w:type="dxa"/>
          </w:tcPr>
          <w:p w14:paraId="45637EB0" w14:textId="705D6A01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Link ou caminho do vídeo</w:t>
            </w:r>
          </w:p>
        </w:tc>
        <w:tc>
          <w:tcPr>
            <w:tcW w:w="1701" w:type="dxa"/>
          </w:tcPr>
          <w:p w14:paraId="14FFF4FD" w14:textId="143A7037" w:rsidR="00E06292" w:rsidRPr="00B16F24" w:rsidRDefault="00E06292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255)</w:t>
            </w:r>
          </w:p>
        </w:tc>
        <w:tc>
          <w:tcPr>
            <w:tcW w:w="1701" w:type="dxa"/>
          </w:tcPr>
          <w:p w14:paraId="3A665997" w14:textId="5951783A" w:rsidR="00E06292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0387BADE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0918954B" w14:textId="176B5B65" w:rsidR="00E06292" w:rsidRPr="00B16F24" w:rsidRDefault="00E06292" w:rsidP="004353AD">
            <w:pPr>
              <w:rPr>
                <w:rFonts w:ascii="Calibri" w:hAnsi="Calibri" w:cs="Calibri"/>
              </w:rPr>
            </w:pPr>
          </w:p>
        </w:tc>
      </w:tr>
    </w:tbl>
    <w:p w14:paraId="47AF488E" w14:textId="77777777" w:rsidR="00DF2A6A" w:rsidRDefault="00DF2A6A" w:rsidP="00E06292">
      <w:pPr>
        <w:rPr>
          <w:rFonts w:ascii="Calibri" w:hAnsi="Calibri" w:cs="Calibri"/>
          <w:b/>
          <w:bCs/>
        </w:rPr>
      </w:pPr>
    </w:p>
    <w:p w14:paraId="18C09381" w14:textId="77777777" w:rsidR="006555EF" w:rsidRDefault="006555EF" w:rsidP="00E06292">
      <w:pPr>
        <w:rPr>
          <w:rFonts w:ascii="Calibri" w:hAnsi="Calibri" w:cs="Calibri"/>
          <w:b/>
          <w:bCs/>
        </w:rPr>
      </w:pPr>
    </w:p>
    <w:p w14:paraId="67583260" w14:textId="53498CE6" w:rsidR="00E06292" w:rsidRPr="00B16F24" w:rsidRDefault="00E06292" w:rsidP="00E06292">
      <w:pPr>
        <w:rPr>
          <w:rFonts w:ascii="Calibri" w:hAnsi="Calibri" w:cs="Calibri"/>
          <w:b/>
          <w:bCs/>
        </w:rPr>
      </w:pPr>
      <w:proofErr w:type="spellStart"/>
      <w:r w:rsidRPr="00B16F24">
        <w:rPr>
          <w:rFonts w:ascii="Calibri" w:hAnsi="Calibri" w:cs="Calibri"/>
          <w:b/>
          <w:bCs/>
        </w:rPr>
        <w:t>categorias_eventos</w:t>
      </w:r>
      <w:proofErr w:type="spellEnd"/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701"/>
        <w:gridCol w:w="1134"/>
        <w:gridCol w:w="1560"/>
      </w:tblGrid>
      <w:tr w:rsidR="00E06292" w:rsidRPr="00B16F24" w14:paraId="53A771DA" w14:textId="77777777" w:rsidTr="004353AD">
        <w:tc>
          <w:tcPr>
            <w:tcW w:w="1413" w:type="dxa"/>
          </w:tcPr>
          <w:p w14:paraId="3D917ED7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11BBE283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6FED7E59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05151678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150BAFEB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7C68984B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E06292" w:rsidRPr="00B16F24" w14:paraId="708FA0AF" w14:textId="77777777" w:rsidTr="00DF2A6A">
        <w:trPr>
          <w:trHeight w:val="528"/>
        </w:trPr>
        <w:tc>
          <w:tcPr>
            <w:tcW w:w="1413" w:type="dxa"/>
          </w:tcPr>
          <w:p w14:paraId="59C794BB" w14:textId="77777777" w:rsidR="00E06292" w:rsidRPr="00B16F24" w:rsidRDefault="00E06292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417" w:type="dxa"/>
          </w:tcPr>
          <w:p w14:paraId="58A1B049" w14:textId="14F524E1" w:rsidR="00E06292" w:rsidRPr="00B16F24" w:rsidRDefault="00E06292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Identificador da categoria </w:t>
            </w:r>
          </w:p>
        </w:tc>
        <w:tc>
          <w:tcPr>
            <w:tcW w:w="1701" w:type="dxa"/>
          </w:tcPr>
          <w:p w14:paraId="4DF4BF01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41506513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44427054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43DC2BF8" w14:textId="752036A8" w:rsidR="00E06292" w:rsidRPr="00B16F24" w:rsidRDefault="006555EF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E06292" w:rsidRPr="00B16F24" w14:paraId="5BAA0864" w14:textId="77777777" w:rsidTr="004353AD">
        <w:tc>
          <w:tcPr>
            <w:tcW w:w="1413" w:type="dxa"/>
          </w:tcPr>
          <w:p w14:paraId="51144060" w14:textId="1873689D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</w:t>
            </w:r>
          </w:p>
        </w:tc>
        <w:tc>
          <w:tcPr>
            <w:tcW w:w="1417" w:type="dxa"/>
          </w:tcPr>
          <w:p w14:paraId="10F684CF" w14:textId="09A1E889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da categoria</w:t>
            </w:r>
          </w:p>
        </w:tc>
        <w:tc>
          <w:tcPr>
            <w:tcW w:w="1701" w:type="dxa"/>
          </w:tcPr>
          <w:p w14:paraId="5C51BC2F" w14:textId="05992AB1" w:rsidR="00E06292" w:rsidRPr="00B16F24" w:rsidRDefault="00E06292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100)</w:t>
            </w:r>
          </w:p>
        </w:tc>
        <w:tc>
          <w:tcPr>
            <w:tcW w:w="1701" w:type="dxa"/>
          </w:tcPr>
          <w:p w14:paraId="46AD3FC0" w14:textId="282F9D6A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7F737912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0BF89CF5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</w:p>
        </w:tc>
      </w:tr>
    </w:tbl>
    <w:p w14:paraId="70F42379" w14:textId="77777777" w:rsidR="00DF2A6A" w:rsidRDefault="00DF2A6A" w:rsidP="00E06292">
      <w:pPr>
        <w:rPr>
          <w:rFonts w:ascii="Calibri" w:hAnsi="Calibri" w:cs="Calibri"/>
          <w:b/>
          <w:bCs/>
        </w:rPr>
      </w:pPr>
    </w:p>
    <w:p w14:paraId="38D25566" w14:textId="2A7F4E86" w:rsidR="00E06292" w:rsidRPr="00B16F24" w:rsidRDefault="00DD7794" w:rsidP="00E06292">
      <w:pPr>
        <w:rPr>
          <w:rFonts w:ascii="Calibri" w:hAnsi="Calibri" w:cs="Calibri"/>
          <w:b/>
          <w:bCs/>
        </w:rPr>
      </w:pPr>
      <w:r w:rsidRPr="00B16F24">
        <w:rPr>
          <w:rFonts w:ascii="Calibri" w:hAnsi="Calibri" w:cs="Calibri"/>
          <w:b/>
          <w:bCs/>
        </w:rPr>
        <w:t>eventos</w:t>
      </w:r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701"/>
        <w:gridCol w:w="1134"/>
        <w:gridCol w:w="1560"/>
      </w:tblGrid>
      <w:tr w:rsidR="00E06292" w:rsidRPr="00B16F24" w14:paraId="4AD21E41" w14:textId="77777777" w:rsidTr="004353AD">
        <w:tc>
          <w:tcPr>
            <w:tcW w:w="1413" w:type="dxa"/>
          </w:tcPr>
          <w:p w14:paraId="7822EEC3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6F2E9E55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6A7D0781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5995DDF7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65714177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44E97248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E06292" w:rsidRPr="00B16F24" w14:paraId="46497882" w14:textId="77777777" w:rsidTr="004353AD">
        <w:tc>
          <w:tcPr>
            <w:tcW w:w="1413" w:type="dxa"/>
          </w:tcPr>
          <w:p w14:paraId="79DF853E" w14:textId="77777777" w:rsidR="00E06292" w:rsidRPr="00B16F24" w:rsidRDefault="00E06292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</w:t>
            </w:r>
          </w:p>
        </w:tc>
        <w:tc>
          <w:tcPr>
            <w:tcW w:w="1417" w:type="dxa"/>
          </w:tcPr>
          <w:p w14:paraId="0F078F5E" w14:textId="6B570A55" w:rsidR="00E06292" w:rsidRPr="00B16F24" w:rsidRDefault="00E06292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Identificador do</w:t>
            </w:r>
            <w:r w:rsidR="00DD7794" w:rsidRPr="00B16F24">
              <w:rPr>
                <w:rFonts w:ascii="Calibri" w:hAnsi="Calibri" w:cs="Calibri"/>
              </w:rPr>
              <w:t xml:space="preserve"> evento</w:t>
            </w:r>
          </w:p>
        </w:tc>
        <w:tc>
          <w:tcPr>
            <w:tcW w:w="1701" w:type="dxa"/>
          </w:tcPr>
          <w:p w14:paraId="3013B595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7F29E3F3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051AE4C8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73C777BD" w14:textId="533F6B04" w:rsidR="00E06292" w:rsidRPr="00B16F24" w:rsidRDefault="006555EF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Auto-incremento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, único</w:t>
            </w:r>
          </w:p>
        </w:tc>
      </w:tr>
      <w:tr w:rsidR="00E06292" w:rsidRPr="00B16F24" w14:paraId="13CC8074" w14:textId="77777777" w:rsidTr="004353AD">
        <w:tc>
          <w:tcPr>
            <w:tcW w:w="1413" w:type="dxa"/>
          </w:tcPr>
          <w:p w14:paraId="0BA0EDD2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titulo</w:t>
            </w:r>
            <w:proofErr w:type="gramEnd"/>
          </w:p>
        </w:tc>
        <w:tc>
          <w:tcPr>
            <w:tcW w:w="1417" w:type="dxa"/>
          </w:tcPr>
          <w:p w14:paraId="37D0358E" w14:textId="7C38A285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Título </w:t>
            </w:r>
            <w:r w:rsidR="00DD7794" w:rsidRPr="00B16F24">
              <w:rPr>
                <w:rFonts w:ascii="Calibri" w:hAnsi="Calibri" w:cs="Calibri"/>
              </w:rPr>
              <w:t>do evento</w:t>
            </w:r>
          </w:p>
        </w:tc>
        <w:tc>
          <w:tcPr>
            <w:tcW w:w="1701" w:type="dxa"/>
          </w:tcPr>
          <w:p w14:paraId="49A35F21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proofErr w:type="gramStart"/>
            <w:r w:rsidRPr="00B16F24">
              <w:rPr>
                <w:rFonts w:ascii="Calibri" w:hAnsi="Calibri" w:cs="Calibri"/>
              </w:rPr>
              <w:t>VARCHAR(</w:t>
            </w:r>
            <w:proofErr w:type="gramEnd"/>
            <w:r w:rsidRPr="00B16F24">
              <w:rPr>
                <w:rFonts w:ascii="Calibri" w:hAnsi="Calibri" w:cs="Calibri"/>
              </w:rPr>
              <w:t>150)</w:t>
            </w:r>
          </w:p>
        </w:tc>
        <w:tc>
          <w:tcPr>
            <w:tcW w:w="1701" w:type="dxa"/>
          </w:tcPr>
          <w:p w14:paraId="1B8546F6" w14:textId="4961B750" w:rsidR="00E06292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63001A44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15FC86CF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</w:p>
        </w:tc>
      </w:tr>
      <w:tr w:rsidR="00E06292" w:rsidRPr="00B16F24" w14:paraId="75F45A24" w14:textId="77777777" w:rsidTr="00DD7794">
        <w:trPr>
          <w:trHeight w:val="646"/>
        </w:trPr>
        <w:tc>
          <w:tcPr>
            <w:tcW w:w="1413" w:type="dxa"/>
          </w:tcPr>
          <w:p w14:paraId="2768A009" w14:textId="66997BAE" w:rsidR="00E06292" w:rsidRPr="00B16F24" w:rsidRDefault="00DD7794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data_</w:t>
            </w:r>
            <w:proofErr w:type="gramStart"/>
            <w:r w:rsidRPr="00B16F24">
              <w:rPr>
                <w:rFonts w:ascii="Calibri" w:hAnsi="Calibri" w:cs="Calibri"/>
              </w:rPr>
              <w:t>inicio</w:t>
            </w:r>
            <w:proofErr w:type="spellEnd"/>
            <w:proofErr w:type="gramEnd"/>
          </w:p>
        </w:tc>
        <w:tc>
          <w:tcPr>
            <w:tcW w:w="1417" w:type="dxa"/>
          </w:tcPr>
          <w:p w14:paraId="73D02E17" w14:textId="1BCF7F59" w:rsidR="00E06292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Data do início</w:t>
            </w:r>
          </w:p>
        </w:tc>
        <w:tc>
          <w:tcPr>
            <w:tcW w:w="1701" w:type="dxa"/>
          </w:tcPr>
          <w:p w14:paraId="14852ABC" w14:textId="71F03824" w:rsidR="00E06292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DATE</w:t>
            </w:r>
          </w:p>
        </w:tc>
        <w:tc>
          <w:tcPr>
            <w:tcW w:w="1701" w:type="dxa"/>
          </w:tcPr>
          <w:p w14:paraId="53C523DF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4CFDF6FB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45F8D446" w14:textId="44C2654F" w:rsidR="00E06292" w:rsidRPr="00B16F24" w:rsidRDefault="00E06292" w:rsidP="004353AD">
            <w:pPr>
              <w:rPr>
                <w:rFonts w:ascii="Calibri" w:hAnsi="Calibri" w:cs="Calibri"/>
              </w:rPr>
            </w:pPr>
          </w:p>
        </w:tc>
      </w:tr>
      <w:tr w:rsidR="00E06292" w:rsidRPr="00B16F24" w14:paraId="01211621" w14:textId="77777777" w:rsidTr="00DD7794">
        <w:trPr>
          <w:trHeight w:val="486"/>
        </w:trPr>
        <w:tc>
          <w:tcPr>
            <w:tcW w:w="1413" w:type="dxa"/>
          </w:tcPr>
          <w:p w14:paraId="3A3319AE" w14:textId="60B5A31D" w:rsidR="00E06292" w:rsidRPr="00B16F24" w:rsidRDefault="00E06292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data_</w:t>
            </w:r>
            <w:r w:rsidR="00DD7794" w:rsidRPr="00B16F24">
              <w:rPr>
                <w:rFonts w:ascii="Calibri" w:hAnsi="Calibri" w:cs="Calibri"/>
              </w:rPr>
              <w:t>fim</w:t>
            </w:r>
            <w:proofErr w:type="spellEnd"/>
          </w:p>
        </w:tc>
        <w:tc>
          <w:tcPr>
            <w:tcW w:w="1417" w:type="dxa"/>
          </w:tcPr>
          <w:p w14:paraId="556CF2C3" w14:textId="61FE62AE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Data </w:t>
            </w:r>
            <w:r w:rsidR="00DD7794" w:rsidRPr="00B16F24">
              <w:rPr>
                <w:rFonts w:ascii="Calibri" w:hAnsi="Calibri" w:cs="Calibri"/>
              </w:rPr>
              <w:t>do fim</w:t>
            </w:r>
          </w:p>
        </w:tc>
        <w:tc>
          <w:tcPr>
            <w:tcW w:w="1701" w:type="dxa"/>
          </w:tcPr>
          <w:p w14:paraId="4FAA18C7" w14:textId="641F6286" w:rsidR="00E06292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DATE</w:t>
            </w:r>
          </w:p>
        </w:tc>
        <w:tc>
          <w:tcPr>
            <w:tcW w:w="1701" w:type="dxa"/>
          </w:tcPr>
          <w:p w14:paraId="4B856063" w14:textId="36A09F8C" w:rsidR="00E06292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56CF847D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721A9709" w14:textId="70B55B17" w:rsidR="00E06292" w:rsidRPr="00B16F24" w:rsidRDefault="00E06292" w:rsidP="004353AD">
            <w:pPr>
              <w:rPr>
                <w:rFonts w:ascii="Calibri" w:hAnsi="Calibri" w:cs="Calibri"/>
              </w:rPr>
            </w:pPr>
          </w:p>
        </w:tc>
      </w:tr>
      <w:tr w:rsidR="00E06292" w:rsidRPr="00B16F24" w14:paraId="2F0A7E26" w14:textId="77777777" w:rsidTr="004353AD">
        <w:tc>
          <w:tcPr>
            <w:tcW w:w="1413" w:type="dxa"/>
          </w:tcPr>
          <w:p w14:paraId="6D5AAC01" w14:textId="1B517CC5" w:rsidR="00E06292" w:rsidRPr="00B16F24" w:rsidRDefault="00DD7794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hora_</w:t>
            </w:r>
            <w:proofErr w:type="gramStart"/>
            <w:r w:rsidRPr="00B16F24">
              <w:rPr>
                <w:rFonts w:ascii="Calibri" w:hAnsi="Calibri" w:cs="Calibri"/>
              </w:rPr>
              <w:t>inicio</w:t>
            </w:r>
            <w:proofErr w:type="spellEnd"/>
            <w:proofErr w:type="gramEnd"/>
          </w:p>
        </w:tc>
        <w:tc>
          <w:tcPr>
            <w:tcW w:w="1417" w:type="dxa"/>
          </w:tcPr>
          <w:p w14:paraId="4A858F29" w14:textId="238260D1" w:rsidR="00E06292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Hora do início</w:t>
            </w:r>
          </w:p>
        </w:tc>
        <w:tc>
          <w:tcPr>
            <w:tcW w:w="1701" w:type="dxa"/>
          </w:tcPr>
          <w:p w14:paraId="00D1F363" w14:textId="7DFF259D" w:rsidR="00E06292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TIME</w:t>
            </w:r>
          </w:p>
        </w:tc>
        <w:tc>
          <w:tcPr>
            <w:tcW w:w="1701" w:type="dxa"/>
          </w:tcPr>
          <w:p w14:paraId="1172C820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7B743F13" w14:textId="77777777" w:rsidR="00E06292" w:rsidRPr="00B16F24" w:rsidRDefault="00E06292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0D090B7D" w14:textId="787487EC" w:rsidR="00E06292" w:rsidRPr="00B16F24" w:rsidRDefault="00E06292" w:rsidP="004353AD">
            <w:pPr>
              <w:rPr>
                <w:rFonts w:ascii="Calibri" w:hAnsi="Calibri" w:cs="Calibri"/>
              </w:rPr>
            </w:pPr>
          </w:p>
        </w:tc>
      </w:tr>
      <w:tr w:rsidR="00DD7794" w:rsidRPr="00B16F24" w14:paraId="16EF8FB0" w14:textId="77777777" w:rsidTr="00DD7794">
        <w:trPr>
          <w:trHeight w:val="569"/>
        </w:trPr>
        <w:tc>
          <w:tcPr>
            <w:tcW w:w="1413" w:type="dxa"/>
          </w:tcPr>
          <w:p w14:paraId="4DC4C34B" w14:textId="4CE5D85A" w:rsidR="00DD7794" w:rsidRPr="00B16F24" w:rsidRDefault="00DD7794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hora_fim</w:t>
            </w:r>
            <w:proofErr w:type="spellEnd"/>
          </w:p>
        </w:tc>
        <w:tc>
          <w:tcPr>
            <w:tcW w:w="1417" w:type="dxa"/>
          </w:tcPr>
          <w:p w14:paraId="1084F9DA" w14:textId="4EB14689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Hora do fim</w:t>
            </w:r>
          </w:p>
        </w:tc>
        <w:tc>
          <w:tcPr>
            <w:tcW w:w="1701" w:type="dxa"/>
          </w:tcPr>
          <w:p w14:paraId="5871DF5C" w14:textId="4CA59C3F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TIME</w:t>
            </w:r>
          </w:p>
        </w:tc>
        <w:tc>
          <w:tcPr>
            <w:tcW w:w="1701" w:type="dxa"/>
          </w:tcPr>
          <w:p w14:paraId="2392AAFC" w14:textId="73869DEF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4CB641DD" w14:textId="41F3480B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Não</w:t>
            </w:r>
          </w:p>
        </w:tc>
        <w:tc>
          <w:tcPr>
            <w:tcW w:w="1560" w:type="dxa"/>
          </w:tcPr>
          <w:p w14:paraId="07099D98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</w:p>
        </w:tc>
      </w:tr>
    </w:tbl>
    <w:p w14:paraId="7051FD30" w14:textId="77777777" w:rsidR="0099282D" w:rsidRDefault="0099282D" w:rsidP="00DD7794">
      <w:pPr>
        <w:rPr>
          <w:rFonts w:ascii="Calibri" w:hAnsi="Calibri" w:cs="Calibri"/>
          <w:b/>
          <w:bCs/>
          <w:sz w:val="40"/>
          <w:szCs w:val="40"/>
        </w:rPr>
      </w:pPr>
    </w:p>
    <w:p w14:paraId="3D9431F5" w14:textId="3C3C4C90" w:rsidR="00DD7794" w:rsidRPr="00B16F24" w:rsidRDefault="00DD7794" w:rsidP="00DD7794">
      <w:pPr>
        <w:rPr>
          <w:rFonts w:ascii="Calibri" w:hAnsi="Calibri" w:cs="Calibri"/>
          <w:b/>
          <w:bCs/>
        </w:rPr>
      </w:pPr>
      <w:proofErr w:type="spellStart"/>
      <w:r w:rsidRPr="00B16F24">
        <w:rPr>
          <w:rFonts w:ascii="Calibri" w:hAnsi="Calibri" w:cs="Calibri"/>
          <w:b/>
          <w:bCs/>
        </w:rPr>
        <w:t>eventos_categorias</w:t>
      </w:r>
      <w:proofErr w:type="spellEnd"/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701"/>
        <w:gridCol w:w="1134"/>
        <w:gridCol w:w="1560"/>
      </w:tblGrid>
      <w:tr w:rsidR="00DD7794" w:rsidRPr="00B16F24" w14:paraId="306ADE90" w14:textId="77777777" w:rsidTr="004353AD">
        <w:tc>
          <w:tcPr>
            <w:tcW w:w="1413" w:type="dxa"/>
          </w:tcPr>
          <w:p w14:paraId="794D67F4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299A07AF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15258AC9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5C49FC10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1D57D0C0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4CF00E8C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DD7794" w:rsidRPr="00B16F24" w14:paraId="55B73D8C" w14:textId="77777777" w:rsidTr="004353AD">
        <w:tc>
          <w:tcPr>
            <w:tcW w:w="1413" w:type="dxa"/>
          </w:tcPr>
          <w:p w14:paraId="0EE8FBA7" w14:textId="3996DC1E" w:rsidR="00DD7794" w:rsidRPr="00B16F24" w:rsidRDefault="00DD7794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id_evento</w:t>
            </w:r>
            <w:proofErr w:type="spellEnd"/>
          </w:p>
        </w:tc>
        <w:tc>
          <w:tcPr>
            <w:tcW w:w="1417" w:type="dxa"/>
          </w:tcPr>
          <w:p w14:paraId="1B0AF822" w14:textId="64A4C164" w:rsidR="00DD7794" w:rsidRPr="00B16F24" w:rsidRDefault="00DD7794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Evento associado</w:t>
            </w:r>
          </w:p>
        </w:tc>
        <w:tc>
          <w:tcPr>
            <w:tcW w:w="1701" w:type="dxa"/>
          </w:tcPr>
          <w:p w14:paraId="0EDDE840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7223A60E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5CA659E0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701D327C" w14:textId="77777777" w:rsidR="00DD7794" w:rsidRPr="00B16F24" w:rsidRDefault="00DD7794" w:rsidP="00DD7794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74D2CAB3" w14:textId="122CF73C" w:rsidR="00DD7794" w:rsidRPr="00B16F24" w:rsidRDefault="00DD7794" w:rsidP="00DD7794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para eventos(id)</w:t>
            </w:r>
            <w:r w:rsidR="006555EF">
              <w:rPr>
                <w:rFonts w:ascii="Calibri" w:hAnsi="Calibri" w:cs="Calibri"/>
              </w:rPr>
              <w:t xml:space="preserve">, </w:t>
            </w:r>
            <w:proofErr w:type="spellStart"/>
            <w:r w:rsidR="006555EF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  <w:tr w:rsidR="00DD7794" w:rsidRPr="00B16F24" w14:paraId="07B39A96" w14:textId="77777777" w:rsidTr="004353AD">
        <w:tc>
          <w:tcPr>
            <w:tcW w:w="1413" w:type="dxa"/>
          </w:tcPr>
          <w:p w14:paraId="71C0FBBF" w14:textId="436E8D71" w:rsidR="00DD7794" w:rsidRPr="00B16F24" w:rsidRDefault="00DD7794" w:rsidP="004353AD">
            <w:pPr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id_categoria</w:t>
            </w:r>
            <w:proofErr w:type="spellEnd"/>
          </w:p>
        </w:tc>
        <w:tc>
          <w:tcPr>
            <w:tcW w:w="1417" w:type="dxa"/>
          </w:tcPr>
          <w:p w14:paraId="1386D111" w14:textId="574BEB28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Categoria associado</w:t>
            </w:r>
          </w:p>
        </w:tc>
        <w:tc>
          <w:tcPr>
            <w:tcW w:w="1701" w:type="dxa"/>
          </w:tcPr>
          <w:p w14:paraId="360F2443" w14:textId="4F40F25F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7DEEE2D2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5080933D" w14:textId="1B551469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1F85A39A" w14:textId="77777777" w:rsidR="00DD7794" w:rsidRPr="00B16F24" w:rsidRDefault="00DD7794" w:rsidP="00DD7794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6F9D7C39" w14:textId="03C53D3C" w:rsidR="00DD7794" w:rsidRPr="00B16F24" w:rsidRDefault="00DD7794" w:rsidP="00DD7794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para </w:t>
            </w:r>
            <w:proofErr w:type="spellStart"/>
            <w:r w:rsidRPr="00B16F24">
              <w:rPr>
                <w:rFonts w:ascii="Calibri" w:hAnsi="Calibri" w:cs="Calibri"/>
              </w:rPr>
              <w:t>categorias_eventos</w:t>
            </w:r>
            <w:proofErr w:type="spellEnd"/>
            <w:r w:rsidRPr="00B16F24">
              <w:rPr>
                <w:rFonts w:ascii="Calibri" w:hAnsi="Calibri" w:cs="Calibri"/>
              </w:rPr>
              <w:t>(id)</w:t>
            </w:r>
            <w:r w:rsidR="006555EF">
              <w:rPr>
                <w:rFonts w:ascii="Calibri" w:hAnsi="Calibri" w:cs="Calibri"/>
              </w:rPr>
              <w:t xml:space="preserve">, </w:t>
            </w:r>
            <w:proofErr w:type="spellStart"/>
            <w:r w:rsidR="006555EF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</w:tbl>
    <w:p w14:paraId="5F61B2AE" w14:textId="77777777" w:rsidR="00414E79" w:rsidRPr="00B16F24" w:rsidRDefault="00414E79" w:rsidP="009004ED">
      <w:pPr>
        <w:rPr>
          <w:rFonts w:ascii="Calibri" w:hAnsi="Calibri" w:cs="Calibri"/>
          <w:b/>
          <w:bCs/>
          <w:sz w:val="40"/>
          <w:szCs w:val="40"/>
        </w:rPr>
      </w:pPr>
    </w:p>
    <w:p w14:paraId="1D232098" w14:textId="77777777" w:rsidR="00DF2A6A" w:rsidRDefault="00DF2A6A" w:rsidP="00DD7794">
      <w:pPr>
        <w:rPr>
          <w:rFonts w:ascii="Calibri" w:hAnsi="Calibri" w:cs="Calibri"/>
          <w:b/>
          <w:bCs/>
        </w:rPr>
      </w:pPr>
    </w:p>
    <w:p w14:paraId="6DA52A71" w14:textId="77777777" w:rsidR="00DF2A6A" w:rsidRDefault="00DF2A6A" w:rsidP="00DD7794">
      <w:pPr>
        <w:rPr>
          <w:rFonts w:ascii="Calibri" w:hAnsi="Calibri" w:cs="Calibri"/>
          <w:b/>
          <w:bCs/>
        </w:rPr>
      </w:pPr>
    </w:p>
    <w:p w14:paraId="40549C7D" w14:textId="77777777" w:rsidR="00DF2A6A" w:rsidRDefault="00DF2A6A" w:rsidP="00DD7794">
      <w:pPr>
        <w:rPr>
          <w:rFonts w:ascii="Calibri" w:hAnsi="Calibri" w:cs="Calibri"/>
          <w:b/>
          <w:bCs/>
        </w:rPr>
      </w:pPr>
    </w:p>
    <w:p w14:paraId="01C6D741" w14:textId="77777777" w:rsidR="00DF2A6A" w:rsidRDefault="00DF2A6A" w:rsidP="00DD7794">
      <w:pPr>
        <w:rPr>
          <w:rFonts w:ascii="Calibri" w:hAnsi="Calibri" w:cs="Calibri"/>
          <w:b/>
          <w:bCs/>
        </w:rPr>
      </w:pPr>
    </w:p>
    <w:p w14:paraId="640A86AE" w14:textId="77777777" w:rsidR="00DF2A6A" w:rsidRDefault="00DF2A6A" w:rsidP="00DD7794">
      <w:pPr>
        <w:rPr>
          <w:rFonts w:ascii="Calibri" w:hAnsi="Calibri" w:cs="Calibri"/>
          <w:b/>
          <w:bCs/>
        </w:rPr>
      </w:pPr>
    </w:p>
    <w:p w14:paraId="6AA6CB00" w14:textId="443C9AC6" w:rsidR="00DD7794" w:rsidRPr="00B16F24" w:rsidRDefault="00DD7794" w:rsidP="00DD7794">
      <w:pPr>
        <w:rPr>
          <w:rFonts w:ascii="Calibri" w:hAnsi="Calibri" w:cs="Calibri"/>
          <w:b/>
          <w:bCs/>
        </w:rPr>
      </w:pPr>
      <w:proofErr w:type="spellStart"/>
      <w:r w:rsidRPr="00B16F24">
        <w:rPr>
          <w:rFonts w:ascii="Calibri" w:hAnsi="Calibri" w:cs="Calibri"/>
          <w:b/>
          <w:bCs/>
        </w:rPr>
        <w:t>eventos_djs</w:t>
      </w:r>
      <w:proofErr w:type="spellEnd"/>
    </w:p>
    <w:tbl>
      <w:tblPr>
        <w:tblStyle w:val="TabelacomGrelha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701"/>
        <w:gridCol w:w="1134"/>
        <w:gridCol w:w="1560"/>
      </w:tblGrid>
      <w:tr w:rsidR="00DD7794" w:rsidRPr="00B16F24" w14:paraId="0B01B519" w14:textId="77777777" w:rsidTr="004353AD">
        <w:tc>
          <w:tcPr>
            <w:tcW w:w="1413" w:type="dxa"/>
          </w:tcPr>
          <w:p w14:paraId="1BC6BF94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 dos Campos</w:t>
            </w:r>
          </w:p>
        </w:tc>
        <w:tc>
          <w:tcPr>
            <w:tcW w:w="1417" w:type="dxa"/>
          </w:tcPr>
          <w:p w14:paraId="32B05EEB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Descrição</w:t>
            </w:r>
          </w:p>
        </w:tc>
        <w:tc>
          <w:tcPr>
            <w:tcW w:w="1701" w:type="dxa"/>
          </w:tcPr>
          <w:p w14:paraId="33362228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Tipo de Dados</w:t>
            </w:r>
          </w:p>
        </w:tc>
        <w:tc>
          <w:tcPr>
            <w:tcW w:w="1701" w:type="dxa"/>
          </w:tcPr>
          <w:p w14:paraId="3EC928A1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Obrigatório?</w:t>
            </w:r>
          </w:p>
        </w:tc>
        <w:tc>
          <w:tcPr>
            <w:tcW w:w="1134" w:type="dxa"/>
          </w:tcPr>
          <w:p w14:paraId="462888FF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Primária?</w:t>
            </w:r>
          </w:p>
        </w:tc>
        <w:tc>
          <w:tcPr>
            <w:tcW w:w="1560" w:type="dxa"/>
          </w:tcPr>
          <w:p w14:paraId="1C1C76AE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Observações</w:t>
            </w:r>
          </w:p>
        </w:tc>
      </w:tr>
      <w:tr w:rsidR="00DD7794" w:rsidRPr="00B16F24" w14:paraId="014DEE02" w14:textId="77777777" w:rsidTr="004353AD">
        <w:tc>
          <w:tcPr>
            <w:tcW w:w="1413" w:type="dxa"/>
          </w:tcPr>
          <w:p w14:paraId="5B8D4949" w14:textId="3B514C78" w:rsidR="00DD7794" w:rsidRPr="00B16F24" w:rsidRDefault="00DD7794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proofErr w:type="spellStart"/>
            <w:r w:rsidRPr="00B16F24">
              <w:rPr>
                <w:rFonts w:ascii="Calibri" w:hAnsi="Calibri" w:cs="Calibri"/>
              </w:rPr>
              <w:t>id_evento</w:t>
            </w:r>
            <w:proofErr w:type="spellEnd"/>
          </w:p>
        </w:tc>
        <w:tc>
          <w:tcPr>
            <w:tcW w:w="1417" w:type="dxa"/>
          </w:tcPr>
          <w:p w14:paraId="5641611E" w14:textId="753B9B56" w:rsidR="00DD7794" w:rsidRPr="00B16F24" w:rsidRDefault="00DD7794" w:rsidP="004353AD">
            <w:pPr>
              <w:tabs>
                <w:tab w:val="left" w:pos="501"/>
              </w:tabs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 xml:space="preserve">Evento associado </w:t>
            </w:r>
          </w:p>
        </w:tc>
        <w:tc>
          <w:tcPr>
            <w:tcW w:w="1701" w:type="dxa"/>
          </w:tcPr>
          <w:p w14:paraId="25378F72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5F86D032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51EDE874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06CDB07E" w14:textId="77777777" w:rsidR="00DD7794" w:rsidRPr="00B16F24" w:rsidRDefault="00DD7794" w:rsidP="00DD7794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2EFB7F43" w14:textId="5FEBDE72" w:rsidR="00DD7794" w:rsidRPr="00B16F24" w:rsidRDefault="00DD7794" w:rsidP="00DD7794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para eventos(id)</w:t>
            </w:r>
            <w:r w:rsidR="006555EF">
              <w:rPr>
                <w:rFonts w:ascii="Calibri" w:hAnsi="Calibri" w:cs="Calibri"/>
              </w:rPr>
              <w:t>,</w:t>
            </w:r>
            <w:r w:rsidR="006555EF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6555EF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  <w:tr w:rsidR="00DD7794" w:rsidRPr="00B16F24" w14:paraId="35124B42" w14:textId="77777777" w:rsidTr="004353AD">
        <w:tc>
          <w:tcPr>
            <w:tcW w:w="1413" w:type="dxa"/>
          </w:tcPr>
          <w:p w14:paraId="25B06CD7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nome</w:t>
            </w:r>
          </w:p>
        </w:tc>
        <w:tc>
          <w:tcPr>
            <w:tcW w:w="1417" w:type="dxa"/>
          </w:tcPr>
          <w:p w14:paraId="7C4C2ABA" w14:textId="503B7AF9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DJ associado</w:t>
            </w:r>
          </w:p>
        </w:tc>
        <w:tc>
          <w:tcPr>
            <w:tcW w:w="1701" w:type="dxa"/>
          </w:tcPr>
          <w:p w14:paraId="111016E0" w14:textId="4C8E97A0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INT</w:t>
            </w:r>
          </w:p>
        </w:tc>
        <w:tc>
          <w:tcPr>
            <w:tcW w:w="1701" w:type="dxa"/>
          </w:tcPr>
          <w:p w14:paraId="314A3D75" w14:textId="77777777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134" w:type="dxa"/>
          </w:tcPr>
          <w:p w14:paraId="0824802F" w14:textId="2ABE5458" w:rsidR="00DD7794" w:rsidRPr="00B16F24" w:rsidRDefault="00DD7794" w:rsidP="004353AD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Sim</w:t>
            </w:r>
          </w:p>
        </w:tc>
        <w:tc>
          <w:tcPr>
            <w:tcW w:w="1560" w:type="dxa"/>
          </w:tcPr>
          <w:p w14:paraId="02632208" w14:textId="77777777" w:rsidR="00DD7794" w:rsidRPr="00B16F24" w:rsidRDefault="00DD7794" w:rsidP="00DD7794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Chave estrangeira</w:t>
            </w:r>
          </w:p>
          <w:p w14:paraId="7B5633E8" w14:textId="025832EF" w:rsidR="00DD7794" w:rsidRPr="00B16F24" w:rsidRDefault="00DD7794" w:rsidP="00DD7794">
            <w:pPr>
              <w:rPr>
                <w:rFonts w:ascii="Calibri" w:hAnsi="Calibri" w:cs="Calibri"/>
              </w:rPr>
            </w:pPr>
            <w:r w:rsidRPr="00B16F24">
              <w:rPr>
                <w:rFonts w:ascii="Calibri" w:hAnsi="Calibri" w:cs="Calibri"/>
              </w:rPr>
              <w:t>para djs(id)</w:t>
            </w:r>
            <w:r w:rsidR="006555EF">
              <w:rPr>
                <w:rFonts w:ascii="Calibri" w:hAnsi="Calibri" w:cs="Calibri"/>
              </w:rPr>
              <w:t>,</w:t>
            </w:r>
            <w:r w:rsidR="006555EF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6555EF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unsigned</w:t>
            </w:r>
            <w:proofErr w:type="spellEnd"/>
          </w:p>
        </w:tc>
      </w:tr>
    </w:tbl>
    <w:p w14:paraId="0CA78634" w14:textId="13E76FED" w:rsidR="006F1026" w:rsidRPr="00B16F24" w:rsidRDefault="006F1026" w:rsidP="003D5F7A">
      <w:pPr>
        <w:rPr>
          <w:rFonts w:ascii="Calibri" w:hAnsi="Calibri" w:cs="Calibri"/>
        </w:rPr>
      </w:pPr>
    </w:p>
    <w:sectPr w:rsidR="006F1026" w:rsidRPr="00B16F2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E367B" w14:textId="77777777" w:rsidR="000E1DF0" w:rsidRDefault="000E1DF0" w:rsidP="00B061A7">
      <w:r>
        <w:separator/>
      </w:r>
    </w:p>
  </w:endnote>
  <w:endnote w:type="continuationSeparator" w:id="0">
    <w:p w14:paraId="0CBFEF96" w14:textId="77777777" w:rsidR="000E1DF0" w:rsidRDefault="000E1DF0" w:rsidP="00B0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6939739"/>
      <w:docPartObj>
        <w:docPartGallery w:val="Page Numbers (Bottom of Page)"/>
        <w:docPartUnique/>
      </w:docPartObj>
    </w:sdtPr>
    <w:sdtContent>
      <w:p w14:paraId="0CBABD7E" w14:textId="77777777" w:rsidR="00E5349C" w:rsidRDefault="00E534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045506" w14:textId="77777777" w:rsidR="00E5349C" w:rsidRDefault="00E534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ABDF3" w14:textId="77777777" w:rsidR="000E1DF0" w:rsidRDefault="000E1DF0" w:rsidP="00B061A7">
      <w:r>
        <w:separator/>
      </w:r>
    </w:p>
  </w:footnote>
  <w:footnote w:type="continuationSeparator" w:id="0">
    <w:p w14:paraId="70A820EB" w14:textId="77777777" w:rsidR="000E1DF0" w:rsidRDefault="000E1DF0" w:rsidP="00B06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E5933" w14:textId="120E43E7" w:rsidR="00B061A7" w:rsidRPr="00DD5D95" w:rsidRDefault="00DD5D95" w:rsidP="00B061A7">
    <w:pPr>
      <w:pStyle w:val="Cabealho"/>
      <w:jc w:val="right"/>
      <w:rPr>
        <w:rFonts w:ascii="Calibri" w:hAnsi="Calibri" w:cs="Calibri"/>
        <w:b/>
        <w:bCs/>
      </w:rPr>
    </w:pPr>
    <w:r w:rsidRPr="00DD5D95">
      <w:rPr>
        <w:rFonts w:ascii="Calibri" w:hAnsi="Calibri" w:cs="Calibri"/>
        <w:b/>
        <w:bCs/>
      </w:rPr>
      <w:t>H3X – DATABASE</w:t>
    </w:r>
  </w:p>
  <w:p w14:paraId="48479DB1" w14:textId="77777777" w:rsidR="00DD5D95" w:rsidRPr="00B061A7" w:rsidRDefault="00DD5D95" w:rsidP="00DD5D95">
    <w:pPr>
      <w:pStyle w:val="Cabealho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F7B"/>
    <w:multiLevelType w:val="hybridMultilevel"/>
    <w:tmpl w:val="FD32FD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562F4"/>
    <w:multiLevelType w:val="multilevel"/>
    <w:tmpl w:val="E846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F00C1"/>
    <w:multiLevelType w:val="hybridMultilevel"/>
    <w:tmpl w:val="0BA4F3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5B9"/>
    <w:multiLevelType w:val="hybridMultilevel"/>
    <w:tmpl w:val="0BA4F3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472BE"/>
    <w:multiLevelType w:val="multilevel"/>
    <w:tmpl w:val="4A42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A377C"/>
    <w:multiLevelType w:val="hybridMultilevel"/>
    <w:tmpl w:val="108E91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81C80"/>
    <w:multiLevelType w:val="hybridMultilevel"/>
    <w:tmpl w:val="0BA4F3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34AFF"/>
    <w:multiLevelType w:val="hybridMultilevel"/>
    <w:tmpl w:val="D4EAC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07DFF"/>
    <w:multiLevelType w:val="hybridMultilevel"/>
    <w:tmpl w:val="0BA4F3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92737"/>
    <w:multiLevelType w:val="hybridMultilevel"/>
    <w:tmpl w:val="0BA4F3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00829"/>
    <w:multiLevelType w:val="hybridMultilevel"/>
    <w:tmpl w:val="0BA4F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82425">
    <w:abstractNumId w:val="7"/>
  </w:num>
  <w:num w:numId="2" w16cid:durableId="1561748582">
    <w:abstractNumId w:val="0"/>
  </w:num>
  <w:num w:numId="3" w16cid:durableId="1908296233">
    <w:abstractNumId w:val="10"/>
  </w:num>
  <w:num w:numId="4" w16cid:durableId="401103003">
    <w:abstractNumId w:val="2"/>
  </w:num>
  <w:num w:numId="5" w16cid:durableId="1183788419">
    <w:abstractNumId w:val="4"/>
  </w:num>
  <w:num w:numId="6" w16cid:durableId="1632901931">
    <w:abstractNumId w:val="1"/>
  </w:num>
  <w:num w:numId="7" w16cid:durableId="1243562166">
    <w:abstractNumId w:val="5"/>
  </w:num>
  <w:num w:numId="8" w16cid:durableId="2029061237">
    <w:abstractNumId w:val="3"/>
  </w:num>
  <w:num w:numId="9" w16cid:durableId="206721638">
    <w:abstractNumId w:val="6"/>
  </w:num>
  <w:num w:numId="10" w16cid:durableId="731778638">
    <w:abstractNumId w:val="9"/>
  </w:num>
  <w:num w:numId="11" w16cid:durableId="21169445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1D"/>
    <w:rsid w:val="000131DC"/>
    <w:rsid w:val="00045AAC"/>
    <w:rsid w:val="000E1DF0"/>
    <w:rsid w:val="00100932"/>
    <w:rsid w:val="00123916"/>
    <w:rsid w:val="0014289C"/>
    <w:rsid w:val="00157B24"/>
    <w:rsid w:val="001973E4"/>
    <w:rsid w:val="001A33E3"/>
    <w:rsid w:val="00235E57"/>
    <w:rsid w:val="00285E4B"/>
    <w:rsid w:val="00301872"/>
    <w:rsid w:val="00316F76"/>
    <w:rsid w:val="0037442B"/>
    <w:rsid w:val="003D5F7A"/>
    <w:rsid w:val="00414E79"/>
    <w:rsid w:val="004D62BF"/>
    <w:rsid w:val="004F5F06"/>
    <w:rsid w:val="00521168"/>
    <w:rsid w:val="005430C9"/>
    <w:rsid w:val="00553B30"/>
    <w:rsid w:val="005E7F68"/>
    <w:rsid w:val="00624AAD"/>
    <w:rsid w:val="006555EF"/>
    <w:rsid w:val="006F1026"/>
    <w:rsid w:val="007109D6"/>
    <w:rsid w:val="007909F5"/>
    <w:rsid w:val="007A159F"/>
    <w:rsid w:val="007A3042"/>
    <w:rsid w:val="0087448D"/>
    <w:rsid w:val="0087454A"/>
    <w:rsid w:val="00875ED2"/>
    <w:rsid w:val="008E2AC9"/>
    <w:rsid w:val="009004ED"/>
    <w:rsid w:val="00973D5B"/>
    <w:rsid w:val="0099282D"/>
    <w:rsid w:val="009B6A1D"/>
    <w:rsid w:val="00A3639E"/>
    <w:rsid w:val="00A66897"/>
    <w:rsid w:val="00AF1A72"/>
    <w:rsid w:val="00B061A7"/>
    <w:rsid w:val="00B16F24"/>
    <w:rsid w:val="00B6034A"/>
    <w:rsid w:val="00B81FB9"/>
    <w:rsid w:val="00B91391"/>
    <w:rsid w:val="00BB38FA"/>
    <w:rsid w:val="00CB2E3A"/>
    <w:rsid w:val="00D43B58"/>
    <w:rsid w:val="00D761B5"/>
    <w:rsid w:val="00DC54B8"/>
    <w:rsid w:val="00DD5D95"/>
    <w:rsid w:val="00DD7794"/>
    <w:rsid w:val="00DF2A6A"/>
    <w:rsid w:val="00E06292"/>
    <w:rsid w:val="00E12707"/>
    <w:rsid w:val="00E41794"/>
    <w:rsid w:val="00E5349C"/>
    <w:rsid w:val="00EA4067"/>
    <w:rsid w:val="00F12D42"/>
    <w:rsid w:val="00F23126"/>
    <w:rsid w:val="00F26942"/>
    <w:rsid w:val="00F469C9"/>
    <w:rsid w:val="00F824B2"/>
    <w:rsid w:val="00F8798B"/>
    <w:rsid w:val="00F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A120"/>
  <w15:chartTrackingRefBased/>
  <w15:docId w15:val="{22A941BD-C4F4-A54F-B503-72AD1437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42"/>
    <w:pPr>
      <w:ind w:left="720"/>
      <w:contextualSpacing/>
    </w:pPr>
  </w:style>
  <w:style w:type="table" w:styleId="TabelacomGrelha">
    <w:name w:val="Table Grid"/>
    <w:basedOn w:val="Tabelanormal"/>
    <w:uiPriority w:val="39"/>
    <w:rsid w:val="0087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061A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61A7"/>
  </w:style>
  <w:style w:type="paragraph" w:styleId="Rodap">
    <w:name w:val="footer"/>
    <w:basedOn w:val="Normal"/>
    <w:link w:val="RodapCarter"/>
    <w:uiPriority w:val="99"/>
    <w:unhideWhenUsed/>
    <w:rsid w:val="00B061A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61A7"/>
  </w:style>
  <w:style w:type="character" w:styleId="Forte">
    <w:name w:val="Strong"/>
    <w:basedOn w:val="Tipodeletrapredefinidodopargrafo"/>
    <w:uiPriority w:val="22"/>
    <w:qFormat/>
    <w:rsid w:val="00B81FB9"/>
    <w:rPr>
      <w:b/>
      <w:bCs/>
    </w:rPr>
  </w:style>
  <w:style w:type="character" w:customStyle="1" w:styleId="apple-converted-space">
    <w:name w:val="apple-converted-space"/>
    <w:basedOn w:val="Tipodeletrapredefinidodopargrafo"/>
    <w:rsid w:val="00B81FB9"/>
  </w:style>
  <w:style w:type="paragraph" w:styleId="SemEspaamento">
    <w:name w:val="No Spacing"/>
    <w:link w:val="SemEspaamentoCarter"/>
    <w:uiPriority w:val="1"/>
    <w:qFormat/>
    <w:rsid w:val="00D43B58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43B58"/>
    <w:rPr>
      <w:rFonts w:eastAsiaTheme="minorEastAsia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D43B58"/>
    <w:pPr>
      <w:spacing w:after="100" w:line="259" w:lineRule="auto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D43B58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D43B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43B58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43B5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43B58"/>
    <w:rPr>
      <w:rFonts w:eastAsiaTheme="minorEastAsia"/>
      <w:color w:val="5A5A5A" w:themeColor="text1" w:themeTint="A5"/>
      <w:spacing w:val="15"/>
      <w:lang w:eastAsia="pt-PT"/>
    </w:rPr>
  </w:style>
  <w:style w:type="paragraph" w:customStyle="1" w:styleId="titulo">
    <w:name w:val="titulo"/>
    <w:basedOn w:val="PargrafodaLista"/>
    <w:link w:val="tituloChar"/>
    <w:qFormat/>
    <w:rsid w:val="00D43B58"/>
    <w:pPr>
      <w:spacing w:after="160" w:line="259" w:lineRule="auto"/>
      <w:ind w:hanging="360"/>
    </w:pPr>
    <w:rPr>
      <w:rFonts w:asciiTheme="minorHAnsi" w:eastAsiaTheme="minorHAnsi" w:hAnsiTheme="minorHAnsi" w:cstheme="minorBidi"/>
      <w:b/>
      <w:bCs/>
      <w:noProof/>
      <w:sz w:val="28"/>
      <w:szCs w:val="28"/>
      <w:lang w:eastAsia="en-US"/>
    </w:rPr>
  </w:style>
  <w:style w:type="character" w:customStyle="1" w:styleId="tituloChar">
    <w:name w:val="titulo Char"/>
    <w:basedOn w:val="Tipodeletrapredefinidodopargrafo"/>
    <w:link w:val="titulo"/>
    <w:rsid w:val="00D43B58"/>
    <w:rPr>
      <w:b/>
      <w:bCs/>
      <w:noProof/>
      <w:sz w:val="28"/>
      <w:szCs w:val="28"/>
    </w:rPr>
  </w:style>
  <w:style w:type="paragraph" w:customStyle="1" w:styleId="p1">
    <w:name w:val="p1"/>
    <w:basedOn w:val="Normal"/>
    <w:rsid w:val="000131DC"/>
    <w:rPr>
      <w:rFonts w:ascii="Trebuchet MS" w:hAnsi="Trebuchet M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serra/Downloads/template%20FichaX_exe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6B9957A08E3594295421A0FC9B40E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52A1A-3F50-614D-8A78-EF032F1848BE}"/>
      </w:docPartPr>
      <w:docPartBody>
        <w:p w:rsidR="00000000" w:rsidRDefault="006E1698" w:rsidP="006E1698">
          <w:pPr>
            <w:pStyle w:val="A6B9957A08E3594295421A0FC9B40EC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98"/>
    <w:rsid w:val="004A1BA7"/>
    <w:rsid w:val="006E1698"/>
    <w:rsid w:val="00F2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6B9957A08E3594295421A0FC9B40ECB">
    <w:name w:val="A6B9957A08E3594295421A0FC9B40ECB"/>
    <w:rsid w:val="006E1698"/>
  </w:style>
  <w:style w:type="paragraph" w:customStyle="1" w:styleId="D42A270D9B78D94B82EF6391A60A239B">
    <w:name w:val="D42A270D9B78D94B82EF6391A60A239B"/>
    <w:rsid w:val="006E1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FichaX_exeY.dotx</Template>
  <TotalTime>177</TotalTime>
  <Pages>11</Pages>
  <Words>1258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dADOS – h3x</dc:title>
  <dc:subject/>
  <dc:creator>Daniel Serra</dc:creator>
  <cp:keywords/>
  <dc:description/>
  <cp:lastModifiedBy>Daniel Alexandre Codinha Serra</cp:lastModifiedBy>
  <cp:revision>19</cp:revision>
  <dcterms:created xsi:type="dcterms:W3CDTF">2025-04-22T12:12:00Z</dcterms:created>
  <dcterms:modified xsi:type="dcterms:W3CDTF">2025-04-30T10:41:00Z</dcterms:modified>
</cp:coreProperties>
</file>