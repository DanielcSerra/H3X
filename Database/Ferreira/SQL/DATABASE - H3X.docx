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EB96D" w14:textId="4B7526E2" w:rsidR="00BA5A48" w:rsidRDefault="00BA5A48" w:rsidP="00BA5A4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do Sistema</w:t>
      </w:r>
    </w:p>
    <w:p w14:paraId="7004B109" w14:textId="67124A4C" w:rsidR="00BA5A48" w:rsidRPr="00BA5A48" w:rsidRDefault="00BA5A48" w:rsidP="00BA5A48">
      <w:pPr>
        <w:rPr>
          <w:sz w:val="28"/>
          <w:szCs w:val="28"/>
        </w:rPr>
      </w:pPr>
      <w:r w:rsidRPr="00BA5A48">
        <w:rPr>
          <w:sz w:val="28"/>
          <w:szCs w:val="28"/>
        </w:rPr>
        <w:t xml:space="preserve">O sistema </w:t>
      </w:r>
      <w:r w:rsidRPr="00BA5A48">
        <w:rPr>
          <w:b/>
          <w:bCs/>
          <w:sz w:val="28"/>
          <w:szCs w:val="28"/>
        </w:rPr>
        <w:t>H3X</w:t>
      </w:r>
      <w:r w:rsidRPr="00BA5A48">
        <w:rPr>
          <w:sz w:val="28"/>
          <w:szCs w:val="28"/>
        </w:rPr>
        <w:t xml:space="preserve"> tem como objetivo permitir a gestão de utilizadores, </w:t>
      </w:r>
      <w:proofErr w:type="spellStart"/>
      <w:r w:rsidRPr="00BA5A48">
        <w:rPr>
          <w:sz w:val="28"/>
          <w:szCs w:val="28"/>
        </w:rPr>
        <w:t>posts</w:t>
      </w:r>
      <w:proofErr w:type="spellEnd"/>
      <w:r w:rsidRPr="00BA5A48">
        <w:rPr>
          <w:sz w:val="28"/>
          <w:szCs w:val="28"/>
        </w:rPr>
        <w:t>, categorias, comentários, eventos, VIPs, mesas e reservas. Existem três tipos de utilizadores:</w:t>
      </w:r>
    </w:p>
    <w:p w14:paraId="23BD859E" w14:textId="786D9EFE" w:rsidR="00BA5A48" w:rsidRPr="00BA5A48" w:rsidRDefault="00BA5A48" w:rsidP="00BA5A48">
      <w:pPr>
        <w:rPr>
          <w:sz w:val="28"/>
          <w:szCs w:val="28"/>
        </w:rPr>
      </w:pPr>
      <w:r w:rsidRPr="00BA5A48">
        <w:rPr>
          <w:b/>
          <w:bCs/>
          <w:sz w:val="28"/>
          <w:szCs w:val="28"/>
        </w:rPr>
        <w:t>- Cliente</w:t>
      </w:r>
      <w:r w:rsidR="009320E1">
        <w:rPr>
          <w:b/>
          <w:bCs/>
          <w:sz w:val="28"/>
          <w:szCs w:val="28"/>
        </w:rPr>
        <w:t>s</w:t>
      </w:r>
      <w:r w:rsidRPr="00BA5A48">
        <w:rPr>
          <w:b/>
          <w:bCs/>
          <w:sz w:val="28"/>
          <w:szCs w:val="28"/>
        </w:rPr>
        <w:t>:</w:t>
      </w:r>
      <w:r w:rsidRPr="00BA5A48">
        <w:rPr>
          <w:sz w:val="28"/>
          <w:szCs w:val="28"/>
        </w:rPr>
        <w:t xml:space="preserve"> Podem visualizar conteúdos, criar </w:t>
      </w:r>
      <w:proofErr w:type="spellStart"/>
      <w:r w:rsidRPr="00BA5A48">
        <w:rPr>
          <w:sz w:val="28"/>
          <w:szCs w:val="28"/>
        </w:rPr>
        <w:t>posts</w:t>
      </w:r>
      <w:proofErr w:type="spellEnd"/>
      <w:r w:rsidRPr="00BA5A48">
        <w:rPr>
          <w:sz w:val="28"/>
          <w:szCs w:val="28"/>
        </w:rPr>
        <w:t>, enviar fotos, comentar</w:t>
      </w:r>
      <w:r w:rsidR="009320E1">
        <w:rPr>
          <w:sz w:val="28"/>
          <w:szCs w:val="28"/>
        </w:rPr>
        <w:t xml:space="preserve"> </w:t>
      </w:r>
      <w:r w:rsidRPr="00BA5A48">
        <w:rPr>
          <w:sz w:val="28"/>
          <w:szCs w:val="28"/>
        </w:rPr>
        <w:t>e fazer reservas VIP.</w:t>
      </w:r>
    </w:p>
    <w:p w14:paraId="6259128A" w14:textId="343FED49" w:rsidR="00BA5A48" w:rsidRPr="00BA5A48" w:rsidRDefault="00BA5A48" w:rsidP="00BA5A48">
      <w:pPr>
        <w:rPr>
          <w:sz w:val="28"/>
          <w:szCs w:val="28"/>
        </w:rPr>
      </w:pPr>
      <w:r w:rsidRPr="00BA5A48">
        <w:rPr>
          <w:b/>
          <w:bCs/>
          <w:sz w:val="28"/>
          <w:szCs w:val="28"/>
        </w:rPr>
        <w:t>- Funcionários:</w:t>
      </w:r>
      <w:r w:rsidRPr="00BA5A48">
        <w:rPr>
          <w:sz w:val="28"/>
          <w:szCs w:val="28"/>
        </w:rPr>
        <w:t xml:space="preserve"> Criar </w:t>
      </w:r>
      <w:proofErr w:type="spellStart"/>
      <w:r w:rsidRPr="00BA5A48">
        <w:rPr>
          <w:sz w:val="28"/>
          <w:szCs w:val="28"/>
        </w:rPr>
        <w:t>posts</w:t>
      </w:r>
      <w:proofErr w:type="spellEnd"/>
      <w:r w:rsidRPr="00BA5A48">
        <w:rPr>
          <w:sz w:val="28"/>
          <w:szCs w:val="28"/>
        </w:rPr>
        <w:t xml:space="preserve"> associados a categorias, comentar publicações e enviar imagens para a galeria.</w:t>
      </w:r>
    </w:p>
    <w:p w14:paraId="037B5C46" w14:textId="49868D97" w:rsidR="00BA5A48" w:rsidRPr="00BA5A48" w:rsidRDefault="00BA5A48" w:rsidP="00BA5A48">
      <w:pPr>
        <w:rPr>
          <w:sz w:val="32"/>
          <w:szCs w:val="32"/>
        </w:rPr>
      </w:pPr>
      <w:r w:rsidRPr="0022092B">
        <w:rPr>
          <w:b/>
          <w:bCs/>
          <w:sz w:val="28"/>
          <w:szCs w:val="28"/>
        </w:rPr>
        <w:t>- Administradores:</w:t>
      </w:r>
      <w:r w:rsidRPr="00BA5A48">
        <w:rPr>
          <w:sz w:val="28"/>
          <w:szCs w:val="28"/>
        </w:rPr>
        <w:t xml:space="preserve"> Controlo total</w:t>
      </w:r>
    </w:p>
    <w:p w14:paraId="19ACEFA4" w14:textId="4A8E20A1" w:rsidR="00BA5A48" w:rsidRPr="00BA5A48" w:rsidRDefault="00BA5A48" w:rsidP="00BA5A48">
      <w:pPr>
        <w:rPr>
          <w:b/>
          <w:bCs/>
          <w:sz w:val="32"/>
          <w:szCs w:val="32"/>
        </w:rPr>
      </w:pPr>
      <w:r w:rsidRPr="00BA5A48">
        <w:rPr>
          <w:sz w:val="28"/>
          <w:szCs w:val="28"/>
        </w:rPr>
        <w:t xml:space="preserve">Os </w:t>
      </w:r>
      <w:r w:rsidRPr="0022092B">
        <w:rPr>
          <w:b/>
          <w:bCs/>
          <w:sz w:val="28"/>
          <w:szCs w:val="28"/>
        </w:rPr>
        <w:t>eventos</w:t>
      </w:r>
      <w:r w:rsidRPr="00BA5A48">
        <w:rPr>
          <w:sz w:val="28"/>
          <w:szCs w:val="28"/>
        </w:rPr>
        <w:t xml:space="preserve"> podem ser criados, associados a categorias específicas e divulgados na plataforma.</w:t>
      </w:r>
      <w:r w:rsidRPr="00BA5A48">
        <w:rPr>
          <w:sz w:val="28"/>
          <w:szCs w:val="28"/>
        </w:rPr>
        <w:br/>
        <w:t xml:space="preserve">Existe ainda uma área dedicada a </w:t>
      </w:r>
      <w:r w:rsidRPr="0022092B">
        <w:rPr>
          <w:b/>
          <w:bCs/>
          <w:sz w:val="28"/>
          <w:szCs w:val="28"/>
        </w:rPr>
        <w:t>utilizadores VIP</w:t>
      </w:r>
      <w:r w:rsidRPr="00BA5A48">
        <w:rPr>
          <w:sz w:val="28"/>
          <w:szCs w:val="28"/>
        </w:rPr>
        <w:t xml:space="preserve">, onde é possível guardar informações pessoais como </w:t>
      </w:r>
      <w:r w:rsidR="0022092B">
        <w:rPr>
          <w:sz w:val="28"/>
          <w:szCs w:val="28"/>
        </w:rPr>
        <w:t xml:space="preserve">o </w:t>
      </w:r>
      <w:r w:rsidRPr="00BA5A48">
        <w:rPr>
          <w:sz w:val="28"/>
          <w:szCs w:val="28"/>
        </w:rPr>
        <w:t xml:space="preserve">Instagram e </w:t>
      </w:r>
      <w:r w:rsidR="0022092B">
        <w:rPr>
          <w:sz w:val="28"/>
          <w:szCs w:val="28"/>
        </w:rPr>
        <w:t xml:space="preserve">a </w:t>
      </w:r>
      <w:r w:rsidRPr="00BA5A48">
        <w:rPr>
          <w:sz w:val="28"/>
          <w:szCs w:val="28"/>
        </w:rPr>
        <w:t>data de nascimento, bem como gerir a reserva de mesas em eventos.</w:t>
      </w:r>
      <w:r w:rsidRPr="00BA5A48">
        <w:rPr>
          <w:sz w:val="28"/>
          <w:szCs w:val="28"/>
        </w:rPr>
        <w:br/>
        <w:t>O sistema dispõe de uma área de contactos que permite aos utilizadores comunicar diretamente com a administração.</w:t>
      </w:r>
    </w:p>
    <w:p w14:paraId="26EB366C" w14:textId="77777777" w:rsidR="00BA5A48" w:rsidRDefault="00BA5A48" w:rsidP="00BA5A48">
      <w:pPr>
        <w:rPr>
          <w:b/>
          <w:bCs/>
          <w:sz w:val="32"/>
          <w:szCs w:val="32"/>
        </w:rPr>
      </w:pPr>
    </w:p>
    <w:p w14:paraId="23D0796A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02718ED1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35DF2FB5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06552585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40446E54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47C2F8E7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573C22C9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1FB06824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5BB2FE06" w14:textId="77777777" w:rsidR="00BA5A48" w:rsidRDefault="00BA5A48" w:rsidP="00BA5A48">
      <w:pPr>
        <w:ind w:left="360"/>
        <w:rPr>
          <w:b/>
          <w:bCs/>
          <w:sz w:val="32"/>
          <w:szCs w:val="32"/>
        </w:rPr>
      </w:pPr>
    </w:p>
    <w:p w14:paraId="2DBFDB5B" w14:textId="77777777" w:rsidR="00BA5A48" w:rsidRDefault="00BA5A48" w:rsidP="00BA5A48">
      <w:pPr>
        <w:rPr>
          <w:b/>
          <w:bCs/>
          <w:sz w:val="32"/>
          <w:szCs w:val="32"/>
        </w:rPr>
      </w:pPr>
    </w:p>
    <w:p w14:paraId="3C408BD6" w14:textId="1341644A" w:rsidR="0022092B" w:rsidRDefault="00D6505B" w:rsidP="00BA5A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2E2602" w14:textId="77777777" w:rsidR="004C789F" w:rsidRDefault="004C789F" w:rsidP="004C789F">
      <w:pPr>
        <w:pStyle w:val="PargrafodaLista"/>
        <w:rPr>
          <w:b/>
          <w:bCs/>
          <w:sz w:val="32"/>
          <w:szCs w:val="32"/>
        </w:rPr>
      </w:pPr>
    </w:p>
    <w:p w14:paraId="47F5B584" w14:textId="53801EE5" w:rsidR="00301872" w:rsidRDefault="00B061A7" w:rsidP="00BA5A48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BA5A48">
        <w:rPr>
          <w:b/>
          <w:bCs/>
          <w:sz w:val="32"/>
          <w:szCs w:val="32"/>
        </w:rPr>
        <w:t>DER</w:t>
      </w:r>
    </w:p>
    <w:p w14:paraId="3352190E" w14:textId="77777777" w:rsidR="004C789F" w:rsidRDefault="004C789F" w:rsidP="004C789F">
      <w:pPr>
        <w:rPr>
          <w:b/>
          <w:bCs/>
          <w:sz w:val="32"/>
          <w:szCs w:val="32"/>
        </w:rPr>
      </w:pPr>
    </w:p>
    <w:p w14:paraId="186159A9" w14:textId="77777777" w:rsidR="004C789F" w:rsidRPr="004C789F" w:rsidRDefault="004C789F" w:rsidP="004C789F">
      <w:pPr>
        <w:rPr>
          <w:b/>
          <w:bCs/>
          <w:sz w:val="32"/>
          <w:szCs w:val="32"/>
        </w:rPr>
      </w:pPr>
    </w:p>
    <w:p w14:paraId="06E651D4" w14:textId="589BD957" w:rsidR="00E5349C" w:rsidRDefault="004C789F" w:rsidP="007A3042">
      <w:r>
        <w:rPr>
          <w:noProof/>
        </w:rPr>
        <w:drawing>
          <wp:inline distT="0" distB="0" distL="0" distR="0" wp14:anchorId="726D318E" wp14:editId="5E6E911E">
            <wp:extent cx="5391150" cy="5600700"/>
            <wp:effectExtent l="0" t="0" r="0" b="0"/>
            <wp:docPr id="15689832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8DB3" w14:textId="77777777" w:rsidR="004C789F" w:rsidRDefault="004C789F" w:rsidP="007A3042"/>
    <w:p w14:paraId="61D07C41" w14:textId="77777777" w:rsidR="004C789F" w:rsidRDefault="004C789F" w:rsidP="007A3042"/>
    <w:p w14:paraId="0A3C5C55" w14:textId="77777777" w:rsidR="004C789F" w:rsidRDefault="004C789F" w:rsidP="007A3042"/>
    <w:p w14:paraId="77092393" w14:textId="77777777" w:rsidR="004C789F" w:rsidRDefault="004C789F" w:rsidP="007A3042"/>
    <w:p w14:paraId="7830BCFD" w14:textId="77777777" w:rsidR="004C789F" w:rsidRDefault="004C789F" w:rsidP="007A3042"/>
    <w:p w14:paraId="2767735A" w14:textId="77777777" w:rsidR="004C789F" w:rsidRDefault="004C789F" w:rsidP="007A3042"/>
    <w:p w14:paraId="769D3036" w14:textId="77777777" w:rsidR="004C789F" w:rsidRDefault="004C789F" w:rsidP="007A3042"/>
    <w:p w14:paraId="102BBFB3" w14:textId="77777777" w:rsidR="004C789F" w:rsidRDefault="004C789F" w:rsidP="007A3042"/>
    <w:p w14:paraId="552EF1DF" w14:textId="77777777" w:rsidR="004C789F" w:rsidRDefault="004C789F" w:rsidP="007A3042"/>
    <w:p w14:paraId="4CDDDD66" w14:textId="77777777" w:rsidR="007A3042" w:rsidRPr="00E5349C" w:rsidRDefault="007A3042" w:rsidP="00E5349C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E5349C">
        <w:rPr>
          <w:b/>
          <w:bCs/>
          <w:sz w:val="32"/>
          <w:szCs w:val="32"/>
        </w:rPr>
        <w:t>Modelo Lógico</w:t>
      </w:r>
    </w:p>
    <w:p w14:paraId="11B9BB69" w14:textId="0E510128" w:rsidR="7C1938B0" w:rsidRDefault="00952952">
      <w:r>
        <w:t>UTILIZADORES (ID</w:t>
      </w:r>
      <w:r w:rsidRPr="00952952">
        <w:rPr>
          <w:b/>
          <w:bCs/>
        </w:rPr>
        <w:t>(PK)</w:t>
      </w:r>
      <w:r>
        <w:t xml:space="preserve">, Nome, Email, Telefone, Tipo, Estado, </w:t>
      </w:r>
      <w:proofErr w:type="spellStart"/>
      <w:proofErr w:type="gramStart"/>
      <w:r>
        <w:t>Ultima</w:t>
      </w:r>
      <w:proofErr w:type="gramEnd"/>
      <w:r>
        <w:t>_Atividade</w:t>
      </w:r>
      <w:proofErr w:type="spellEnd"/>
      <w:r>
        <w:t>);</w:t>
      </w:r>
    </w:p>
    <w:p w14:paraId="275A7BFA" w14:textId="75D8B60D" w:rsidR="00952952" w:rsidRDefault="00952952">
      <w:r>
        <w:t>CONTACTOS (ID</w:t>
      </w:r>
      <w:r w:rsidRPr="00952952">
        <w:rPr>
          <w:b/>
          <w:bCs/>
        </w:rPr>
        <w:t>(PK)</w:t>
      </w:r>
      <w:r>
        <w:t>,</w:t>
      </w:r>
      <w:r w:rsidR="008F2978">
        <w:t xml:space="preserve"> Nome, Email</w:t>
      </w:r>
      <w:r>
        <w:t>,</w:t>
      </w:r>
      <w:r w:rsidR="008F2978">
        <w:t xml:space="preserve"> Telefone,</w:t>
      </w:r>
      <w:r>
        <w:t xml:space="preserve"> </w:t>
      </w:r>
      <w:proofErr w:type="spellStart"/>
      <w:r>
        <w:t>ID_</w:t>
      </w:r>
      <w:proofErr w:type="gramStart"/>
      <w:r>
        <w:t>Utlizador</w:t>
      </w:r>
      <w:proofErr w:type="spellEnd"/>
      <w:r w:rsidRPr="00952952">
        <w:rPr>
          <w:b/>
          <w:bCs/>
        </w:rPr>
        <w:t>(</w:t>
      </w:r>
      <w:proofErr w:type="gramEnd"/>
      <w:r w:rsidRPr="00952952">
        <w:rPr>
          <w:b/>
          <w:bCs/>
        </w:rPr>
        <w:t>FK)</w:t>
      </w:r>
      <w:proofErr w:type="gramStart"/>
      <w:r>
        <w:t>) ;</w:t>
      </w:r>
      <w:proofErr w:type="gramEnd"/>
    </w:p>
    <w:p w14:paraId="6628CBBF" w14:textId="38FAC6CB" w:rsidR="00952952" w:rsidRDefault="00952952">
      <w:r>
        <w:t>POSTS (ID</w:t>
      </w:r>
      <w:r w:rsidRPr="00952952">
        <w:rPr>
          <w:b/>
          <w:bCs/>
        </w:rPr>
        <w:t>(PK)</w:t>
      </w:r>
      <w:r>
        <w:t xml:space="preserve">, Título, Conteúdo, Data, Aprovado/Reprovado, </w:t>
      </w:r>
      <w:proofErr w:type="spellStart"/>
      <w:r>
        <w:t>ID_</w:t>
      </w:r>
      <w:proofErr w:type="gramStart"/>
      <w:r>
        <w:t>Utilizador</w:t>
      </w:r>
      <w:proofErr w:type="spellEnd"/>
      <w:r w:rsidRPr="00952952">
        <w:rPr>
          <w:b/>
          <w:bCs/>
        </w:rPr>
        <w:t>(</w:t>
      </w:r>
      <w:proofErr w:type="gramEnd"/>
      <w:r w:rsidRPr="00952952">
        <w:rPr>
          <w:b/>
          <w:bCs/>
        </w:rPr>
        <w:t>FK)</w:t>
      </w:r>
      <w:r w:rsidR="008F2978">
        <w:rPr>
          <w:b/>
          <w:bCs/>
        </w:rPr>
        <w:t xml:space="preserve">, </w:t>
      </w:r>
      <w:proofErr w:type="spellStart"/>
      <w:r w:rsidR="008F2978">
        <w:t>ID_</w:t>
      </w:r>
      <w:proofErr w:type="gramStart"/>
      <w:r w:rsidR="008F2978">
        <w:t>Categoria</w:t>
      </w:r>
      <w:proofErr w:type="spellEnd"/>
      <w:r w:rsidR="008F2978" w:rsidRPr="00952952">
        <w:rPr>
          <w:b/>
          <w:bCs/>
        </w:rPr>
        <w:t>(</w:t>
      </w:r>
      <w:proofErr w:type="gramEnd"/>
      <w:r w:rsidR="008F2978" w:rsidRPr="00952952">
        <w:rPr>
          <w:b/>
          <w:bCs/>
        </w:rPr>
        <w:t>FK</w:t>
      </w:r>
      <w:r w:rsidRPr="008F2978">
        <w:rPr>
          <w:b/>
          <w:bCs/>
        </w:rPr>
        <w:t>)</w:t>
      </w:r>
      <w:r w:rsidR="008F2978">
        <w:t>)</w:t>
      </w:r>
      <w:r>
        <w:t>;</w:t>
      </w:r>
    </w:p>
    <w:p w14:paraId="36DDBDB3" w14:textId="14E44B7E" w:rsidR="00952952" w:rsidRDefault="00952952">
      <w:r>
        <w:t>CATEGORIAS_POST (ID</w:t>
      </w:r>
      <w:r w:rsidRPr="00952952">
        <w:rPr>
          <w:b/>
          <w:bCs/>
        </w:rPr>
        <w:t>(PK)</w:t>
      </w:r>
      <w:r>
        <w:t xml:space="preserve">, </w:t>
      </w:r>
      <w:proofErr w:type="spellStart"/>
      <w:r>
        <w:t>NomeCat</w:t>
      </w:r>
      <w:proofErr w:type="spellEnd"/>
      <w:r>
        <w:t>);</w:t>
      </w:r>
    </w:p>
    <w:p w14:paraId="121B2FB9" w14:textId="48337878" w:rsidR="00952952" w:rsidRDefault="00952952">
      <w:r>
        <w:t>COMENTÁRIOS (ID</w:t>
      </w:r>
      <w:r w:rsidRPr="00952952">
        <w:rPr>
          <w:b/>
          <w:bCs/>
        </w:rPr>
        <w:t>(PK)</w:t>
      </w:r>
      <w:r>
        <w:t xml:space="preserve">, Conteúdo, Data, </w:t>
      </w:r>
      <w:proofErr w:type="spellStart"/>
      <w:r>
        <w:t>ID_</w:t>
      </w:r>
      <w:proofErr w:type="gramStart"/>
      <w:r>
        <w:t>Post</w:t>
      </w:r>
      <w:proofErr w:type="spellEnd"/>
      <w:r w:rsidRPr="00952952">
        <w:rPr>
          <w:b/>
          <w:bCs/>
        </w:rPr>
        <w:t>(</w:t>
      </w:r>
      <w:proofErr w:type="gramEnd"/>
      <w:r w:rsidRPr="00952952">
        <w:rPr>
          <w:b/>
          <w:bCs/>
        </w:rPr>
        <w:t>FK)</w:t>
      </w:r>
      <w:r>
        <w:rPr>
          <w:b/>
          <w:bCs/>
        </w:rPr>
        <w:t xml:space="preserve">, </w:t>
      </w:r>
      <w:proofErr w:type="spellStart"/>
      <w:r w:rsidRPr="00952952">
        <w:t>ID_</w:t>
      </w:r>
      <w:proofErr w:type="gramStart"/>
      <w:r w:rsidRPr="00952952">
        <w:t>Utilizador</w:t>
      </w:r>
      <w:proofErr w:type="spellEnd"/>
      <w:r w:rsidRPr="00952952">
        <w:rPr>
          <w:b/>
          <w:bCs/>
        </w:rPr>
        <w:t>(</w:t>
      </w:r>
      <w:proofErr w:type="gramEnd"/>
      <w:r w:rsidRPr="00952952">
        <w:rPr>
          <w:b/>
          <w:bCs/>
        </w:rPr>
        <w:t>FK)</w:t>
      </w:r>
      <w:r>
        <w:t>);</w:t>
      </w:r>
    </w:p>
    <w:p w14:paraId="24FDAABF" w14:textId="44456594" w:rsidR="00952952" w:rsidRDefault="00952952">
      <w:r>
        <w:t>GALERIA (ID</w:t>
      </w:r>
      <w:r w:rsidRPr="00952952">
        <w:rPr>
          <w:b/>
          <w:bCs/>
        </w:rPr>
        <w:t>(PK)</w:t>
      </w:r>
      <w:r>
        <w:t xml:space="preserve">, Título, Imagem, </w:t>
      </w:r>
      <w:proofErr w:type="spellStart"/>
      <w:r>
        <w:t>Data_Upload</w:t>
      </w:r>
      <w:proofErr w:type="spellEnd"/>
      <w:r w:rsidR="00751EB3">
        <w:t xml:space="preserve">, </w:t>
      </w:r>
      <w:proofErr w:type="spellStart"/>
      <w:r w:rsidR="00751EB3" w:rsidRPr="00952952">
        <w:t>ID_</w:t>
      </w:r>
      <w:proofErr w:type="gramStart"/>
      <w:r w:rsidR="00751EB3" w:rsidRPr="00952952">
        <w:t>Utilizador</w:t>
      </w:r>
      <w:proofErr w:type="spellEnd"/>
      <w:r w:rsidR="00751EB3" w:rsidRPr="00952952">
        <w:rPr>
          <w:b/>
          <w:bCs/>
        </w:rPr>
        <w:t>(</w:t>
      </w:r>
      <w:proofErr w:type="gramEnd"/>
      <w:r w:rsidR="00751EB3" w:rsidRPr="00952952">
        <w:rPr>
          <w:b/>
          <w:bCs/>
        </w:rPr>
        <w:t>FK)</w:t>
      </w:r>
      <w:r>
        <w:t>);</w:t>
      </w:r>
    </w:p>
    <w:p w14:paraId="2244F79A" w14:textId="6411969D" w:rsidR="00952952" w:rsidRDefault="00C04F3A">
      <w:r>
        <w:t>EVENTOS (ID</w:t>
      </w:r>
      <w:r w:rsidRPr="00952952">
        <w:rPr>
          <w:b/>
          <w:bCs/>
        </w:rPr>
        <w:t>(PK)</w:t>
      </w:r>
      <w:r>
        <w:rPr>
          <w:b/>
          <w:bCs/>
        </w:rPr>
        <w:t xml:space="preserve">, </w:t>
      </w:r>
      <w:r>
        <w:t xml:space="preserve">Título, Descrição, Data,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 w:rsidR="00D773AE">
        <w:t>Hora_Inicio</w:t>
      </w:r>
      <w:proofErr w:type="spellEnd"/>
      <w:r w:rsidR="00D773AE">
        <w:t xml:space="preserve">, </w:t>
      </w:r>
      <w:proofErr w:type="spellStart"/>
      <w:r w:rsidR="00D773AE">
        <w:t>Hora_Fim</w:t>
      </w:r>
      <w:proofErr w:type="spellEnd"/>
      <w:r w:rsidR="00751EB3">
        <w:t>,</w:t>
      </w:r>
      <w:r w:rsidR="00751EB3" w:rsidRPr="00751EB3">
        <w:t xml:space="preserve"> </w:t>
      </w:r>
      <w:proofErr w:type="spellStart"/>
      <w:r w:rsidR="00751EB3">
        <w:t>ID_</w:t>
      </w:r>
      <w:proofErr w:type="gramStart"/>
      <w:r w:rsidR="00751EB3">
        <w:t>categoria</w:t>
      </w:r>
      <w:proofErr w:type="spellEnd"/>
      <w:r w:rsidR="00751EB3" w:rsidRPr="00952952">
        <w:rPr>
          <w:b/>
          <w:bCs/>
        </w:rPr>
        <w:t>(</w:t>
      </w:r>
      <w:proofErr w:type="gramEnd"/>
      <w:r w:rsidR="00751EB3" w:rsidRPr="00952952">
        <w:rPr>
          <w:b/>
          <w:bCs/>
        </w:rPr>
        <w:t>FK)</w:t>
      </w:r>
      <w:r w:rsidR="00751EB3">
        <w:rPr>
          <w:b/>
          <w:bCs/>
        </w:rPr>
        <w:t xml:space="preserve">, </w:t>
      </w:r>
      <w:proofErr w:type="spellStart"/>
      <w:r w:rsidR="00751EB3" w:rsidRPr="00952952">
        <w:t>ID_</w:t>
      </w:r>
      <w:proofErr w:type="gramStart"/>
      <w:r w:rsidR="00751EB3">
        <w:t>dj</w:t>
      </w:r>
      <w:proofErr w:type="spellEnd"/>
      <w:r w:rsidR="00751EB3" w:rsidRPr="00952952">
        <w:rPr>
          <w:b/>
          <w:bCs/>
        </w:rPr>
        <w:t>(</w:t>
      </w:r>
      <w:proofErr w:type="gramEnd"/>
      <w:r w:rsidR="00751EB3" w:rsidRPr="00952952">
        <w:rPr>
          <w:b/>
          <w:bCs/>
        </w:rPr>
        <w:t>FK)</w:t>
      </w:r>
      <w:r>
        <w:t>);</w:t>
      </w:r>
    </w:p>
    <w:p w14:paraId="6B06DDC9" w14:textId="13D5CBFF" w:rsidR="00C04F3A" w:rsidRDefault="00C04F3A">
      <w:r>
        <w:t>CATEGORIA_EVENTO (ID</w:t>
      </w:r>
      <w:r w:rsidRPr="00952952">
        <w:rPr>
          <w:b/>
          <w:bCs/>
        </w:rPr>
        <w:t>(PK)</w:t>
      </w:r>
      <w:r>
        <w:rPr>
          <w:b/>
          <w:bCs/>
        </w:rPr>
        <w:t xml:space="preserve">, </w:t>
      </w:r>
      <w:proofErr w:type="spellStart"/>
      <w:r>
        <w:t>NomeCat</w:t>
      </w:r>
      <w:proofErr w:type="spellEnd"/>
      <w:r>
        <w:t>);</w:t>
      </w:r>
    </w:p>
    <w:p w14:paraId="69E547CD" w14:textId="761E2F4C" w:rsidR="00C04F3A" w:rsidRDefault="00C04F3A">
      <w:r>
        <w:t>VIP (ID</w:t>
      </w:r>
      <w:r w:rsidRPr="00C04F3A">
        <w:rPr>
          <w:b/>
          <w:bCs/>
        </w:rPr>
        <w:t>(PK)</w:t>
      </w:r>
      <w:r>
        <w:t xml:space="preserve">, Instagram, </w:t>
      </w:r>
      <w:proofErr w:type="spellStart"/>
      <w:r>
        <w:t>Data_Nasc</w:t>
      </w:r>
      <w:proofErr w:type="spellEnd"/>
      <w:r>
        <w:t>, Mensagem,</w:t>
      </w:r>
      <w:r w:rsidR="00751EB3">
        <w:t xml:space="preserve"> </w:t>
      </w:r>
      <w:proofErr w:type="spellStart"/>
      <w:r w:rsidR="00751EB3">
        <w:t>mesa_preferida</w:t>
      </w:r>
      <w:proofErr w:type="spellEnd"/>
      <w:r w:rsidR="00751EB3">
        <w:t>,</w:t>
      </w:r>
      <w:r w:rsidR="00751EB3" w:rsidRPr="00751EB3">
        <w:t xml:space="preserve"> </w:t>
      </w:r>
      <w:proofErr w:type="spellStart"/>
      <w:r w:rsidR="00751EB3">
        <w:t>ID_mesa_</w:t>
      </w:r>
      <w:proofErr w:type="gramStart"/>
      <w:r w:rsidR="00751EB3">
        <w:t>preferida</w:t>
      </w:r>
      <w:proofErr w:type="spellEnd"/>
      <w:r w:rsidR="00751EB3" w:rsidRPr="00952952">
        <w:rPr>
          <w:b/>
          <w:bCs/>
        </w:rPr>
        <w:t>(</w:t>
      </w:r>
      <w:proofErr w:type="gramEnd"/>
      <w:r w:rsidR="00751EB3" w:rsidRPr="00952952">
        <w:rPr>
          <w:b/>
          <w:bCs/>
        </w:rPr>
        <w:t>FK)</w:t>
      </w:r>
      <w:r w:rsidR="00751EB3">
        <w:rPr>
          <w:b/>
          <w:bCs/>
        </w:rPr>
        <w:t xml:space="preserve">, </w:t>
      </w:r>
      <w:proofErr w:type="spellStart"/>
      <w:r w:rsidR="00751EB3" w:rsidRPr="00952952">
        <w:t>ID_</w:t>
      </w:r>
      <w:proofErr w:type="gramStart"/>
      <w:r w:rsidR="00751EB3" w:rsidRPr="00952952">
        <w:t>Utilizador</w:t>
      </w:r>
      <w:proofErr w:type="spellEnd"/>
      <w:r w:rsidR="00751EB3" w:rsidRPr="00952952">
        <w:rPr>
          <w:b/>
          <w:bCs/>
        </w:rPr>
        <w:t>(</w:t>
      </w:r>
      <w:proofErr w:type="gramEnd"/>
      <w:r w:rsidR="00751EB3" w:rsidRPr="00952952">
        <w:rPr>
          <w:b/>
          <w:bCs/>
        </w:rPr>
        <w:t>FK)</w:t>
      </w:r>
      <w:r>
        <w:t>);</w:t>
      </w:r>
    </w:p>
    <w:p w14:paraId="54C663CD" w14:textId="21DD08DA" w:rsidR="00C04F3A" w:rsidRDefault="00C04F3A">
      <w:r>
        <w:t>MESA (ID</w:t>
      </w:r>
      <w:r w:rsidRPr="00C04F3A">
        <w:rPr>
          <w:b/>
          <w:bCs/>
        </w:rPr>
        <w:t>(PK)</w:t>
      </w:r>
      <w:r>
        <w:t xml:space="preserve">, </w:t>
      </w:r>
      <w:r w:rsidR="00D773AE">
        <w:t>Número</w:t>
      </w:r>
      <w:r>
        <w:t>, Capacidade);</w:t>
      </w:r>
    </w:p>
    <w:p w14:paraId="6F1B1EC0" w14:textId="77777777" w:rsidR="00DF1CFA" w:rsidRDefault="00DF1CFA" w:rsidP="00D6505B">
      <w:pPr>
        <w:rPr>
          <w:b/>
          <w:bCs/>
          <w:sz w:val="32"/>
          <w:szCs w:val="32"/>
        </w:rPr>
      </w:pPr>
    </w:p>
    <w:p w14:paraId="61047281" w14:textId="07FCFE26" w:rsidR="006F1026" w:rsidRPr="00D6505B" w:rsidRDefault="006F1026" w:rsidP="00D6505B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D6505B">
        <w:rPr>
          <w:b/>
          <w:bCs/>
          <w:sz w:val="32"/>
          <w:szCs w:val="32"/>
        </w:rPr>
        <w:t>Dicionário de Dados</w:t>
      </w:r>
    </w:p>
    <w:p w14:paraId="66652838" w14:textId="77777777" w:rsidR="00E73787" w:rsidRDefault="00E73787" w:rsidP="00E73787">
      <w:pPr>
        <w:pStyle w:val="PargrafodaLista"/>
        <w:rPr>
          <w:b/>
          <w:bCs/>
          <w:sz w:val="32"/>
          <w:szCs w:val="32"/>
        </w:rPr>
      </w:pPr>
    </w:p>
    <w:p w14:paraId="7ACE7502" w14:textId="05804ACD" w:rsidR="00C04F3A" w:rsidRPr="00C04F3A" w:rsidRDefault="00C04F3A" w:rsidP="007A3042">
      <w:pPr>
        <w:rPr>
          <w:b/>
          <w:bCs/>
          <w:u w:val="single"/>
        </w:rPr>
      </w:pPr>
      <w:r w:rsidRPr="00C04F3A">
        <w:rPr>
          <w:b/>
          <w:bCs/>
          <w:u w:val="single"/>
        </w:rPr>
        <w:t>UTILIZADOR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59"/>
        <w:gridCol w:w="1491"/>
        <w:gridCol w:w="1358"/>
        <w:gridCol w:w="1332"/>
        <w:gridCol w:w="1063"/>
        <w:gridCol w:w="1491"/>
      </w:tblGrid>
      <w:tr w:rsidR="00E73787" w:rsidRPr="00C04F3A" w14:paraId="667DC1D5" w14:textId="77777777" w:rsidTr="00E73787">
        <w:trPr>
          <w:trHeight w:val="80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D5DC846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1D91021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F4C8EA4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708FC73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EC99D92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7AEC30E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C04F3A" w:rsidRPr="00C04F3A" w14:paraId="505D2C61" w14:textId="77777777" w:rsidTr="00E73787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E8BE" w14:textId="2E2964C5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64C3" w14:textId="13F5EA98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utilizador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7F55" w14:textId="67B13CEE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B3E1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639B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F2E0" w14:textId="251FCB0A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</w:t>
            </w:r>
            <w:r w:rsidR="00353D3A">
              <w:rPr>
                <w:b/>
                <w:bCs/>
              </w:rPr>
              <w:t>-</w:t>
            </w:r>
            <w:r>
              <w:rPr>
                <w:b/>
                <w:bCs/>
              </w:rPr>
              <w:t>incremento</w:t>
            </w:r>
            <w:proofErr w:type="spellEnd"/>
          </w:p>
        </w:tc>
      </w:tr>
      <w:tr w:rsidR="00C04F3A" w:rsidRPr="00C04F3A" w14:paraId="76E7703E" w14:textId="77777777" w:rsidTr="00E73787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6E24" w14:textId="02251D92" w:rsidR="00C04F3A" w:rsidRPr="00C04F3A" w:rsidRDefault="00E73787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19F2" w14:textId="0F7C3F13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1B99" w14:textId="6CA0B0C6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 w:rsidR="00D6505B">
              <w:rPr>
                <w:b/>
                <w:bCs/>
              </w:rPr>
              <w:t>10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AFC0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1333" w14:textId="38E0D4D4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32B7" w14:textId="1196EA3E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04F3A" w:rsidRPr="00C04F3A" w14:paraId="206874A1" w14:textId="77777777" w:rsidTr="00E73787">
        <w:trPr>
          <w:trHeight w:val="390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0298" w14:textId="704620DA" w:rsidR="00C04F3A" w:rsidRPr="00C04F3A" w:rsidRDefault="00E73787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55AB" w14:textId="3E57B582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Endereço de Email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296F" w14:textId="07CF7CBA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 w:rsidR="00E73787">
              <w:rPr>
                <w:b/>
                <w:bCs/>
              </w:rPr>
              <w:t>4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687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2C4B" w14:textId="34C4AFFD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1C60" w14:textId="7F6187BE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Único</w:t>
            </w:r>
          </w:p>
        </w:tc>
      </w:tr>
      <w:tr w:rsidR="00C04F3A" w:rsidRPr="00C04F3A" w14:paraId="609A77F8" w14:textId="77777777" w:rsidTr="00E73787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1196" w14:textId="69A317CA" w:rsidR="00C04F3A" w:rsidRPr="00C04F3A" w:rsidRDefault="00E73787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Telefone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42D" w14:textId="60855E3B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Número de Telefone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0F69" w14:textId="0C11A145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 w:rsidR="00E73787">
              <w:rPr>
                <w:b/>
                <w:bCs/>
              </w:rPr>
              <w:t>20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30C5" w14:textId="295C2F27" w:rsidR="00C04F3A" w:rsidRPr="00C04F3A" w:rsidRDefault="00DF23BC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D8B3" w14:textId="3C1ACB94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0A6A" w14:textId="66A8085D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04F3A" w:rsidRPr="00C04F3A" w14:paraId="1E286569" w14:textId="77777777" w:rsidTr="00E73787">
        <w:trPr>
          <w:trHeight w:val="390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61C7" w14:textId="0663BD57" w:rsidR="00C04F3A" w:rsidRPr="00C04F3A" w:rsidRDefault="00E73787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Tipo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CC5D" w14:textId="4F6909EC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Cliente, funcionário ou administrador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C0B0" w14:textId="2D65ED56" w:rsidR="00C04F3A" w:rsidRPr="00C04F3A" w:rsidRDefault="00E73787" w:rsidP="00C04F3A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50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DC8E" w14:textId="77777777" w:rsidR="00C04F3A" w:rsidRPr="00C04F3A" w:rsidRDefault="00C04F3A" w:rsidP="00C04F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não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0B68" w14:textId="48543751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43C2" w14:textId="13C26702" w:rsidR="00C04F3A" w:rsidRPr="00C04F3A" w:rsidRDefault="00D6505B" w:rsidP="00C04F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Tipo de Utilizador</w:t>
            </w:r>
          </w:p>
        </w:tc>
      </w:tr>
      <w:tr w:rsidR="00C04F3A" w:rsidRPr="00C04F3A" w14:paraId="6A84492B" w14:textId="77777777" w:rsidTr="00E73787">
        <w:trPr>
          <w:trHeight w:val="413"/>
        </w:trPr>
        <w:tc>
          <w:tcPr>
            <w:tcW w:w="1819" w:type="dxa"/>
            <w:hideMark/>
          </w:tcPr>
          <w:p w14:paraId="611DC615" w14:textId="2A2C3F23" w:rsidR="00C04F3A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1194" w:type="dxa"/>
          </w:tcPr>
          <w:p w14:paraId="4E450A3D" w14:textId="103DD796" w:rsidR="00C04F3A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Online/Offline</w:t>
            </w:r>
          </w:p>
        </w:tc>
        <w:tc>
          <w:tcPr>
            <w:tcW w:w="1494" w:type="dxa"/>
            <w:hideMark/>
          </w:tcPr>
          <w:p w14:paraId="49A6B49B" w14:textId="049ADE7F" w:rsidR="00C04F3A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50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hideMark/>
          </w:tcPr>
          <w:p w14:paraId="1B6B6E1C" w14:textId="2B6B97E3" w:rsidR="00C04F3A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22" w:type="dxa"/>
            <w:hideMark/>
          </w:tcPr>
          <w:p w14:paraId="036BECCF" w14:textId="00A54B67" w:rsidR="00C04F3A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</w:tcPr>
          <w:p w14:paraId="5E68835C" w14:textId="457DCB06" w:rsidR="00C04F3A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Online/Offline</w:t>
            </w:r>
          </w:p>
        </w:tc>
      </w:tr>
      <w:tr w:rsidR="00C04F3A" w:rsidRPr="00C04F3A" w14:paraId="76FFE187" w14:textId="77777777" w:rsidTr="00E73787">
        <w:trPr>
          <w:trHeight w:val="413"/>
        </w:trPr>
        <w:tc>
          <w:tcPr>
            <w:tcW w:w="1819" w:type="dxa"/>
            <w:hideMark/>
          </w:tcPr>
          <w:p w14:paraId="6FF7F446" w14:textId="5FC576FF" w:rsidR="00C04F3A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Ultima</w:t>
            </w:r>
            <w:proofErr w:type="gramEnd"/>
            <w:r>
              <w:rPr>
                <w:b/>
                <w:bCs/>
              </w:rPr>
              <w:t>_Atividade</w:t>
            </w:r>
            <w:proofErr w:type="spellEnd"/>
          </w:p>
        </w:tc>
        <w:tc>
          <w:tcPr>
            <w:tcW w:w="1194" w:type="dxa"/>
          </w:tcPr>
          <w:p w14:paraId="166312B9" w14:textId="08451391" w:rsidR="00C04F3A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Hora de última Atividade</w:t>
            </w:r>
          </w:p>
        </w:tc>
        <w:tc>
          <w:tcPr>
            <w:tcW w:w="1494" w:type="dxa"/>
            <w:hideMark/>
          </w:tcPr>
          <w:p w14:paraId="71D20F42" w14:textId="4C8C036B" w:rsidR="00C04F3A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75" w:type="dxa"/>
            <w:hideMark/>
          </w:tcPr>
          <w:p w14:paraId="22A03ED4" w14:textId="688AC211" w:rsidR="00C04F3A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22" w:type="dxa"/>
          </w:tcPr>
          <w:p w14:paraId="78971B8F" w14:textId="47B60ACB" w:rsidR="00C04F3A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hideMark/>
          </w:tcPr>
          <w:p w14:paraId="58094744" w14:textId="3F1C42B4" w:rsidR="00C04F3A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Registo de última Atividade</w:t>
            </w:r>
          </w:p>
        </w:tc>
      </w:tr>
    </w:tbl>
    <w:p w14:paraId="42FD18E7" w14:textId="77777777" w:rsidR="006F1026" w:rsidRDefault="006F1026" w:rsidP="007A3042"/>
    <w:p w14:paraId="7D0145DE" w14:textId="5B4A37CF" w:rsidR="00E73787" w:rsidRPr="00C04F3A" w:rsidRDefault="00E73787" w:rsidP="00E73787">
      <w:pPr>
        <w:rPr>
          <w:b/>
          <w:bCs/>
          <w:u w:val="single"/>
        </w:rPr>
      </w:pPr>
      <w:r>
        <w:rPr>
          <w:b/>
          <w:bCs/>
          <w:u w:val="single"/>
        </w:rPr>
        <w:t>CONTACTOS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7"/>
        <w:gridCol w:w="1391"/>
        <w:gridCol w:w="1467"/>
        <w:gridCol w:w="1375"/>
        <w:gridCol w:w="1115"/>
        <w:gridCol w:w="1459"/>
      </w:tblGrid>
      <w:tr w:rsidR="00E73787" w:rsidRPr="00C04F3A" w14:paraId="4C4F0576" w14:textId="77777777" w:rsidTr="009320E1">
        <w:trPr>
          <w:trHeight w:val="803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4E2521B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974A468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AD41860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5B7F89B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DC95B6E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0C54E06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E73787" w:rsidRPr="00C04F3A" w14:paraId="0A7C8F04" w14:textId="77777777" w:rsidTr="009320E1">
        <w:trPr>
          <w:trHeight w:val="413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4C13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1DF6" w14:textId="5AAE8610" w:rsidR="00E73787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contacto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54E3" w14:textId="45D26FE6" w:rsidR="00E73787" w:rsidRPr="00C04F3A" w:rsidRDefault="00D6505B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5F4F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212E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C67C" w14:textId="6EF361F6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E73787" w:rsidRPr="00C04F3A" w14:paraId="0B44BE96" w14:textId="77777777" w:rsidTr="009320E1">
        <w:trPr>
          <w:trHeight w:val="413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4B9E" w14:textId="2E55E18F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CAF5" w14:textId="35D54CBF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FBB0" w14:textId="3D174AA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 w:rsidR="009320E1">
              <w:rPr>
                <w:b/>
                <w:bCs/>
              </w:rPr>
              <w:t>10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4AE1" w14:textId="4D14FF24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7F90" w14:textId="6E278818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B1C0" w14:textId="29EFCDDF" w:rsidR="00E73787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Apenas para visitantes</w:t>
            </w:r>
          </w:p>
        </w:tc>
      </w:tr>
      <w:tr w:rsidR="00E73787" w:rsidRPr="00C04F3A" w14:paraId="7E817001" w14:textId="77777777" w:rsidTr="009320E1">
        <w:trPr>
          <w:trHeight w:val="390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3DEE" w14:textId="0A54964A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192" w14:textId="7F71B2A9" w:rsidR="00E73787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760E" w14:textId="2B8B7918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100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AA6A" w14:textId="6B6250E6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683E" w14:textId="1AEC32D5" w:rsidR="00E73787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F428" w14:textId="5013FD78" w:rsidR="00E73787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Apenas para visitantes</w:t>
            </w:r>
          </w:p>
        </w:tc>
      </w:tr>
      <w:tr w:rsidR="009320E1" w:rsidRPr="00C04F3A" w14:paraId="0EEEA48B" w14:textId="77777777" w:rsidTr="009320E1">
        <w:trPr>
          <w:trHeight w:val="413"/>
        </w:trPr>
        <w:tc>
          <w:tcPr>
            <w:tcW w:w="1687" w:type="dxa"/>
            <w:hideMark/>
          </w:tcPr>
          <w:p w14:paraId="5B3160FD" w14:textId="17F9A545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Telefone</w:t>
            </w:r>
          </w:p>
        </w:tc>
        <w:tc>
          <w:tcPr>
            <w:tcW w:w="1391" w:type="dxa"/>
          </w:tcPr>
          <w:p w14:paraId="1062B18A" w14:textId="2D1DCAB5" w:rsidR="009320E1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Telefone</w:t>
            </w:r>
          </w:p>
        </w:tc>
        <w:tc>
          <w:tcPr>
            <w:tcW w:w="1467" w:type="dxa"/>
            <w:hideMark/>
          </w:tcPr>
          <w:p w14:paraId="3541B6A0" w14:textId="4588359D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 w:rsidR="00B57150">
              <w:rPr>
                <w:b/>
                <w:bCs/>
              </w:rPr>
              <w:t>9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hideMark/>
          </w:tcPr>
          <w:p w14:paraId="3507FA82" w14:textId="51C4FD0A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5" w:type="dxa"/>
          </w:tcPr>
          <w:p w14:paraId="0E2213AA" w14:textId="77B2497D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9" w:type="dxa"/>
            <w:hideMark/>
          </w:tcPr>
          <w:p w14:paraId="4C590A58" w14:textId="0F7FC5B4" w:rsidR="009320E1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Apenas para visitantes</w:t>
            </w:r>
          </w:p>
        </w:tc>
      </w:tr>
      <w:tr w:rsidR="009320E1" w:rsidRPr="00C04F3A" w14:paraId="468F36B3" w14:textId="77777777" w:rsidTr="009320E1">
        <w:trPr>
          <w:trHeight w:val="413"/>
        </w:trPr>
        <w:tc>
          <w:tcPr>
            <w:tcW w:w="1687" w:type="dxa"/>
            <w:hideMark/>
          </w:tcPr>
          <w:p w14:paraId="43DF6738" w14:textId="0E45A877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ID_Ut</w:t>
            </w:r>
            <w:r w:rsidR="00F941D4">
              <w:rPr>
                <w:b/>
                <w:bCs/>
              </w:rPr>
              <w:t>ili</w:t>
            </w:r>
            <w:r>
              <w:rPr>
                <w:b/>
                <w:bCs/>
              </w:rPr>
              <w:t>zador</w:t>
            </w:r>
            <w:proofErr w:type="spellEnd"/>
          </w:p>
        </w:tc>
        <w:tc>
          <w:tcPr>
            <w:tcW w:w="1391" w:type="dxa"/>
          </w:tcPr>
          <w:p w14:paraId="6C87A6A2" w14:textId="63FBEB97" w:rsidR="009320E1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utilizador</w:t>
            </w:r>
          </w:p>
        </w:tc>
        <w:tc>
          <w:tcPr>
            <w:tcW w:w="1467" w:type="dxa"/>
            <w:hideMark/>
          </w:tcPr>
          <w:p w14:paraId="2B108625" w14:textId="74A99BB8" w:rsidR="009320E1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</w:tcPr>
          <w:p w14:paraId="33F7057F" w14:textId="117FC9EA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5" w:type="dxa"/>
          </w:tcPr>
          <w:p w14:paraId="269A9AA0" w14:textId="0122E42C" w:rsidR="009320E1" w:rsidRPr="00C04F3A" w:rsidRDefault="009320E1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9" w:type="dxa"/>
            <w:hideMark/>
          </w:tcPr>
          <w:p w14:paraId="142ABC87" w14:textId="0E8826CB" w:rsidR="009320E1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65E0D2BB" w14:textId="77777777" w:rsidR="00E73787" w:rsidRDefault="00E73787" w:rsidP="007A3042"/>
    <w:p w14:paraId="57228FCA" w14:textId="77777777" w:rsidR="00D6505B" w:rsidRDefault="00D6505B" w:rsidP="00E73787">
      <w:pPr>
        <w:rPr>
          <w:b/>
          <w:bCs/>
          <w:u w:val="single"/>
        </w:rPr>
      </w:pPr>
    </w:p>
    <w:p w14:paraId="01172EFA" w14:textId="77777777" w:rsidR="00D6505B" w:rsidRDefault="00D6505B" w:rsidP="00E73787">
      <w:pPr>
        <w:rPr>
          <w:b/>
          <w:bCs/>
          <w:u w:val="single"/>
        </w:rPr>
      </w:pPr>
    </w:p>
    <w:p w14:paraId="569027C5" w14:textId="63F31FC8" w:rsidR="00E73787" w:rsidRPr="00C04F3A" w:rsidRDefault="00E73787" w:rsidP="00E73787">
      <w:pPr>
        <w:rPr>
          <w:b/>
          <w:bCs/>
          <w:u w:val="single"/>
        </w:rPr>
      </w:pPr>
      <w:r>
        <w:rPr>
          <w:b/>
          <w:bCs/>
          <w:u w:val="single"/>
        </w:rPr>
        <w:t>POSTS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40"/>
        <w:gridCol w:w="1352"/>
        <w:gridCol w:w="1255"/>
        <w:gridCol w:w="1337"/>
        <w:gridCol w:w="1067"/>
        <w:gridCol w:w="1343"/>
      </w:tblGrid>
      <w:tr w:rsidR="00E73787" w:rsidRPr="00C04F3A" w14:paraId="0394B6BA" w14:textId="77777777" w:rsidTr="00353D3A">
        <w:trPr>
          <w:trHeight w:val="803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3529EEF" w14:textId="484467BE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  <w:r>
              <w:rPr>
                <w:b/>
                <w:bCs/>
              </w:rPr>
              <w:t xml:space="preserve">             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3A82605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4C75693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E510731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58DA8B5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68E13A7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353D3A" w:rsidRPr="00C04F3A" w14:paraId="7AA21188" w14:textId="77777777" w:rsidTr="00353D3A">
        <w:trPr>
          <w:trHeight w:val="413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B4DD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846F" w14:textId="1028A445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Identificador do </w:t>
            </w:r>
            <w:proofErr w:type="spellStart"/>
            <w:r>
              <w:rPr>
                <w:b/>
                <w:bCs/>
              </w:rPr>
              <w:t>Posts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83CB" w14:textId="30DB8A98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B0B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FF35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519E" w14:textId="7977CB70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353D3A" w:rsidRPr="00C04F3A" w14:paraId="2A98E9A3" w14:textId="77777777" w:rsidTr="00353D3A">
        <w:trPr>
          <w:trHeight w:val="413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876B" w14:textId="7B7DAF52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D4D6" w14:textId="20472576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Título do </w:t>
            </w:r>
            <w:proofErr w:type="spellStart"/>
            <w:r>
              <w:rPr>
                <w:b/>
                <w:bCs/>
              </w:rPr>
              <w:t>Post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DBB9" w14:textId="490ABFF8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3B12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0CD5" w14:textId="3F8D0E0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4BC7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353D3A" w:rsidRPr="00C04F3A" w14:paraId="2ED172BC" w14:textId="77777777" w:rsidTr="00353D3A">
        <w:trPr>
          <w:trHeight w:val="39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CB9C" w14:textId="4990600E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Conte</w:t>
            </w:r>
            <w:r w:rsidR="0002655E">
              <w:rPr>
                <w:b/>
                <w:bCs/>
              </w:rPr>
              <w:t>ú</w:t>
            </w:r>
            <w:r>
              <w:rPr>
                <w:b/>
                <w:bCs/>
              </w:rPr>
              <w:t>do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FEC2" w14:textId="12E1A97A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Conteúdo do </w:t>
            </w:r>
            <w:proofErr w:type="spellStart"/>
            <w:r>
              <w:rPr>
                <w:b/>
                <w:bCs/>
              </w:rPr>
              <w:t>Post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1F35" w14:textId="0FC0972A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2014" w14:textId="73B8B60B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615A" w14:textId="46042146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9B7A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353D3A" w:rsidRPr="00C04F3A" w14:paraId="241F9C5C" w14:textId="77777777" w:rsidTr="00353D3A">
        <w:trPr>
          <w:trHeight w:val="413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60DA" w14:textId="0D95B634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AC4" w14:textId="1707A5E5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Data da Criação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0DA8" w14:textId="69F1E38A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DAFF" w14:textId="07CBCF6B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30DE" w14:textId="498D6B88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9262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353D3A" w:rsidRPr="00C04F3A" w14:paraId="6FD7011E" w14:textId="77777777" w:rsidTr="00353D3A">
        <w:trPr>
          <w:trHeight w:val="413"/>
        </w:trPr>
        <w:tc>
          <w:tcPr>
            <w:tcW w:w="2140" w:type="dxa"/>
            <w:hideMark/>
          </w:tcPr>
          <w:p w14:paraId="4EF6F45F" w14:textId="32140041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Aprovado/Reprovado</w:t>
            </w:r>
          </w:p>
        </w:tc>
        <w:tc>
          <w:tcPr>
            <w:tcW w:w="1352" w:type="dxa"/>
          </w:tcPr>
          <w:p w14:paraId="7309B34E" w14:textId="5E5A4F0B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Foi Aprovado ou não</w:t>
            </w:r>
          </w:p>
        </w:tc>
        <w:tc>
          <w:tcPr>
            <w:tcW w:w="1255" w:type="dxa"/>
            <w:hideMark/>
          </w:tcPr>
          <w:p w14:paraId="5630AC86" w14:textId="12621752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37" w:type="dxa"/>
            <w:hideMark/>
          </w:tcPr>
          <w:p w14:paraId="24576DD1" w14:textId="2D8B1FA1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67" w:type="dxa"/>
          </w:tcPr>
          <w:p w14:paraId="491CBC4C" w14:textId="6EBA412A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343" w:type="dxa"/>
            <w:hideMark/>
          </w:tcPr>
          <w:p w14:paraId="6E70937C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353D3A" w:rsidRPr="00C04F3A" w14:paraId="15CBC991" w14:textId="77777777" w:rsidTr="00353D3A">
        <w:trPr>
          <w:trHeight w:val="390"/>
        </w:trPr>
        <w:tc>
          <w:tcPr>
            <w:tcW w:w="2140" w:type="dxa"/>
            <w:hideMark/>
          </w:tcPr>
          <w:p w14:paraId="2652CC84" w14:textId="751AB289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ID_Utilizador</w:t>
            </w:r>
            <w:proofErr w:type="spellEnd"/>
          </w:p>
        </w:tc>
        <w:tc>
          <w:tcPr>
            <w:tcW w:w="1352" w:type="dxa"/>
          </w:tcPr>
          <w:p w14:paraId="517CBE17" w14:textId="25D8FFF0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 do utilizador</w:t>
            </w:r>
          </w:p>
        </w:tc>
        <w:tc>
          <w:tcPr>
            <w:tcW w:w="1255" w:type="dxa"/>
            <w:hideMark/>
          </w:tcPr>
          <w:p w14:paraId="399565E7" w14:textId="2BDA78D3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37" w:type="dxa"/>
            <w:hideMark/>
          </w:tcPr>
          <w:p w14:paraId="337317D3" w14:textId="77777777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067" w:type="dxa"/>
          </w:tcPr>
          <w:p w14:paraId="6165C960" w14:textId="42237E44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343" w:type="dxa"/>
            <w:hideMark/>
          </w:tcPr>
          <w:p w14:paraId="18EB4BE8" w14:textId="1A154FAE" w:rsidR="00353D3A" w:rsidRPr="00C04F3A" w:rsidRDefault="00353D3A" w:rsidP="00353D3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353D3A" w:rsidRPr="00C04F3A" w14:paraId="1B13DE31" w14:textId="77777777" w:rsidTr="00353D3A">
        <w:trPr>
          <w:trHeight w:val="390"/>
        </w:trPr>
        <w:tc>
          <w:tcPr>
            <w:tcW w:w="2140" w:type="dxa"/>
            <w:hideMark/>
          </w:tcPr>
          <w:p w14:paraId="3E9E8CDE" w14:textId="457904A3" w:rsidR="00353D3A" w:rsidRPr="00C04F3A" w:rsidRDefault="00353D3A" w:rsidP="002077DB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ID_Categoria</w:t>
            </w:r>
            <w:proofErr w:type="spellEnd"/>
          </w:p>
        </w:tc>
        <w:tc>
          <w:tcPr>
            <w:tcW w:w="1352" w:type="dxa"/>
          </w:tcPr>
          <w:p w14:paraId="638F0580" w14:textId="2476BE31" w:rsidR="00353D3A" w:rsidRPr="00C04F3A" w:rsidRDefault="00353D3A" w:rsidP="002077D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 da categoria</w:t>
            </w:r>
          </w:p>
        </w:tc>
        <w:tc>
          <w:tcPr>
            <w:tcW w:w="1255" w:type="dxa"/>
            <w:hideMark/>
          </w:tcPr>
          <w:p w14:paraId="00D2EC13" w14:textId="77777777" w:rsidR="00353D3A" w:rsidRPr="00C04F3A" w:rsidRDefault="00353D3A" w:rsidP="002077D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37" w:type="dxa"/>
            <w:hideMark/>
          </w:tcPr>
          <w:p w14:paraId="36B74FF2" w14:textId="77777777" w:rsidR="00353D3A" w:rsidRPr="00C04F3A" w:rsidRDefault="00353D3A" w:rsidP="002077DB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067" w:type="dxa"/>
          </w:tcPr>
          <w:p w14:paraId="3182D5DA" w14:textId="77777777" w:rsidR="00353D3A" w:rsidRPr="00C04F3A" w:rsidRDefault="00353D3A" w:rsidP="002077D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343" w:type="dxa"/>
            <w:hideMark/>
          </w:tcPr>
          <w:p w14:paraId="0352D076" w14:textId="77777777" w:rsidR="00353D3A" w:rsidRPr="00C04F3A" w:rsidRDefault="00353D3A" w:rsidP="002077D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6FB38F5F" w14:textId="77777777" w:rsidR="00E73787" w:rsidRDefault="00E73787" w:rsidP="007A3042"/>
    <w:p w14:paraId="13250983" w14:textId="3880D0C3" w:rsidR="00E73787" w:rsidRPr="00C04F3A" w:rsidRDefault="00E73787" w:rsidP="00E73787">
      <w:pPr>
        <w:rPr>
          <w:b/>
          <w:bCs/>
          <w:u w:val="single"/>
        </w:rPr>
      </w:pPr>
      <w:r>
        <w:rPr>
          <w:b/>
          <w:bCs/>
          <w:u w:val="single"/>
        </w:rPr>
        <w:t>CATEGORIAS_POST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4"/>
        <w:gridCol w:w="1391"/>
        <w:gridCol w:w="1457"/>
        <w:gridCol w:w="1375"/>
        <w:gridCol w:w="1117"/>
        <w:gridCol w:w="1470"/>
      </w:tblGrid>
      <w:tr w:rsidR="00E73787" w:rsidRPr="00C04F3A" w14:paraId="36B1D0C1" w14:textId="77777777" w:rsidTr="006742CD">
        <w:trPr>
          <w:trHeight w:val="80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EEA90C7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7C0DFE2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D59C6C8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82BACCB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E909BD2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CB6AA58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E73787" w:rsidRPr="00C04F3A" w14:paraId="180A1B78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4D69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920F" w14:textId="2EEF4F10" w:rsidR="00E73787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da Categoria</w:t>
            </w:r>
            <w:r w:rsidR="009E6ED4">
              <w:rPr>
                <w:b/>
                <w:bCs/>
              </w:rPr>
              <w:t xml:space="preserve"> do POST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05EB" w14:textId="68E0916E" w:rsidR="00E73787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D240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BED6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EC8F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73787" w:rsidRPr="00C04F3A" w14:paraId="504746AD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8530" w14:textId="45416EBE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NomeCat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5DEC" w14:textId="736A479C" w:rsidR="00E73787" w:rsidRPr="00C04F3A" w:rsidRDefault="009E6ED4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 da Categoria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1E9F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5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8537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6573" w14:textId="7DEE7E83" w:rsidR="00E73787" w:rsidRPr="00C04F3A" w:rsidRDefault="009E6ED4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B7C9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02B12E91" w14:textId="0BEA292D" w:rsidR="006F1026" w:rsidRDefault="006F1026" w:rsidP="007A3042"/>
    <w:p w14:paraId="313A5C1C" w14:textId="26EC6C34" w:rsidR="0002655E" w:rsidRDefault="0002655E" w:rsidP="007A3042"/>
    <w:p w14:paraId="56FFC528" w14:textId="77777777" w:rsidR="0002655E" w:rsidRDefault="0002655E" w:rsidP="007A3042"/>
    <w:p w14:paraId="370F1E4F" w14:textId="4511C388" w:rsidR="00E73787" w:rsidRPr="00C04F3A" w:rsidRDefault="00E73787" w:rsidP="00E73787">
      <w:pPr>
        <w:rPr>
          <w:b/>
          <w:bCs/>
          <w:u w:val="single"/>
        </w:rPr>
      </w:pPr>
      <w:r>
        <w:rPr>
          <w:b/>
          <w:bCs/>
          <w:u w:val="single"/>
        </w:rPr>
        <w:t>COMENTÁRIOS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34"/>
        <w:gridCol w:w="1391"/>
        <w:gridCol w:w="1411"/>
        <w:gridCol w:w="1375"/>
        <w:gridCol w:w="1116"/>
        <w:gridCol w:w="1467"/>
      </w:tblGrid>
      <w:tr w:rsidR="00E73787" w:rsidRPr="00C04F3A" w14:paraId="2F3FFC0F" w14:textId="77777777" w:rsidTr="006742CD">
        <w:trPr>
          <w:trHeight w:val="80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A0A872D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0F0B851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DDBD5A5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59FC2BA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CFE44B8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19F16F1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E73787" w:rsidRPr="00C04F3A" w14:paraId="455F28B6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A37D" w14:textId="371ECD49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DCAA" w14:textId="469B5E8E" w:rsidR="00E73787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Comentários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0899" w14:textId="7B5EEFF8" w:rsidR="00E73787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C12D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D541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CD5" w14:textId="5D71FC3B" w:rsidR="00E73787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E73787" w:rsidRPr="00C04F3A" w14:paraId="560AE2F5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A615" w14:textId="74F8B94E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Conte</w:t>
            </w:r>
            <w:r w:rsidR="0002655E">
              <w:rPr>
                <w:b/>
                <w:bCs/>
              </w:rPr>
              <w:t>ú</w:t>
            </w:r>
            <w:r>
              <w:rPr>
                <w:b/>
                <w:bCs/>
              </w:rPr>
              <w:t>do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56E8" w14:textId="395461DE" w:rsidR="00E73787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Conteúdo dos comentários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F60C" w14:textId="2168F185" w:rsidR="00E73787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F644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4240" w14:textId="78DA4ADA" w:rsidR="00E73787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9041" w14:textId="77777777" w:rsidR="00E73787" w:rsidRPr="00C04F3A" w:rsidRDefault="00E73787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14038" w:rsidRPr="00C04F3A" w14:paraId="39094759" w14:textId="77777777" w:rsidTr="00E14038">
        <w:trPr>
          <w:trHeight w:val="413"/>
        </w:trPr>
        <w:tc>
          <w:tcPr>
            <w:tcW w:w="1819" w:type="dxa"/>
            <w:hideMark/>
          </w:tcPr>
          <w:p w14:paraId="152B24DB" w14:textId="13BAB1E4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94" w:type="dxa"/>
          </w:tcPr>
          <w:p w14:paraId="33319105" w14:textId="61A81C02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Data da Criação</w:t>
            </w:r>
          </w:p>
        </w:tc>
        <w:tc>
          <w:tcPr>
            <w:tcW w:w="1494" w:type="dxa"/>
            <w:hideMark/>
          </w:tcPr>
          <w:p w14:paraId="0F952DC8" w14:textId="2F829A4C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75" w:type="dxa"/>
            <w:hideMark/>
          </w:tcPr>
          <w:p w14:paraId="690A17A3" w14:textId="77FC42EE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22" w:type="dxa"/>
            <w:hideMark/>
          </w:tcPr>
          <w:p w14:paraId="4339BB14" w14:textId="682C5D78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</w:tcPr>
          <w:p w14:paraId="18CAD991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14038" w:rsidRPr="00C04F3A" w14:paraId="215F4C0B" w14:textId="77777777" w:rsidTr="00E14038">
        <w:trPr>
          <w:trHeight w:val="413"/>
        </w:trPr>
        <w:tc>
          <w:tcPr>
            <w:tcW w:w="1819" w:type="dxa"/>
            <w:hideMark/>
          </w:tcPr>
          <w:p w14:paraId="3402F999" w14:textId="3AC8FFD1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ID_Post</w:t>
            </w:r>
            <w:proofErr w:type="spellEnd"/>
          </w:p>
        </w:tc>
        <w:tc>
          <w:tcPr>
            <w:tcW w:w="1194" w:type="dxa"/>
          </w:tcPr>
          <w:p w14:paraId="712E3B5F" w14:textId="15EEEAD0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Id do </w:t>
            </w:r>
            <w:proofErr w:type="spellStart"/>
            <w:r>
              <w:rPr>
                <w:b/>
                <w:bCs/>
              </w:rPr>
              <w:t>Post</w:t>
            </w:r>
            <w:proofErr w:type="spellEnd"/>
          </w:p>
        </w:tc>
        <w:tc>
          <w:tcPr>
            <w:tcW w:w="1494" w:type="dxa"/>
            <w:hideMark/>
          </w:tcPr>
          <w:p w14:paraId="15A88EB8" w14:textId="237D2FFC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7E77EF33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</w:tcPr>
          <w:p w14:paraId="5A2066DF" w14:textId="178D2B61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hideMark/>
          </w:tcPr>
          <w:p w14:paraId="28174FDB" w14:textId="6C7CC23A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E14038" w:rsidRPr="00C04F3A" w14:paraId="010B1B00" w14:textId="77777777" w:rsidTr="00E14038">
        <w:trPr>
          <w:trHeight w:val="413"/>
        </w:trPr>
        <w:tc>
          <w:tcPr>
            <w:tcW w:w="1819" w:type="dxa"/>
            <w:hideMark/>
          </w:tcPr>
          <w:p w14:paraId="67AF6EE0" w14:textId="7DE8177C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ID_Utilizador</w:t>
            </w:r>
            <w:proofErr w:type="spellEnd"/>
          </w:p>
        </w:tc>
        <w:tc>
          <w:tcPr>
            <w:tcW w:w="1194" w:type="dxa"/>
          </w:tcPr>
          <w:p w14:paraId="503D712C" w14:textId="5446C583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 do Utilizador</w:t>
            </w:r>
          </w:p>
        </w:tc>
        <w:tc>
          <w:tcPr>
            <w:tcW w:w="1494" w:type="dxa"/>
            <w:hideMark/>
          </w:tcPr>
          <w:p w14:paraId="602B911B" w14:textId="65B8F4EE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026A96C6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hideMark/>
          </w:tcPr>
          <w:p w14:paraId="4E26D4DD" w14:textId="07BCCEF4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</w:tcPr>
          <w:p w14:paraId="42C0FF33" w14:textId="6B127A95" w:rsidR="00E14038" w:rsidRPr="00C04F3A" w:rsidRDefault="00353D3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2904C53B" w14:textId="77777777" w:rsidR="00E73787" w:rsidRDefault="00E73787" w:rsidP="007A3042"/>
    <w:p w14:paraId="35F7A00F" w14:textId="15E52FC3" w:rsidR="00E14038" w:rsidRPr="00C04F3A" w:rsidRDefault="00E14038" w:rsidP="00E1403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GALERIA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3"/>
        <w:gridCol w:w="1391"/>
        <w:gridCol w:w="1465"/>
        <w:gridCol w:w="1375"/>
        <w:gridCol w:w="1114"/>
        <w:gridCol w:w="1456"/>
      </w:tblGrid>
      <w:tr w:rsidR="00E14038" w:rsidRPr="00C04F3A" w14:paraId="25B54794" w14:textId="77777777" w:rsidTr="00B57150">
        <w:trPr>
          <w:trHeight w:val="803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7C43CB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E5AD79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E0E30F2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178935F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9BA8D16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C35C36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B57150" w:rsidRPr="00C04F3A" w14:paraId="4346B575" w14:textId="77777777" w:rsidTr="00B57150">
        <w:trPr>
          <w:trHeight w:val="413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C8F1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86AB" w14:textId="1AA07795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Identificador da Galeria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FBAE" w14:textId="3E6A879D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0679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15A5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0B93" w14:textId="076E744C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B57150" w:rsidRPr="00C04F3A" w14:paraId="55FB7054" w14:textId="77777777" w:rsidTr="00B57150">
        <w:trPr>
          <w:trHeight w:val="413"/>
        </w:trPr>
        <w:tc>
          <w:tcPr>
            <w:tcW w:w="1693" w:type="dxa"/>
            <w:hideMark/>
          </w:tcPr>
          <w:p w14:paraId="2B2B8CDC" w14:textId="6CA410F8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391" w:type="dxa"/>
          </w:tcPr>
          <w:p w14:paraId="40C78F7D" w14:textId="3DF72E6D" w:rsidR="00B57150" w:rsidRPr="00C04F3A" w:rsidRDefault="00C94939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  <w:r w:rsidR="00B57150">
              <w:rPr>
                <w:b/>
                <w:bCs/>
              </w:rPr>
              <w:t xml:space="preserve"> da imagem</w:t>
            </w:r>
          </w:p>
        </w:tc>
        <w:tc>
          <w:tcPr>
            <w:tcW w:w="1465" w:type="dxa"/>
            <w:hideMark/>
          </w:tcPr>
          <w:p w14:paraId="42D897C2" w14:textId="208FB73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15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hideMark/>
          </w:tcPr>
          <w:p w14:paraId="0A42D628" w14:textId="218FBA08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4" w:type="dxa"/>
            <w:hideMark/>
          </w:tcPr>
          <w:p w14:paraId="411E667E" w14:textId="546AEF32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</w:tcPr>
          <w:p w14:paraId="464EBED3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0959D539" w14:textId="77777777" w:rsidTr="00B57150">
        <w:trPr>
          <w:trHeight w:val="413"/>
        </w:trPr>
        <w:tc>
          <w:tcPr>
            <w:tcW w:w="1693" w:type="dxa"/>
            <w:hideMark/>
          </w:tcPr>
          <w:p w14:paraId="2A1131E4" w14:textId="5D431E9A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Imagem</w:t>
            </w:r>
          </w:p>
        </w:tc>
        <w:tc>
          <w:tcPr>
            <w:tcW w:w="1391" w:type="dxa"/>
          </w:tcPr>
          <w:p w14:paraId="70B3B677" w14:textId="512BEF61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Caminho do Ficheiro</w:t>
            </w:r>
          </w:p>
        </w:tc>
        <w:tc>
          <w:tcPr>
            <w:tcW w:w="1465" w:type="dxa"/>
            <w:hideMark/>
          </w:tcPr>
          <w:p w14:paraId="396BEDBD" w14:textId="1C6DF0D1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255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hideMark/>
          </w:tcPr>
          <w:p w14:paraId="7C8C44E5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4" w:type="dxa"/>
          </w:tcPr>
          <w:p w14:paraId="2C3C1235" w14:textId="5BF85649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  <w:hideMark/>
          </w:tcPr>
          <w:p w14:paraId="17934F67" w14:textId="43ED9D7E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Caminho do Ficheiro</w:t>
            </w:r>
          </w:p>
        </w:tc>
      </w:tr>
      <w:tr w:rsidR="00B57150" w:rsidRPr="00C04F3A" w14:paraId="53434FE2" w14:textId="77777777" w:rsidTr="00B57150">
        <w:trPr>
          <w:trHeight w:val="413"/>
        </w:trPr>
        <w:tc>
          <w:tcPr>
            <w:tcW w:w="1693" w:type="dxa"/>
            <w:hideMark/>
          </w:tcPr>
          <w:p w14:paraId="5655A507" w14:textId="4E7D5116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Data_Upload</w:t>
            </w:r>
            <w:proofErr w:type="spellEnd"/>
          </w:p>
        </w:tc>
        <w:tc>
          <w:tcPr>
            <w:tcW w:w="1391" w:type="dxa"/>
          </w:tcPr>
          <w:p w14:paraId="2EA8D5A9" w14:textId="3590797A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</w:p>
        </w:tc>
        <w:tc>
          <w:tcPr>
            <w:tcW w:w="1465" w:type="dxa"/>
            <w:hideMark/>
          </w:tcPr>
          <w:p w14:paraId="1E197F40" w14:textId="55252A04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75" w:type="dxa"/>
            <w:hideMark/>
          </w:tcPr>
          <w:p w14:paraId="53337F55" w14:textId="7C47E1E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4" w:type="dxa"/>
            <w:hideMark/>
          </w:tcPr>
          <w:p w14:paraId="79A8CBD9" w14:textId="2FA4F313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</w:tcPr>
          <w:p w14:paraId="5BA13A38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F1937" w:rsidRPr="00C04F3A" w14:paraId="363D5691" w14:textId="77777777" w:rsidTr="00DF1937">
        <w:trPr>
          <w:trHeight w:val="413"/>
        </w:trPr>
        <w:tc>
          <w:tcPr>
            <w:tcW w:w="1693" w:type="dxa"/>
            <w:hideMark/>
          </w:tcPr>
          <w:p w14:paraId="69692CD1" w14:textId="18D7BE00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ID_Utilizador</w:t>
            </w:r>
            <w:proofErr w:type="spellEnd"/>
          </w:p>
        </w:tc>
        <w:tc>
          <w:tcPr>
            <w:tcW w:w="1391" w:type="dxa"/>
          </w:tcPr>
          <w:p w14:paraId="02E94810" w14:textId="56198564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Utilizador</w:t>
            </w:r>
          </w:p>
        </w:tc>
        <w:tc>
          <w:tcPr>
            <w:tcW w:w="1465" w:type="dxa"/>
            <w:hideMark/>
          </w:tcPr>
          <w:p w14:paraId="4A7E4423" w14:textId="25701B8E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6908C0A4" w14:textId="5A5A22B9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14" w:type="dxa"/>
            <w:hideMark/>
          </w:tcPr>
          <w:p w14:paraId="0FD340D4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</w:tcPr>
          <w:p w14:paraId="366AB20C" w14:textId="5912304E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7640FB5A" w14:textId="77777777" w:rsidR="00E14038" w:rsidRDefault="00E14038" w:rsidP="007A3042"/>
    <w:p w14:paraId="60D79813" w14:textId="55E49D23" w:rsidR="00E14038" w:rsidRPr="00C04F3A" w:rsidRDefault="00E14038" w:rsidP="00E14038">
      <w:pPr>
        <w:rPr>
          <w:b/>
          <w:bCs/>
          <w:u w:val="single"/>
        </w:rPr>
      </w:pPr>
      <w:r>
        <w:rPr>
          <w:b/>
          <w:bCs/>
          <w:u w:val="single"/>
        </w:rP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9"/>
        <w:gridCol w:w="1391"/>
        <w:gridCol w:w="1471"/>
        <w:gridCol w:w="1375"/>
        <w:gridCol w:w="1115"/>
        <w:gridCol w:w="1463"/>
      </w:tblGrid>
      <w:tr w:rsidR="00E14038" w:rsidRPr="00C04F3A" w14:paraId="098AA397" w14:textId="77777777" w:rsidTr="00DF1CFA">
        <w:trPr>
          <w:trHeight w:val="803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9F20B09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59E34F4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16268EF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76048B4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3D1FDD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A047F0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B57150" w:rsidRPr="00C04F3A" w14:paraId="0A2C5432" w14:textId="77777777" w:rsidTr="00DF1CFA">
        <w:trPr>
          <w:trHeight w:val="413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7C1F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7CE" w14:textId="3DEFAC43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dos Eventos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BBCF" w14:textId="42029803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C319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7A2F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50B1" w14:textId="3CD19CED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B57150" w:rsidRPr="00C04F3A" w14:paraId="5E59880A" w14:textId="77777777" w:rsidTr="00DF1CFA">
        <w:trPr>
          <w:trHeight w:val="413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B6FD" w14:textId="1752ED59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E3EC" w14:textId="008B273D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Título do Evento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B0AD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10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8B75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BA3B" w14:textId="6BF87E0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4226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4744F63E" w14:textId="77777777" w:rsidTr="00DF1CFA">
        <w:trPr>
          <w:trHeight w:val="413"/>
        </w:trPr>
        <w:tc>
          <w:tcPr>
            <w:tcW w:w="1679" w:type="dxa"/>
            <w:hideMark/>
          </w:tcPr>
          <w:p w14:paraId="2BC4D87A" w14:textId="00816C08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91" w:type="dxa"/>
          </w:tcPr>
          <w:p w14:paraId="39B188ED" w14:textId="5A4F0AC6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Sobre o Evento</w:t>
            </w:r>
          </w:p>
        </w:tc>
        <w:tc>
          <w:tcPr>
            <w:tcW w:w="1471" w:type="dxa"/>
            <w:hideMark/>
          </w:tcPr>
          <w:p w14:paraId="6ADEC64F" w14:textId="209BC42C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375" w:type="dxa"/>
            <w:hideMark/>
          </w:tcPr>
          <w:p w14:paraId="7F6AB936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hideMark/>
          </w:tcPr>
          <w:p w14:paraId="3C5037D7" w14:textId="621DDCFB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</w:tcPr>
          <w:p w14:paraId="6C7B0A3F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51954835" w14:textId="77777777" w:rsidTr="00DF1CFA">
        <w:trPr>
          <w:trHeight w:val="413"/>
        </w:trPr>
        <w:tc>
          <w:tcPr>
            <w:tcW w:w="1679" w:type="dxa"/>
            <w:hideMark/>
          </w:tcPr>
          <w:p w14:paraId="3BA77CF8" w14:textId="229A87C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</w:t>
            </w:r>
            <w:proofErr w:type="gramStart"/>
            <w:r>
              <w:rPr>
                <w:b/>
                <w:bCs/>
              </w:rPr>
              <w:t>_Inicio</w:t>
            </w:r>
            <w:proofErr w:type="spellEnd"/>
            <w:proofErr w:type="gramEnd"/>
          </w:p>
        </w:tc>
        <w:tc>
          <w:tcPr>
            <w:tcW w:w="1391" w:type="dxa"/>
          </w:tcPr>
          <w:p w14:paraId="237204C5" w14:textId="04958A36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1471" w:type="dxa"/>
            <w:hideMark/>
          </w:tcPr>
          <w:p w14:paraId="682DC8C3" w14:textId="3E0D28B4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75" w:type="dxa"/>
            <w:hideMark/>
          </w:tcPr>
          <w:p w14:paraId="3F7BE0D1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</w:tcPr>
          <w:p w14:paraId="0E6C950F" w14:textId="7376DA44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  <w:hideMark/>
          </w:tcPr>
          <w:p w14:paraId="769F1FD6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7E12BE7B" w14:textId="77777777" w:rsidTr="00DF1CFA">
        <w:trPr>
          <w:trHeight w:val="413"/>
        </w:trPr>
        <w:tc>
          <w:tcPr>
            <w:tcW w:w="1679" w:type="dxa"/>
            <w:hideMark/>
          </w:tcPr>
          <w:p w14:paraId="66FFEFA5" w14:textId="4C682EA8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</w:t>
            </w:r>
            <w:proofErr w:type="gramStart"/>
            <w:r>
              <w:rPr>
                <w:b/>
                <w:bCs/>
              </w:rPr>
              <w:t>_Inicio</w:t>
            </w:r>
            <w:proofErr w:type="spellEnd"/>
            <w:proofErr w:type="gramEnd"/>
          </w:p>
        </w:tc>
        <w:tc>
          <w:tcPr>
            <w:tcW w:w="1391" w:type="dxa"/>
          </w:tcPr>
          <w:p w14:paraId="03997758" w14:textId="4F90941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Hora do </w:t>
            </w:r>
            <w:proofErr w:type="gramStart"/>
            <w:r>
              <w:rPr>
                <w:b/>
                <w:bCs/>
              </w:rPr>
              <w:t>inicio</w:t>
            </w:r>
            <w:proofErr w:type="gramEnd"/>
          </w:p>
        </w:tc>
        <w:tc>
          <w:tcPr>
            <w:tcW w:w="1471" w:type="dxa"/>
            <w:hideMark/>
          </w:tcPr>
          <w:p w14:paraId="31841BC0" w14:textId="487B0B23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75" w:type="dxa"/>
            <w:hideMark/>
          </w:tcPr>
          <w:p w14:paraId="342951BE" w14:textId="7E7345D3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15" w:type="dxa"/>
            <w:hideMark/>
          </w:tcPr>
          <w:p w14:paraId="3031BA52" w14:textId="02B60E3E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</w:tcPr>
          <w:p w14:paraId="7EC59C86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7F852377" w14:textId="77777777" w:rsidTr="00DF1CFA">
        <w:trPr>
          <w:trHeight w:val="413"/>
        </w:trPr>
        <w:tc>
          <w:tcPr>
            <w:tcW w:w="1679" w:type="dxa"/>
            <w:hideMark/>
          </w:tcPr>
          <w:p w14:paraId="302273FD" w14:textId="10851564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Data_Fim</w:t>
            </w:r>
            <w:proofErr w:type="spellEnd"/>
          </w:p>
        </w:tc>
        <w:tc>
          <w:tcPr>
            <w:tcW w:w="1391" w:type="dxa"/>
          </w:tcPr>
          <w:p w14:paraId="34C87BC4" w14:textId="3A2D52B3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Hora do Fim</w:t>
            </w:r>
          </w:p>
        </w:tc>
        <w:tc>
          <w:tcPr>
            <w:tcW w:w="1471" w:type="dxa"/>
            <w:hideMark/>
          </w:tcPr>
          <w:p w14:paraId="0A40D34A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375" w:type="dxa"/>
            <w:hideMark/>
          </w:tcPr>
          <w:p w14:paraId="73F6837D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hideMark/>
          </w:tcPr>
          <w:p w14:paraId="531F48CC" w14:textId="13AF1594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</w:tcPr>
          <w:p w14:paraId="723893A5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07837FDB" w14:textId="77777777" w:rsidTr="00DF1CFA">
        <w:trPr>
          <w:trHeight w:val="413"/>
        </w:trPr>
        <w:tc>
          <w:tcPr>
            <w:tcW w:w="1679" w:type="dxa"/>
            <w:hideMark/>
          </w:tcPr>
          <w:p w14:paraId="722FFC3A" w14:textId="572CB018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Hora_Fim</w:t>
            </w:r>
            <w:proofErr w:type="spellEnd"/>
          </w:p>
        </w:tc>
        <w:tc>
          <w:tcPr>
            <w:tcW w:w="1391" w:type="dxa"/>
          </w:tcPr>
          <w:p w14:paraId="35EC3721" w14:textId="34C3BD5A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Hora do Fim</w:t>
            </w:r>
          </w:p>
        </w:tc>
        <w:tc>
          <w:tcPr>
            <w:tcW w:w="1471" w:type="dxa"/>
            <w:hideMark/>
          </w:tcPr>
          <w:p w14:paraId="420BC2C8" w14:textId="24BF99A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100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hideMark/>
          </w:tcPr>
          <w:p w14:paraId="583C4BAB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hideMark/>
          </w:tcPr>
          <w:p w14:paraId="1C2FD73C" w14:textId="55542BF8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</w:tcPr>
          <w:p w14:paraId="7260D2CA" w14:textId="77777777" w:rsidR="00B57150" w:rsidRPr="00C04F3A" w:rsidRDefault="00B57150" w:rsidP="00B57150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F1937" w:rsidRPr="00C04F3A" w14:paraId="29ABCF7B" w14:textId="77777777" w:rsidTr="00DF1937">
        <w:trPr>
          <w:trHeight w:val="413"/>
        </w:trPr>
        <w:tc>
          <w:tcPr>
            <w:tcW w:w="1679" w:type="dxa"/>
            <w:hideMark/>
          </w:tcPr>
          <w:p w14:paraId="0FFD3659" w14:textId="3542AFC2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Id_categoria</w:t>
            </w:r>
            <w:proofErr w:type="spellEnd"/>
          </w:p>
        </w:tc>
        <w:tc>
          <w:tcPr>
            <w:tcW w:w="1391" w:type="dxa"/>
          </w:tcPr>
          <w:p w14:paraId="001AB7EC" w14:textId="0881D52F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da categoria</w:t>
            </w:r>
          </w:p>
        </w:tc>
        <w:tc>
          <w:tcPr>
            <w:tcW w:w="1471" w:type="dxa"/>
            <w:hideMark/>
          </w:tcPr>
          <w:p w14:paraId="1C0E8612" w14:textId="46F7EA89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743A0FE4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hideMark/>
          </w:tcPr>
          <w:p w14:paraId="7280A49F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</w:tcPr>
          <w:p w14:paraId="4C385F46" w14:textId="33AA3662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DF1937" w:rsidRPr="00C04F3A" w14:paraId="4DA84C66" w14:textId="77777777" w:rsidTr="00DF1937">
        <w:trPr>
          <w:trHeight w:val="413"/>
        </w:trPr>
        <w:tc>
          <w:tcPr>
            <w:tcW w:w="1679" w:type="dxa"/>
            <w:hideMark/>
          </w:tcPr>
          <w:p w14:paraId="7888489E" w14:textId="511DF266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Id_dj</w:t>
            </w:r>
            <w:proofErr w:type="spellEnd"/>
          </w:p>
        </w:tc>
        <w:tc>
          <w:tcPr>
            <w:tcW w:w="1391" w:type="dxa"/>
          </w:tcPr>
          <w:p w14:paraId="1F56DD3F" w14:textId="15C71AB5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Identificador do </w:t>
            </w:r>
            <w:proofErr w:type="spellStart"/>
            <w:r>
              <w:rPr>
                <w:b/>
                <w:bCs/>
              </w:rPr>
              <w:t>dj</w:t>
            </w:r>
            <w:proofErr w:type="spellEnd"/>
          </w:p>
        </w:tc>
        <w:tc>
          <w:tcPr>
            <w:tcW w:w="1471" w:type="dxa"/>
            <w:hideMark/>
          </w:tcPr>
          <w:p w14:paraId="62727980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5CAC0581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5" w:type="dxa"/>
            <w:hideMark/>
          </w:tcPr>
          <w:p w14:paraId="4E5C162E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63" w:type="dxa"/>
          </w:tcPr>
          <w:p w14:paraId="3DCBC744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24761385" w14:textId="77777777" w:rsidR="00E14038" w:rsidRDefault="00E14038" w:rsidP="007A3042"/>
    <w:p w14:paraId="64FCE445" w14:textId="0910D73D" w:rsidR="00E14038" w:rsidRPr="00C04F3A" w:rsidRDefault="00E14038" w:rsidP="00E14038">
      <w:pPr>
        <w:rPr>
          <w:b/>
          <w:bCs/>
          <w:u w:val="single"/>
        </w:rPr>
      </w:pPr>
      <w:r>
        <w:rPr>
          <w:b/>
          <w:bCs/>
          <w:u w:val="single"/>
        </w:rPr>
        <w:t>CATEGORIA_EVENTO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8"/>
        <w:gridCol w:w="1391"/>
        <w:gridCol w:w="1475"/>
        <w:gridCol w:w="1375"/>
        <w:gridCol w:w="1117"/>
        <w:gridCol w:w="1468"/>
      </w:tblGrid>
      <w:tr w:rsidR="00E14038" w:rsidRPr="00C04F3A" w14:paraId="717C0E7D" w14:textId="77777777" w:rsidTr="006742CD">
        <w:trPr>
          <w:trHeight w:val="80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4CE1C5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lastRenderedPageBreak/>
              <w:t>Nome dos Campos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222C17A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A6526D0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58EA399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C271198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DAC9C9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E14038" w:rsidRPr="00C04F3A" w14:paraId="7185DC71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D5F5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FE48" w14:textId="0687DD35" w:rsidR="00E14038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da categoria</w:t>
            </w:r>
            <w:r w:rsidR="009E6ED4">
              <w:rPr>
                <w:b/>
                <w:bCs/>
              </w:rPr>
              <w:t xml:space="preserve"> dos EVENTOS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E7AC" w14:textId="710C64EB" w:rsidR="00E14038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9152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B67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4F4C" w14:textId="7BE38C28" w:rsidR="00E14038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E14038" w:rsidRPr="00C04F3A" w14:paraId="2945ECC2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BFFB" w14:textId="2034C32A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NomeCat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CD6E" w14:textId="756DF9D8" w:rsidR="00E14038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 da Categoria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FF94" w14:textId="093F9638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 w:rsidR="00B57150">
              <w:rPr>
                <w:b/>
                <w:bCs/>
              </w:rPr>
              <w:t>10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AC1A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4B64" w14:textId="164D99C4" w:rsidR="00E14038" w:rsidRPr="00C04F3A" w:rsidRDefault="00B57150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3563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478C1B37" w14:textId="77777777" w:rsidR="00E14038" w:rsidRDefault="00E14038" w:rsidP="007A3042"/>
    <w:p w14:paraId="688FE23A" w14:textId="7CE8BDCD" w:rsidR="00E14038" w:rsidRPr="00C04F3A" w:rsidRDefault="00E14038" w:rsidP="00E14038">
      <w:pPr>
        <w:rPr>
          <w:b/>
          <w:bCs/>
          <w:u w:val="single"/>
        </w:rPr>
      </w:pPr>
      <w:r>
        <w:rPr>
          <w:b/>
          <w:bCs/>
          <w:u w:val="single"/>
        </w:rPr>
        <w:t>VIP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1"/>
        <w:gridCol w:w="1391"/>
        <w:gridCol w:w="1446"/>
        <w:gridCol w:w="1375"/>
        <w:gridCol w:w="1108"/>
        <w:gridCol w:w="1433"/>
      </w:tblGrid>
      <w:tr w:rsidR="00E14038" w:rsidRPr="00C04F3A" w14:paraId="79F31D33" w14:textId="77777777" w:rsidTr="008F2978">
        <w:trPr>
          <w:trHeight w:val="803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2E6AD00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687C25A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137B927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01C711CC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025FB4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F1E56C1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E14038" w:rsidRPr="00C04F3A" w14:paraId="05C469A8" w14:textId="77777777" w:rsidTr="008F2978">
        <w:trPr>
          <w:trHeight w:val="413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2DBA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30AE" w14:textId="51F1E423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pedido VIP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63A5" w14:textId="444E0024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8203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9B76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C6C6" w14:textId="51334E54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E14038" w:rsidRPr="00C04F3A" w14:paraId="504F9727" w14:textId="77777777" w:rsidTr="008F2978">
        <w:trPr>
          <w:trHeight w:val="413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0FB2" w14:textId="4B03ABE5" w:rsidR="00E14038" w:rsidRPr="00C04F3A" w:rsidRDefault="00DF1CF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  <w:r w:rsidR="00E14038">
              <w:rPr>
                <w:b/>
                <w:bCs/>
              </w:rPr>
              <w:t>Instagram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0C4F" w14:textId="0E5F0AE7" w:rsidR="00E14038" w:rsidRPr="00C04F3A" w:rsidRDefault="00DF1CF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Conta do Instagram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1B13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10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82C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65E4" w14:textId="56CE7024" w:rsidR="00E14038" w:rsidRPr="00C04F3A" w:rsidRDefault="00DF1CF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7B87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14038" w:rsidRPr="00C04F3A" w14:paraId="57C4AA1F" w14:textId="77777777" w:rsidTr="008F2978">
        <w:trPr>
          <w:trHeight w:val="413"/>
        </w:trPr>
        <w:tc>
          <w:tcPr>
            <w:tcW w:w="1741" w:type="dxa"/>
            <w:hideMark/>
          </w:tcPr>
          <w:p w14:paraId="1866825C" w14:textId="7515CF4C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Data_Nasc</w:t>
            </w:r>
            <w:proofErr w:type="spellEnd"/>
          </w:p>
        </w:tc>
        <w:tc>
          <w:tcPr>
            <w:tcW w:w="1391" w:type="dxa"/>
          </w:tcPr>
          <w:p w14:paraId="2FA3B6C0" w14:textId="6AED68F3" w:rsidR="00E14038" w:rsidRPr="00C04F3A" w:rsidRDefault="00DF1CF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Data de Nascimento</w:t>
            </w:r>
          </w:p>
        </w:tc>
        <w:tc>
          <w:tcPr>
            <w:tcW w:w="1446" w:type="dxa"/>
            <w:hideMark/>
          </w:tcPr>
          <w:p w14:paraId="36A6A77C" w14:textId="629D490B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5" w:type="dxa"/>
            <w:hideMark/>
          </w:tcPr>
          <w:p w14:paraId="327421AE" w14:textId="6E82E971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08" w:type="dxa"/>
            <w:hideMark/>
          </w:tcPr>
          <w:p w14:paraId="2C3CDDB0" w14:textId="63320251" w:rsidR="00E14038" w:rsidRPr="00C04F3A" w:rsidRDefault="00DB3572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33" w:type="dxa"/>
          </w:tcPr>
          <w:p w14:paraId="36117BBC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14038" w:rsidRPr="00C04F3A" w14:paraId="56C4DAC9" w14:textId="77777777" w:rsidTr="008F2978">
        <w:trPr>
          <w:trHeight w:val="413"/>
        </w:trPr>
        <w:tc>
          <w:tcPr>
            <w:tcW w:w="1741" w:type="dxa"/>
            <w:hideMark/>
          </w:tcPr>
          <w:p w14:paraId="2EBF4466" w14:textId="3DEFAC74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  <w:tc>
          <w:tcPr>
            <w:tcW w:w="1391" w:type="dxa"/>
          </w:tcPr>
          <w:p w14:paraId="7AAFCE6C" w14:textId="157DB212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  <w:tc>
          <w:tcPr>
            <w:tcW w:w="1446" w:type="dxa"/>
            <w:hideMark/>
          </w:tcPr>
          <w:p w14:paraId="458F0F7A" w14:textId="274868A6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1375" w:type="dxa"/>
            <w:hideMark/>
          </w:tcPr>
          <w:p w14:paraId="1C519A1B" w14:textId="58443098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08" w:type="dxa"/>
          </w:tcPr>
          <w:p w14:paraId="0191CF09" w14:textId="5343E6A0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33" w:type="dxa"/>
            <w:hideMark/>
          </w:tcPr>
          <w:p w14:paraId="51C03BD9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F1937" w:rsidRPr="00C04F3A" w14:paraId="151CC3C0" w14:textId="77777777" w:rsidTr="00DF1937">
        <w:trPr>
          <w:trHeight w:val="413"/>
        </w:trPr>
        <w:tc>
          <w:tcPr>
            <w:tcW w:w="1741" w:type="dxa"/>
            <w:hideMark/>
          </w:tcPr>
          <w:p w14:paraId="3E634ED8" w14:textId="61D2EDF8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Mesa_preferida</w:t>
            </w:r>
            <w:proofErr w:type="spellEnd"/>
          </w:p>
        </w:tc>
        <w:tc>
          <w:tcPr>
            <w:tcW w:w="1391" w:type="dxa"/>
          </w:tcPr>
          <w:p w14:paraId="02D47C8E" w14:textId="74760FBC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mesa</w:t>
            </w:r>
          </w:p>
        </w:tc>
        <w:tc>
          <w:tcPr>
            <w:tcW w:w="1446" w:type="dxa"/>
            <w:hideMark/>
          </w:tcPr>
          <w:p w14:paraId="2CBAFD06" w14:textId="250B41CD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1C8993D2" w14:textId="7F748E34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08" w:type="dxa"/>
          </w:tcPr>
          <w:p w14:paraId="64F89217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33" w:type="dxa"/>
            <w:hideMark/>
          </w:tcPr>
          <w:p w14:paraId="2F095C0A" w14:textId="1B4D0E1F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  <w:tr w:rsidR="00DF1937" w:rsidRPr="00C04F3A" w14:paraId="7227C2FC" w14:textId="77777777" w:rsidTr="00DF1937">
        <w:trPr>
          <w:trHeight w:val="413"/>
        </w:trPr>
        <w:tc>
          <w:tcPr>
            <w:tcW w:w="1741" w:type="dxa"/>
            <w:hideMark/>
          </w:tcPr>
          <w:p w14:paraId="1AF59784" w14:textId="31471440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Id_Utlizador</w:t>
            </w:r>
            <w:proofErr w:type="spellEnd"/>
          </w:p>
        </w:tc>
        <w:tc>
          <w:tcPr>
            <w:tcW w:w="1391" w:type="dxa"/>
          </w:tcPr>
          <w:p w14:paraId="5AC26BEF" w14:textId="38687F1D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Do Utilizador</w:t>
            </w:r>
          </w:p>
        </w:tc>
        <w:tc>
          <w:tcPr>
            <w:tcW w:w="1446" w:type="dxa"/>
            <w:hideMark/>
          </w:tcPr>
          <w:p w14:paraId="6FB38683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553C55DC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08" w:type="dxa"/>
          </w:tcPr>
          <w:p w14:paraId="06B6C5F2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33" w:type="dxa"/>
            <w:hideMark/>
          </w:tcPr>
          <w:p w14:paraId="2CD49368" w14:textId="77777777" w:rsidR="00DF1937" w:rsidRPr="00C04F3A" w:rsidRDefault="00DF1937" w:rsidP="00CB617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</w:tr>
    </w:tbl>
    <w:p w14:paraId="1334B852" w14:textId="77777777" w:rsidR="00E14038" w:rsidRDefault="00E14038" w:rsidP="007A3042"/>
    <w:p w14:paraId="0A3C0DC8" w14:textId="77777777" w:rsidR="00DF1937" w:rsidRDefault="00DF1937" w:rsidP="007A3042"/>
    <w:p w14:paraId="22E3FA61" w14:textId="0C3B18CA" w:rsidR="00E14038" w:rsidRPr="00C04F3A" w:rsidRDefault="009320E1" w:rsidP="00E14038">
      <w:pPr>
        <w:rPr>
          <w:b/>
          <w:bCs/>
          <w:u w:val="single"/>
        </w:rPr>
      </w:pPr>
      <w:r>
        <w:rPr>
          <w:b/>
          <w:bCs/>
          <w:u w:val="single"/>
        </w:rPr>
        <w:t>Mesa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17"/>
        <w:gridCol w:w="1391"/>
        <w:gridCol w:w="1424"/>
        <w:gridCol w:w="1375"/>
        <w:gridCol w:w="1117"/>
        <w:gridCol w:w="1470"/>
      </w:tblGrid>
      <w:tr w:rsidR="00E14038" w:rsidRPr="00C04F3A" w14:paraId="206C7E10" w14:textId="77777777" w:rsidTr="006742CD">
        <w:trPr>
          <w:trHeight w:val="80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F090FC4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9AE9258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9310006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7DAE003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2D0BA6A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C8C60DB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E14038" w:rsidRPr="00C04F3A" w14:paraId="6096B1D4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F0BE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AD6C" w14:textId="64655F03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Identificador da Mesa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E094" w14:textId="213C8144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4729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CEFA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39EB" w14:textId="6C4754DA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E14038" w:rsidRPr="00C04F3A" w14:paraId="4DD15EC0" w14:textId="77777777" w:rsidTr="006742CD">
        <w:trPr>
          <w:trHeight w:val="413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FA78" w14:textId="1CED53EB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DF1CFA">
              <w:rPr>
                <w:b/>
                <w:bCs/>
              </w:rPr>
              <w:t>ú</w:t>
            </w:r>
            <w:r>
              <w:rPr>
                <w:b/>
                <w:bCs/>
              </w:rPr>
              <w:t>mero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8903" w14:textId="7286DCA6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DF1CFA">
              <w:rPr>
                <w:b/>
                <w:bCs/>
              </w:rPr>
              <w:t>ú</w:t>
            </w:r>
            <w:r>
              <w:rPr>
                <w:b/>
                <w:bCs/>
              </w:rPr>
              <w:t>mero da Mesa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1380" w14:textId="138C8629" w:rsidR="00E14038" w:rsidRPr="00C04F3A" w:rsidRDefault="00DF1CFA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VARCHAR (</w:t>
            </w:r>
            <w:r w:rsidR="009320E1">
              <w:rPr>
                <w:b/>
                <w:bCs/>
              </w:rPr>
              <w:t>15)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066C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0673" w14:textId="0EFC3365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1981" w14:textId="77777777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14038" w:rsidRPr="00C04F3A" w14:paraId="67A81F5A" w14:textId="77777777" w:rsidTr="006742CD">
        <w:trPr>
          <w:trHeight w:val="413"/>
        </w:trPr>
        <w:tc>
          <w:tcPr>
            <w:tcW w:w="1819" w:type="dxa"/>
            <w:hideMark/>
          </w:tcPr>
          <w:p w14:paraId="742CD35F" w14:textId="4AA37D5B" w:rsidR="00E14038" w:rsidRPr="00C04F3A" w:rsidRDefault="00E14038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Capacidade</w:t>
            </w:r>
          </w:p>
        </w:tc>
        <w:tc>
          <w:tcPr>
            <w:tcW w:w="1194" w:type="dxa"/>
          </w:tcPr>
          <w:p w14:paraId="76B5EBBA" w14:textId="53EF54DD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Número de Pessoas</w:t>
            </w:r>
          </w:p>
        </w:tc>
        <w:tc>
          <w:tcPr>
            <w:tcW w:w="1494" w:type="dxa"/>
            <w:hideMark/>
          </w:tcPr>
          <w:p w14:paraId="3C214777" w14:textId="45BC2A6D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hideMark/>
          </w:tcPr>
          <w:p w14:paraId="63BF74AC" w14:textId="276E3EC9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22" w:type="dxa"/>
            <w:hideMark/>
          </w:tcPr>
          <w:p w14:paraId="42EBDF86" w14:textId="7F7F9A39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90" w:type="dxa"/>
          </w:tcPr>
          <w:p w14:paraId="6DEAE6E0" w14:textId="0D2A7B4A" w:rsidR="00E14038" w:rsidRPr="00C04F3A" w:rsidRDefault="009320E1" w:rsidP="006742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Opcional</w:t>
            </w:r>
          </w:p>
        </w:tc>
      </w:tr>
    </w:tbl>
    <w:p w14:paraId="7D5E3A00" w14:textId="73AB5A51" w:rsidR="00E14038" w:rsidRDefault="00E14038" w:rsidP="007A3042"/>
    <w:p w14:paraId="280F8C41" w14:textId="2CE3C635" w:rsidR="00B57150" w:rsidRPr="00C04F3A" w:rsidRDefault="00B57150" w:rsidP="00B57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DJ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3"/>
        <w:gridCol w:w="1391"/>
        <w:gridCol w:w="1465"/>
        <w:gridCol w:w="1375"/>
        <w:gridCol w:w="1114"/>
        <w:gridCol w:w="1456"/>
      </w:tblGrid>
      <w:tr w:rsidR="00B57150" w:rsidRPr="00C04F3A" w14:paraId="1C46F40E" w14:textId="77777777" w:rsidTr="004B586E">
        <w:trPr>
          <w:trHeight w:val="803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77845B3F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Nome dos Campos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2BAD8496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Descrição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AC43C58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Tipo de Dados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54BCB3F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Obrigatório?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7C0EA1C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Chave Primária?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5EE1ECD1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Observações</w:t>
            </w:r>
          </w:p>
        </w:tc>
      </w:tr>
      <w:tr w:rsidR="00B57150" w:rsidRPr="00C04F3A" w14:paraId="695173DF" w14:textId="77777777" w:rsidTr="004B586E">
        <w:trPr>
          <w:trHeight w:val="413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86AA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0FD5" w14:textId="70829BA0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Identificador dos DJS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43AF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5A3B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521D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03B7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Auto-incremento</w:t>
            </w:r>
            <w:proofErr w:type="spellEnd"/>
          </w:p>
        </w:tc>
      </w:tr>
      <w:tr w:rsidR="00B57150" w:rsidRPr="00C04F3A" w14:paraId="366573EE" w14:textId="77777777" w:rsidTr="004B586E">
        <w:trPr>
          <w:trHeight w:val="413"/>
        </w:trPr>
        <w:tc>
          <w:tcPr>
            <w:tcW w:w="1693" w:type="dxa"/>
            <w:hideMark/>
          </w:tcPr>
          <w:p w14:paraId="74D71D88" w14:textId="13F0F61F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91" w:type="dxa"/>
          </w:tcPr>
          <w:p w14:paraId="7B94DD58" w14:textId="3445CC61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Nome dos DJS</w:t>
            </w:r>
          </w:p>
        </w:tc>
        <w:tc>
          <w:tcPr>
            <w:tcW w:w="1465" w:type="dxa"/>
            <w:hideMark/>
          </w:tcPr>
          <w:p w14:paraId="18FC6B63" w14:textId="4A37FE49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10</w:t>
            </w:r>
            <w:r w:rsidRPr="00C04F3A">
              <w:rPr>
                <w:b/>
                <w:bCs/>
              </w:rPr>
              <w:t>0)</w:t>
            </w:r>
          </w:p>
        </w:tc>
        <w:tc>
          <w:tcPr>
            <w:tcW w:w="1375" w:type="dxa"/>
            <w:hideMark/>
          </w:tcPr>
          <w:p w14:paraId="26B07687" w14:textId="10AE4204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1114" w:type="dxa"/>
            <w:hideMark/>
          </w:tcPr>
          <w:p w14:paraId="5ABFF068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</w:tcPr>
          <w:p w14:paraId="1076BE0B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2BBD43DC" w14:textId="77777777" w:rsidTr="004B586E">
        <w:trPr>
          <w:trHeight w:val="413"/>
        </w:trPr>
        <w:tc>
          <w:tcPr>
            <w:tcW w:w="1693" w:type="dxa"/>
            <w:hideMark/>
          </w:tcPr>
          <w:p w14:paraId="6D1D3352" w14:textId="38238DFC" w:rsidR="00B57150" w:rsidRPr="00C04F3A" w:rsidRDefault="00DF1CFA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Foto</w:t>
            </w:r>
          </w:p>
        </w:tc>
        <w:tc>
          <w:tcPr>
            <w:tcW w:w="1391" w:type="dxa"/>
          </w:tcPr>
          <w:p w14:paraId="1446C408" w14:textId="59A290CD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Caminho da Imagem</w:t>
            </w:r>
          </w:p>
        </w:tc>
        <w:tc>
          <w:tcPr>
            <w:tcW w:w="1465" w:type="dxa"/>
            <w:hideMark/>
          </w:tcPr>
          <w:p w14:paraId="79DB2877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255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hideMark/>
          </w:tcPr>
          <w:p w14:paraId="67AC5AF5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 w:rsidRPr="00C04F3A">
              <w:rPr>
                <w:b/>
                <w:bCs/>
              </w:rPr>
              <w:t>sim</w:t>
            </w:r>
          </w:p>
        </w:tc>
        <w:tc>
          <w:tcPr>
            <w:tcW w:w="1114" w:type="dxa"/>
          </w:tcPr>
          <w:p w14:paraId="5A2A616A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  <w:hideMark/>
          </w:tcPr>
          <w:p w14:paraId="26E7F561" w14:textId="4C99FA4A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B57150" w:rsidRPr="00C04F3A" w14:paraId="0C071A31" w14:textId="77777777" w:rsidTr="004B586E">
        <w:trPr>
          <w:trHeight w:val="413"/>
        </w:trPr>
        <w:tc>
          <w:tcPr>
            <w:tcW w:w="1693" w:type="dxa"/>
            <w:hideMark/>
          </w:tcPr>
          <w:p w14:paraId="16E11C8D" w14:textId="24FFDF75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</w:t>
            </w:r>
            <w:proofErr w:type="spellEnd"/>
          </w:p>
        </w:tc>
        <w:tc>
          <w:tcPr>
            <w:tcW w:w="1391" w:type="dxa"/>
          </w:tcPr>
          <w:p w14:paraId="55110797" w14:textId="6D870F6E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</w:t>
            </w:r>
            <w:proofErr w:type="spellEnd"/>
          </w:p>
        </w:tc>
        <w:tc>
          <w:tcPr>
            <w:tcW w:w="1465" w:type="dxa"/>
            <w:hideMark/>
          </w:tcPr>
          <w:p w14:paraId="095D18CE" w14:textId="5CEFC729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proofErr w:type="spellStart"/>
            <w:proofErr w:type="gramStart"/>
            <w:r w:rsidRPr="00C04F3A">
              <w:rPr>
                <w:b/>
                <w:bCs/>
              </w:rPr>
              <w:t>Varchar</w:t>
            </w:r>
            <w:proofErr w:type="spellEnd"/>
            <w:r w:rsidRPr="00C04F3A"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255</w:t>
            </w:r>
            <w:r w:rsidRPr="00C04F3A">
              <w:rPr>
                <w:b/>
                <w:bCs/>
              </w:rPr>
              <w:t>)</w:t>
            </w:r>
          </w:p>
        </w:tc>
        <w:tc>
          <w:tcPr>
            <w:tcW w:w="1375" w:type="dxa"/>
            <w:hideMark/>
          </w:tcPr>
          <w:p w14:paraId="538D4E5B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114" w:type="dxa"/>
            <w:hideMark/>
          </w:tcPr>
          <w:p w14:paraId="6F03E9C0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56" w:type="dxa"/>
          </w:tcPr>
          <w:p w14:paraId="042B4BC9" w14:textId="77777777" w:rsidR="00B57150" w:rsidRPr="00C04F3A" w:rsidRDefault="00B57150" w:rsidP="004B586E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0FB4D9AD" w14:textId="77777777" w:rsidR="00B57150" w:rsidRDefault="00B57150" w:rsidP="007A3042"/>
    <w:sectPr w:rsidR="00B5715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946A2" w14:textId="77777777" w:rsidR="002736B5" w:rsidRDefault="002736B5" w:rsidP="00B061A7">
      <w:pPr>
        <w:spacing w:after="0" w:line="240" w:lineRule="auto"/>
      </w:pPr>
      <w:r>
        <w:separator/>
      </w:r>
    </w:p>
  </w:endnote>
  <w:endnote w:type="continuationSeparator" w:id="0">
    <w:p w14:paraId="371EE69F" w14:textId="77777777" w:rsidR="002736B5" w:rsidRDefault="002736B5" w:rsidP="00B0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6939739"/>
      <w:docPartObj>
        <w:docPartGallery w:val="Page Numbers (Bottom of Page)"/>
        <w:docPartUnique/>
      </w:docPartObj>
    </w:sdtPr>
    <w:sdtContent>
      <w:p w14:paraId="63AC3C21" w14:textId="77777777" w:rsidR="00E5349C" w:rsidRDefault="00E534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8BB98B" w14:textId="77777777" w:rsidR="00E5349C" w:rsidRDefault="00E53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8D774" w14:textId="77777777" w:rsidR="002736B5" w:rsidRDefault="002736B5" w:rsidP="00B061A7">
      <w:pPr>
        <w:spacing w:after="0" w:line="240" w:lineRule="auto"/>
      </w:pPr>
      <w:r>
        <w:separator/>
      </w:r>
    </w:p>
  </w:footnote>
  <w:footnote w:type="continuationSeparator" w:id="0">
    <w:p w14:paraId="0C8142FE" w14:textId="77777777" w:rsidR="002736B5" w:rsidRDefault="002736B5" w:rsidP="00B06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89D81" w14:textId="67D56C90" w:rsidR="00D6505B" w:rsidRDefault="00D6505B">
    <w:pPr>
      <w:pStyle w:val="Cabealho"/>
    </w:pPr>
    <w:r>
      <w:t>H3X – Date Base</w:t>
    </w:r>
  </w:p>
  <w:p w14:paraId="57611225" w14:textId="0D09EF1D" w:rsidR="00B061A7" w:rsidRPr="00B061A7" w:rsidRDefault="00B061A7" w:rsidP="00B061A7">
    <w:pPr>
      <w:pStyle w:val="Cabealho"/>
      <w:jc w:val="right"/>
      <w:rPr>
        <w:b/>
        <w:b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qtXa2nxx+wuAi" int2:id="WG6lscMD">
      <int2:state int2:value="Rejected" int2:type="AugLoop_Text_Critique"/>
    </int2:textHash>
    <int2:textHash int2:hashCode="G9Yo03oY3x5Pof" int2:id="daF4JVTp">
      <int2:state int2:value="Rejected" int2:type="AugLoop_Text_Critique"/>
    </int2:textHash>
    <int2:textHash int2:hashCode="Q7MCQK8ymhaWVw" int2:id="j8yulqGU">
      <int2:state int2:value="Rejected" int2:type="AugLoop_Text_Critique"/>
    </int2:textHash>
    <int2:textHash int2:hashCode="LOnvbUYGWqseRS" int2:id="uduXNCDV">
      <int2:state int2:value="Rejected" int2:type="AugLoop_Text_Critique"/>
    </int2:textHash>
    <int2:textHash int2:hashCode="FdBpkHLw64SHRt" int2:id="ixfalpwK">
      <int2:state int2:value="Rejected" int2:type="AugLoop_Text_Critique"/>
    </int2:textHash>
    <int2:textHash int2:hashCode="okoDwKD4vSnzfM" int2:id="IZqyUDAi">
      <int2:state int2:value="Rejected" int2:type="AugLoop_Text_Critique"/>
    </int2:textHash>
    <int2:textHash int2:hashCode="o9VGEcFZy3I1Fk" int2:id="v9048SKu">
      <int2:state int2:value="Rejected" int2:type="AugLoop_Text_Critique"/>
    </int2:textHash>
    <int2:textHash int2:hashCode="8EQ71H6mwyqyvu" int2:id="Bf6RZxrh">
      <int2:state int2:value="Rejected" int2:type="AugLoop_Text_Critique"/>
    </int2:textHash>
    <int2:textHash int2:hashCode="p+Y+f6tXhtUBxf" int2:id="aBmlpEXK">
      <int2:state int2:value="Rejected" int2:type="AugLoop_Text_Critique"/>
    </int2:textHash>
    <int2:textHash int2:hashCode="XsQ5Fyfw7c4Le9" int2:id="SGMbRgUC">
      <int2:state int2:value="Rejected" int2:type="AugLoop_Text_Critique"/>
    </int2:textHash>
    <int2:textHash int2:hashCode="KwznqyVPUnQEwt" int2:id="9gw7Jsm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7B"/>
    <w:multiLevelType w:val="hybridMultilevel"/>
    <w:tmpl w:val="FD32FD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0E73"/>
    <w:multiLevelType w:val="hybridMultilevel"/>
    <w:tmpl w:val="FB00B5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240E"/>
    <w:multiLevelType w:val="hybridMultilevel"/>
    <w:tmpl w:val="C5DE7F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4AFF"/>
    <w:multiLevelType w:val="hybridMultilevel"/>
    <w:tmpl w:val="D4E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00829"/>
    <w:multiLevelType w:val="hybridMultilevel"/>
    <w:tmpl w:val="0BA4F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87747">
    <w:abstractNumId w:val="3"/>
  </w:num>
  <w:num w:numId="2" w16cid:durableId="2010138136">
    <w:abstractNumId w:val="0"/>
  </w:num>
  <w:num w:numId="3" w16cid:durableId="1717579540">
    <w:abstractNumId w:val="4"/>
  </w:num>
  <w:num w:numId="4" w16cid:durableId="1330208479">
    <w:abstractNumId w:val="2"/>
  </w:num>
  <w:num w:numId="5" w16cid:durableId="41656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2E"/>
    <w:rsid w:val="0002655E"/>
    <w:rsid w:val="001A33E3"/>
    <w:rsid w:val="0022092B"/>
    <w:rsid w:val="002736B5"/>
    <w:rsid w:val="00301872"/>
    <w:rsid w:val="00353D3A"/>
    <w:rsid w:val="003C7391"/>
    <w:rsid w:val="004C789F"/>
    <w:rsid w:val="005F5FF7"/>
    <w:rsid w:val="00624AAD"/>
    <w:rsid w:val="006351B6"/>
    <w:rsid w:val="00677F92"/>
    <w:rsid w:val="006D4E0E"/>
    <w:rsid w:val="006F1026"/>
    <w:rsid w:val="00751EB3"/>
    <w:rsid w:val="007A3042"/>
    <w:rsid w:val="007B1A64"/>
    <w:rsid w:val="00827A57"/>
    <w:rsid w:val="0087448D"/>
    <w:rsid w:val="00881BDD"/>
    <w:rsid w:val="008F2978"/>
    <w:rsid w:val="009320E1"/>
    <w:rsid w:val="00952952"/>
    <w:rsid w:val="009E6ED4"/>
    <w:rsid w:val="00A147C8"/>
    <w:rsid w:val="00A2301F"/>
    <w:rsid w:val="00AF1A72"/>
    <w:rsid w:val="00B061A7"/>
    <w:rsid w:val="00B4254A"/>
    <w:rsid w:val="00B57150"/>
    <w:rsid w:val="00BA5A48"/>
    <w:rsid w:val="00C04F3A"/>
    <w:rsid w:val="00C94939"/>
    <w:rsid w:val="00D6505B"/>
    <w:rsid w:val="00D773AE"/>
    <w:rsid w:val="00D911D9"/>
    <w:rsid w:val="00DB3572"/>
    <w:rsid w:val="00DF1937"/>
    <w:rsid w:val="00DF1CFA"/>
    <w:rsid w:val="00DF23BC"/>
    <w:rsid w:val="00E14038"/>
    <w:rsid w:val="00E5349C"/>
    <w:rsid w:val="00E73787"/>
    <w:rsid w:val="00F0192E"/>
    <w:rsid w:val="00F12651"/>
    <w:rsid w:val="00F35C1E"/>
    <w:rsid w:val="00F35C38"/>
    <w:rsid w:val="00F50598"/>
    <w:rsid w:val="00F941D4"/>
    <w:rsid w:val="02D3BDAE"/>
    <w:rsid w:val="05CD27F2"/>
    <w:rsid w:val="0D9B7618"/>
    <w:rsid w:val="0E5678C7"/>
    <w:rsid w:val="145290D1"/>
    <w:rsid w:val="177027E2"/>
    <w:rsid w:val="1DAED582"/>
    <w:rsid w:val="23F60D3F"/>
    <w:rsid w:val="243C4696"/>
    <w:rsid w:val="272D55B5"/>
    <w:rsid w:val="27CDC2DA"/>
    <w:rsid w:val="2D787432"/>
    <w:rsid w:val="317B8CAA"/>
    <w:rsid w:val="4A054F4A"/>
    <w:rsid w:val="5089EB61"/>
    <w:rsid w:val="53DD4182"/>
    <w:rsid w:val="54DD16AE"/>
    <w:rsid w:val="564F0076"/>
    <w:rsid w:val="5683CE22"/>
    <w:rsid w:val="58E0542A"/>
    <w:rsid w:val="60E20058"/>
    <w:rsid w:val="622DF08E"/>
    <w:rsid w:val="630D9812"/>
    <w:rsid w:val="66022F17"/>
    <w:rsid w:val="68EE1D71"/>
    <w:rsid w:val="6B95AC56"/>
    <w:rsid w:val="73B47861"/>
    <w:rsid w:val="758D1B51"/>
    <w:rsid w:val="7C1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22D3"/>
  <w15:chartTrackingRefBased/>
  <w15:docId w15:val="{BCC97326-649D-4F83-BF00-73C24F4B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3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42"/>
    <w:pPr>
      <w:ind w:left="720"/>
      <w:contextualSpacing/>
    </w:pPr>
  </w:style>
  <w:style w:type="table" w:styleId="TabelacomGrelha">
    <w:name w:val="Table Grid"/>
    <w:basedOn w:val="Tabelanormal"/>
    <w:uiPriority w:val="39"/>
    <w:rsid w:val="0087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1A7"/>
  </w:style>
  <w:style w:type="paragraph" w:styleId="Rodap">
    <w:name w:val="footer"/>
    <w:basedOn w:val="Normal"/>
    <w:link w:val="RodapCarter"/>
    <w:uiPriority w:val="99"/>
    <w:unhideWhenUsed/>
    <w:rsid w:val="00B06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41758\Desktop\template%20FichaX_exe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FichaX_exeY</Template>
  <TotalTime>164</TotalTime>
  <Pages>8</Pages>
  <Words>846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Carreira Ferreira</dc:creator>
  <cp:keywords/>
  <dc:description/>
  <cp:lastModifiedBy>Rodrigo Ferreira</cp:lastModifiedBy>
  <cp:revision>11</cp:revision>
  <dcterms:created xsi:type="dcterms:W3CDTF">2025-04-26T18:47:00Z</dcterms:created>
  <dcterms:modified xsi:type="dcterms:W3CDTF">2025-05-02T15:32:00Z</dcterms:modified>
</cp:coreProperties>
</file>