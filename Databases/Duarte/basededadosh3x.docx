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36DD" w14:textId="6C9FFF9D" w:rsidR="00301872" w:rsidRDefault="00B061A7" w:rsidP="00B061A7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061A7">
        <w:rPr>
          <w:b/>
          <w:bCs/>
          <w:sz w:val="32"/>
          <w:szCs w:val="32"/>
        </w:rPr>
        <w:t>DER</w:t>
      </w:r>
      <w:r w:rsidR="005A293A">
        <w:rPr>
          <w:noProof/>
        </w:rPr>
        <w:drawing>
          <wp:inline distT="0" distB="0" distL="0" distR="0" wp14:anchorId="5DD1550C" wp14:editId="030868B1">
            <wp:extent cx="5393690" cy="3891915"/>
            <wp:effectExtent l="0" t="0" r="0" b="0"/>
            <wp:docPr id="15188372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3D">
        <w:rPr>
          <w:b/>
          <w:bCs/>
          <w:noProof/>
          <w:sz w:val="32"/>
          <w:szCs w:val="32"/>
        </w:rPr>
        <w:drawing>
          <wp:inline distT="0" distB="0" distL="0" distR="0" wp14:anchorId="49003845" wp14:editId="62427B0B">
            <wp:extent cx="4610100" cy="4637250"/>
            <wp:effectExtent l="0" t="0" r="0" b="0"/>
            <wp:docPr id="168676355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5" cy="463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7B8A" w14:textId="3D7FBE6E" w:rsidR="00CE6A04" w:rsidRPr="00B061A7" w:rsidRDefault="00CE6A04" w:rsidP="00B061A7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Descrição do sistema</w:t>
      </w:r>
    </w:p>
    <w:p w14:paraId="7199F325" w14:textId="792EFC26" w:rsidR="00E5349C" w:rsidRDefault="00CE6A04" w:rsidP="00F514BD">
      <w:pPr>
        <w:ind w:left="360"/>
      </w:pPr>
      <w:r>
        <w:t xml:space="preserve">O </w:t>
      </w:r>
      <w:r w:rsidR="00F514BD">
        <w:t xml:space="preserve">H3X é um website onde o utilizador pode ver eventos, contactar os administradores, criar </w:t>
      </w:r>
      <w:proofErr w:type="spellStart"/>
      <w:r w:rsidR="00F514BD">
        <w:t>posts</w:t>
      </w:r>
      <w:proofErr w:type="spellEnd"/>
      <w:r w:rsidR="00F514BD">
        <w:t>, enviar comentários e mandar imagens para a galeria que também é visível para utilizadores não autenticados.</w:t>
      </w:r>
      <w:r w:rsidR="00705F55">
        <w:br/>
        <w:t xml:space="preserve">Além disso é possível ver a página de eventos que é gerenciada por utilizadores de tipo administrador ou superior. </w:t>
      </w:r>
    </w:p>
    <w:p w14:paraId="5674F096" w14:textId="58998E76" w:rsidR="006F1026" w:rsidRPr="00172D3E" w:rsidRDefault="007A3042" w:rsidP="007A3042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E5349C">
        <w:rPr>
          <w:b/>
          <w:bCs/>
          <w:sz w:val="32"/>
          <w:szCs w:val="32"/>
        </w:rPr>
        <w:t>Modelo Lógico</w:t>
      </w:r>
    </w:p>
    <w:p w14:paraId="5F3E9809" w14:textId="522540E6" w:rsidR="006F1026" w:rsidRDefault="00172D3E" w:rsidP="00F514BD">
      <w:pPr>
        <w:ind w:firstLine="360"/>
      </w:pPr>
      <w:r>
        <w:t>Utilizador(</w:t>
      </w:r>
      <w:proofErr w:type="spellStart"/>
      <w:r>
        <w:rPr>
          <w:u w:val="single"/>
        </w:rPr>
        <w:t>id</w:t>
      </w:r>
      <w:r>
        <w:t>,nome,email</w:t>
      </w:r>
      <w:r w:rsidR="007C32CE">
        <w:t>,tipo,estado,ultima_atividade</w:t>
      </w:r>
      <w:r w:rsidR="00705F55">
        <w:t>,password</w:t>
      </w:r>
      <w:proofErr w:type="spellEnd"/>
      <w:r>
        <w:t>)</w:t>
      </w:r>
    </w:p>
    <w:p w14:paraId="7B3D9E96" w14:textId="00F79210" w:rsidR="00E5349C" w:rsidRPr="00CA7BF3" w:rsidRDefault="00172D3E" w:rsidP="00F514BD">
      <w:pPr>
        <w:ind w:firstLine="360"/>
      </w:pPr>
      <w:r w:rsidRPr="00172D3E">
        <w:t>Imagem(</w:t>
      </w:r>
      <w:r w:rsidRPr="00172D3E">
        <w:rPr>
          <w:u w:val="single"/>
        </w:rPr>
        <w:t>id</w:t>
      </w:r>
      <w:r w:rsidRPr="00172D3E">
        <w:t>,</w:t>
      </w:r>
      <w:r w:rsidRPr="00CA7BF3">
        <w:rPr>
          <w:u w:val="dash"/>
        </w:rPr>
        <w:t>id_util</w:t>
      </w:r>
      <w:r w:rsidR="007C32CE" w:rsidRPr="00CA7BF3">
        <w:rPr>
          <w:u w:val="dash"/>
        </w:rPr>
        <w:t>izador</w:t>
      </w:r>
      <w:r w:rsidR="00CA7BF3">
        <w:t>,</w:t>
      </w:r>
      <w:r w:rsidR="00F02092" w:rsidRPr="00CA7BF3">
        <w:t>id</w:t>
      </w:r>
      <w:r w:rsidR="00F02092" w:rsidRPr="00CA7BF3">
        <w:rPr>
          <w:u w:val="dash"/>
        </w:rPr>
        <w:t>_utilizador_verificar</w:t>
      </w:r>
      <w:r w:rsidR="00F02092">
        <w:rPr>
          <w:u w:val="single"/>
        </w:rPr>
        <w:t>,</w:t>
      </w:r>
      <w:r w:rsidRPr="00172D3E">
        <w:t>ti</w:t>
      </w:r>
      <w:r>
        <w:t>tulo,descri</w:t>
      </w:r>
      <w:r w:rsidR="00705F55">
        <w:t>ca</w:t>
      </w:r>
      <w:r>
        <w:t>o,data_upload</w:t>
      </w:r>
      <w:r w:rsidR="00705F55">
        <w:t>,image_path</w:t>
      </w:r>
      <w:r>
        <w:t>)</w:t>
      </w:r>
      <w:r w:rsidR="00CA7BF3">
        <w:br/>
        <w:t xml:space="preserve">       (optou-se por adicionar </w:t>
      </w:r>
      <w:proofErr w:type="spellStart"/>
      <w:r w:rsidR="00CA7BF3">
        <w:t>id_utilizador_verificar</w:t>
      </w:r>
      <w:proofErr w:type="spellEnd"/>
      <w:r w:rsidR="00CA7BF3">
        <w:t xml:space="preserve"> pois simplifica o método de verificação e reduz o numero de tabelas a criar)</w:t>
      </w:r>
    </w:p>
    <w:p w14:paraId="6AF80C9F" w14:textId="34AB2CA8" w:rsidR="00705F55" w:rsidRPr="00CF6032" w:rsidRDefault="00705F55" w:rsidP="00705F55">
      <w:pPr>
        <w:ind w:left="360"/>
      </w:pPr>
      <w:proofErr w:type="spellStart"/>
      <w:r w:rsidRPr="00CF6032">
        <w:t>Post</w:t>
      </w:r>
      <w:proofErr w:type="spellEnd"/>
      <w:r w:rsidRPr="00CF6032">
        <w:t>(</w:t>
      </w:r>
      <w:proofErr w:type="spellStart"/>
      <w:r w:rsidRPr="00CF6032">
        <w:rPr>
          <w:u w:val="single"/>
        </w:rPr>
        <w:t>id</w:t>
      </w:r>
      <w:r w:rsidRPr="00CF6032">
        <w:t>,data_upload,texto,</w:t>
      </w:r>
      <w:r w:rsidRPr="00CA7BF3">
        <w:rPr>
          <w:u w:val="dash"/>
        </w:rPr>
        <w:t>id_categoria</w:t>
      </w:r>
      <w:r w:rsidR="00CF6032" w:rsidRPr="00CF6032">
        <w:rPr>
          <w:u w:val="single"/>
        </w:rPr>
        <w:t>,</w:t>
      </w:r>
      <w:r w:rsidR="00CF6032" w:rsidRPr="00CA7BF3">
        <w:rPr>
          <w:u w:val="dash"/>
        </w:rPr>
        <w:t>id_utilizador</w:t>
      </w:r>
      <w:proofErr w:type="spellEnd"/>
      <w:r w:rsidRPr="00CF6032">
        <w:t>)</w:t>
      </w:r>
      <w:r w:rsidRPr="00CF6032">
        <w:br/>
      </w:r>
      <w:proofErr w:type="spellStart"/>
      <w:r w:rsidRPr="00CF6032">
        <w:t>comentario</w:t>
      </w:r>
      <w:proofErr w:type="spellEnd"/>
      <w:r w:rsidRPr="00CF6032">
        <w:t>(</w:t>
      </w:r>
      <w:proofErr w:type="spellStart"/>
      <w:r w:rsidRPr="00CF6032">
        <w:rPr>
          <w:u w:val="single"/>
        </w:rPr>
        <w:t>id</w:t>
      </w:r>
      <w:r w:rsidRPr="00CF6032">
        <w:t>,</w:t>
      </w:r>
      <w:r w:rsidRPr="00CA7BF3">
        <w:rPr>
          <w:u w:val="dash"/>
        </w:rPr>
        <w:t>id_post</w:t>
      </w:r>
      <w:r w:rsidR="00CF6032" w:rsidRPr="00CF6032">
        <w:t>,</w:t>
      </w:r>
      <w:r w:rsidR="00CF6032" w:rsidRPr="00CA7BF3">
        <w:rPr>
          <w:u w:val="dash"/>
        </w:rPr>
        <w:t>id_utilizador</w:t>
      </w:r>
      <w:r w:rsidR="00CA7BF3">
        <w:t>,</w:t>
      </w:r>
      <w:r w:rsidRPr="00CF6032">
        <w:t>data_upload,texto</w:t>
      </w:r>
      <w:proofErr w:type="spellEnd"/>
      <w:r w:rsidRPr="00CF6032">
        <w:t>)</w:t>
      </w:r>
    </w:p>
    <w:p w14:paraId="1E83FE7F" w14:textId="67A4A781" w:rsidR="00705F55" w:rsidRPr="00CF6032" w:rsidRDefault="00705F55" w:rsidP="00705F55">
      <w:pPr>
        <w:ind w:left="360"/>
      </w:pPr>
      <w:r w:rsidRPr="00CF6032">
        <w:t>Categoria(</w:t>
      </w:r>
      <w:proofErr w:type="spellStart"/>
      <w:r w:rsidRPr="00CF6032">
        <w:rPr>
          <w:u w:val="single"/>
        </w:rPr>
        <w:t>id</w:t>
      </w:r>
      <w:r w:rsidRPr="00CF6032">
        <w:t>,</w:t>
      </w:r>
      <w:r w:rsidR="00CF6032">
        <w:t>nome</w:t>
      </w:r>
      <w:proofErr w:type="spellEnd"/>
      <w:r w:rsidRPr="00CF6032">
        <w:t>)</w:t>
      </w:r>
    </w:p>
    <w:p w14:paraId="4D6887EF" w14:textId="7130A708" w:rsidR="00705F55" w:rsidRPr="00006F2A" w:rsidRDefault="005A293A" w:rsidP="00705F55">
      <w:pPr>
        <w:ind w:left="360"/>
      </w:pPr>
      <w:r>
        <w:t>contacto</w:t>
      </w:r>
      <w:r w:rsidR="00705F55" w:rsidRPr="00705F55">
        <w:t>(</w:t>
      </w:r>
      <w:proofErr w:type="spellStart"/>
      <w:r w:rsidR="00705F55" w:rsidRPr="00705F55">
        <w:rPr>
          <w:u w:val="single"/>
        </w:rPr>
        <w:t>id</w:t>
      </w:r>
      <w:r w:rsidR="00705F55" w:rsidRPr="00705F55">
        <w:t>,texto</w:t>
      </w:r>
      <w:r>
        <w:t>,email,telef</w:t>
      </w:r>
      <w:r w:rsidR="007378D2">
        <w:t>,nome</w:t>
      </w:r>
      <w:proofErr w:type="spellEnd"/>
      <w:r w:rsidR="00705F55">
        <w:t>)</w:t>
      </w:r>
      <w:r w:rsidR="00705F55">
        <w:br/>
      </w:r>
      <w:proofErr w:type="spellStart"/>
      <w:r w:rsidR="00471459">
        <w:t>vip</w:t>
      </w:r>
      <w:proofErr w:type="spellEnd"/>
      <w:r w:rsidR="00471459">
        <w:t>(</w:t>
      </w:r>
      <w:proofErr w:type="spellStart"/>
      <w:r w:rsidR="00471459">
        <w:rPr>
          <w:u w:val="single"/>
        </w:rPr>
        <w:t>id</w:t>
      </w:r>
      <w:r w:rsidR="00471459">
        <w:t>,sitio,num_pessoas,mês,dia,hora,</w:t>
      </w:r>
      <w:r w:rsidR="00471459" w:rsidRPr="00CA7BF3">
        <w:rPr>
          <w:u w:val="dash"/>
        </w:rPr>
        <w:t>id_utilizador</w:t>
      </w:r>
      <w:proofErr w:type="spellEnd"/>
      <w:r w:rsidR="00471459">
        <w:t>)</w:t>
      </w:r>
      <w:r w:rsidR="00471459">
        <w:br/>
        <w:t>evento(</w:t>
      </w:r>
      <w:proofErr w:type="spellStart"/>
      <w:r w:rsidR="00471459">
        <w:rPr>
          <w:u w:val="single"/>
        </w:rPr>
        <w:t>id</w:t>
      </w:r>
      <w:r w:rsidR="00471459">
        <w:t>,</w:t>
      </w:r>
      <w:r w:rsidR="00F02092" w:rsidRPr="00CA7BF3">
        <w:rPr>
          <w:u w:val="dash"/>
        </w:rPr>
        <w:t>id_utilizador</w:t>
      </w:r>
      <w:r w:rsidR="00F02092">
        <w:t>,</w:t>
      </w:r>
      <w:r w:rsidR="00471459" w:rsidRPr="00F02092">
        <w:t>ano</w:t>
      </w:r>
      <w:r w:rsidR="00471459">
        <w:t>,mês,dia,hora,descrição,tipo_evento</w:t>
      </w:r>
      <w:proofErr w:type="spellEnd"/>
      <w:r w:rsidR="00471459">
        <w:t>)</w:t>
      </w:r>
      <w:r w:rsidR="00471459">
        <w:br/>
        <w:t>participação</w:t>
      </w:r>
      <w:r w:rsidR="00471459" w:rsidRPr="00471459">
        <w:rPr>
          <w:u w:val="single"/>
        </w:rPr>
        <w:t>(</w:t>
      </w:r>
      <w:r w:rsidR="00CA7BF3">
        <w:rPr>
          <w:u w:val="single"/>
        </w:rPr>
        <w:t>id</w:t>
      </w:r>
      <w:r w:rsidR="00CA7BF3" w:rsidRPr="00CA7BF3">
        <w:rPr>
          <w:u w:val="dash"/>
        </w:rPr>
        <w:t xml:space="preserve"> </w:t>
      </w:r>
      <w:r w:rsidR="00CA7BF3" w:rsidRPr="00CA7BF3">
        <w:t>,</w:t>
      </w:r>
      <w:proofErr w:type="spellStart"/>
      <w:r w:rsidR="00471459" w:rsidRPr="00CA7BF3">
        <w:rPr>
          <w:u w:val="dash"/>
        </w:rPr>
        <w:t>id_evento</w:t>
      </w:r>
      <w:r w:rsidR="00471459" w:rsidRPr="00471459">
        <w:rPr>
          <w:u w:val="single"/>
        </w:rPr>
        <w:t>,</w:t>
      </w:r>
      <w:r w:rsidR="00471459" w:rsidRPr="00CA7BF3">
        <w:rPr>
          <w:u w:val="dash"/>
        </w:rPr>
        <w:t>id_dj</w:t>
      </w:r>
      <w:proofErr w:type="spellEnd"/>
      <w:r w:rsidR="00006F2A">
        <w:t>)</w:t>
      </w:r>
      <w:r w:rsidR="00006F2A">
        <w:br/>
      </w:r>
      <w:proofErr w:type="spellStart"/>
      <w:r w:rsidR="00006F2A">
        <w:t>dj</w:t>
      </w:r>
      <w:proofErr w:type="spellEnd"/>
      <w:r w:rsidR="00006F2A">
        <w:t>(</w:t>
      </w:r>
      <w:proofErr w:type="spellStart"/>
      <w:r w:rsidR="00006F2A">
        <w:rPr>
          <w:u w:val="single"/>
        </w:rPr>
        <w:t>id</w:t>
      </w:r>
      <w:r w:rsidR="00006F2A">
        <w:t>,nome,tipo_musica</w:t>
      </w:r>
      <w:proofErr w:type="spellEnd"/>
      <w:r w:rsidR="00006F2A">
        <w:t>)</w:t>
      </w:r>
    </w:p>
    <w:p w14:paraId="3C5D1FE5" w14:textId="44994BBF" w:rsidR="00333D1A" w:rsidRPr="00705F55" w:rsidRDefault="00333D1A" w:rsidP="007A3042"/>
    <w:p w14:paraId="05F9CD38" w14:textId="77777777" w:rsidR="006F1026" w:rsidRPr="00E5349C" w:rsidRDefault="006F1026" w:rsidP="00E5349C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E5349C">
        <w:rPr>
          <w:b/>
          <w:bCs/>
          <w:sz w:val="32"/>
          <w:szCs w:val="32"/>
        </w:rPr>
        <w:t>Dicionário de Dados</w:t>
      </w:r>
    </w:p>
    <w:p w14:paraId="5B428009" w14:textId="77777777" w:rsidR="0087448D" w:rsidRDefault="0087448D" w:rsidP="007A3042">
      <w:pPr>
        <w:rPr>
          <w:b/>
          <w:bCs/>
        </w:rPr>
      </w:pPr>
    </w:p>
    <w:p w14:paraId="5DFED1FB" w14:textId="77777777" w:rsidR="00CD44FD" w:rsidRDefault="00CD44FD" w:rsidP="007A3042">
      <w:pPr>
        <w:rPr>
          <w:b/>
          <w:bCs/>
        </w:rPr>
      </w:pPr>
    </w:p>
    <w:p w14:paraId="2136B6EF" w14:textId="70DCBFD5" w:rsidR="006F1026" w:rsidRDefault="00CE6A04" w:rsidP="007A3042">
      <w:pPr>
        <w:rPr>
          <w:b/>
          <w:bCs/>
        </w:rPr>
      </w:pPr>
      <w:r>
        <w:rPr>
          <w:b/>
          <w:bCs/>
        </w:rPr>
        <w:t>IMAGEM</w:t>
      </w:r>
    </w:p>
    <w:tbl>
      <w:tblPr>
        <w:tblStyle w:val="TabelacomGrelha"/>
        <w:tblW w:w="0" w:type="auto"/>
        <w:tblInd w:w="-431" w:type="dxa"/>
        <w:tblLook w:val="04A0" w:firstRow="1" w:lastRow="0" w:firstColumn="1" w:lastColumn="0" w:noHBand="0" w:noVBand="1"/>
      </w:tblPr>
      <w:tblGrid>
        <w:gridCol w:w="1263"/>
        <w:gridCol w:w="1278"/>
        <w:gridCol w:w="2386"/>
        <w:gridCol w:w="1267"/>
        <w:gridCol w:w="1011"/>
        <w:gridCol w:w="1720"/>
      </w:tblGrid>
      <w:tr w:rsidR="00FB5E4E" w14:paraId="761E45FB" w14:textId="77777777" w:rsidTr="001529D8">
        <w:tc>
          <w:tcPr>
            <w:tcW w:w="993" w:type="dxa"/>
          </w:tcPr>
          <w:p w14:paraId="4B14A43F" w14:textId="77777777" w:rsidR="0087448D" w:rsidRDefault="0087448D" w:rsidP="00B171C5">
            <w:r>
              <w:t xml:space="preserve">Nome </w:t>
            </w:r>
            <w:r w:rsidR="00E5349C">
              <w:t xml:space="preserve">dos </w:t>
            </w:r>
            <w:r>
              <w:t>Campos</w:t>
            </w:r>
          </w:p>
        </w:tc>
        <w:tc>
          <w:tcPr>
            <w:tcW w:w="2552" w:type="dxa"/>
          </w:tcPr>
          <w:p w14:paraId="71EDF248" w14:textId="77777777" w:rsidR="0087448D" w:rsidRDefault="0087448D" w:rsidP="00B171C5">
            <w:r>
              <w:t>Descrição</w:t>
            </w:r>
          </w:p>
        </w:tc>
        <w:tc>
          <w:tcPr>
            <w:tcW w:w="1274" w:type="dxa"/>
          </w:tcPr>
          <w:p w14:paraId="5074957D" w14:textId="77777777" w:rsidR="0087448D" w:rsidRDefault="0087448D" w:rsidP="00B171C5">
            <w:r>
              <w:t>Tipo de Dados</w:t>
            </w:r>
          </w:p>
        </w:tc>
        <w:tc>
          <w:tcPr>
            <w:tcW w:w="1349" w:type="dxa"/>
          </w:tcPr>
          <w:p w14:paraId="2397B474" w14:textId="77777777" w:rsidR="0087448D" w:rsidRDefault="0087448D" w:rsidP="00B171C5">
            <w:r>
              <w:t>Obrigatório?</w:t>
            </w:r>
          </w:p>
        </w:tc>
        <w:tc>
          <w:tcPr>
            <w:tcW w:w="1151" w:type="dxa"/>
          </w:tcPr>
          <w:p w14:paraId="0DF28A07" w14:textId="77777777" w:rsidR="0087448D" w:rsidRDefault="0087448D" w:rsidP="00B171C5">
            <w:r>
              <w:t>Chave Primária?</w:t>
            </w:r>
          </w:p>
        </w:tc>
        <w:tc>
          <w:tcPr>
            <w:tcW w:w="1606" w:type="dxa"/>
          </w:tcPr>
          <w:p w14:paraId="2CA5F7C0" w14:textId="77777777" w:rsidR="0087448D" w:rsidRDefault="0087448D" w:rsidP="00B171C5">
            <w:r>
              <w:t>Observações</w:t>
            </w:r>
          </w:p>
        </w:tc>
      </w:tr>
      <w:tr w:rsidR="00FB5E4E" w14:paraId="7DF5E417" w14:textId="77777777" w:rsidTr="001529D8">
        <w:tc>
          <w:tcPr>
            <w:tcW w:w="993" w:type="dxa"/>
          </w:tcPr>
          <w:p w14:paraId="026FA819" w14:textId="57E732E3" w:rsidR="0087448D" w:rsidRDefault="00CE6A04" w:rsidP="00B171C5">
            <w:r>
              <w:t>id</w:t>
            </w:r>
          </w:p>
        </w:tc>
        <w:tc>
          <w:tcPr>
            <w:tcW w:w="2552" w:type="dxa"/>
          </w:tcPr>
          <w:p w14:paraId="10906894" w14:textId="713D528E" w:rsidR="0087448D" w:rsidRDefault="00333D1A" w:rsidP="00B171C5">
            <w:r>
              <w:t xml:space="preserve">Identificador único da </w:t>
            </w:r>
            <w:r w:rsidR="001529D8">
              <w:t>imagem</w:t>
            </w:r>
          </w:p>
        </w:tc>
        <w:tc>
          <w:tcPr>
            <w:tcW w:w="1274" w:type="dxa"/>
          </w:tcPr>
          <w:p w14:paraId="0F08B0AA" w14:textId="24277471" w:rsidR="0087448D" w:rsidRDefault="00950379" w:rsidP="00B171C5">
            <w:r>
              <w:t>INT</w:t>
            </w:r>
          </w:p>
        </w:tc>
        <w:tc>
          <w:tcPr>
            <w:tcW w:w="1349" w:type="dxa"/>
          </w:tcPr>
          <w:p w14:paraId="5B6E2B65" w14:textId="08E715DD" w:rsidR="0087448D" w:rsidRDefault="00CE2234" w:rsidP="00B171C5">
            <w:r>
              <w:t>sim</w:t>
            </w:r>
          </w:p>
        </w:tc>
        <w:tc>
          <w:tcPr>
            <w:tcW w:w="1151" w:type="dxa"/>
          </w:tcPr>
          <w:p w14:paraId="2C83A007" w14:textId="5D6CFD72" w:rsidR="0087448D" w:rsidRDefault="00CE2234" w:rsidP="00B171C5">
            <w:r>
              <w:t>sim</w:t>
            </w:r>
          </w:p>
        </w:tc>
        <w:tc>
          <w:tcPr>
            <w:tcW w:w="1606" w:type="dxa"/>
          </w:tcPr>
          <w:p w14:paraId="509EFA51" w14:textId="6B886CA8" w:rsidR="0087448D" w:rsidRDefault="00950379" w:rsidP="00B171C5">
            <w:r>
              <w:t>Automaticamente incrementado</w:t>
            </w:r>
          </w:p>
        </w:tc>
      </w:tr>
      <w:tr w:rsidR="00FB5E4E" w14:paraId="07F7DCC7" w14:textId="77777777" w:rsidTr="001529D8">
        <w:tc>
          <w:tcPr>
            <w:tcW w:w="993" w:type="dxa"/>
          </w:tcPr>
          <w:p w14:paraId="5D3C516C" w14:textId="0A2BBAB6" w:rsidR="0087448D" w:rsidRDefault="00CE6A04" w:rsidP="00B171C5">
            <w:proofErr w:type="spellStart"/>
            <w:r>
              <w:t>id_util</w:t>
            </w:r>
            <w:r w:rsidR="00EB26DD">
              <w:t>izador</w:t>
            </w:r>
            <w:proofErr w:type="spellEnd"/>
          </w:p>
        </w:tc>
        <w:tc>
          <w:tcPr>
            <w:tcW w:w="2552" w:type="dxa"/>
          </w:tcPr>
          <w:p w14:paraId="6E0C7ADE" w14:textId="37575D20" w:rsidR="0087448D" w:rsidRDefault="00333D1A" w:rsidP="00B171C5">
            <w:r>
              <w:t>Identificador único do utilizador</w:t>
            </w:r>
          </w:p>
        </w:tc>
        <w:tc>
          <w:tcPr>
            <w:tcW w:w="1274" w:type="dxa"/>
          </w:tcPr>
          <w:p w14:paraId="6FD2804B" w14:textId="47CB722E" w:rsidR="0087448D" w:rsidRDefault="00D507AA" w:rsidP="00B171C5"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1349" w:type="dxa"/>
          </w:tcPr>
          <w:p w14:paraId="7990C1F1" w14:textId="6A423853" w:rsidR="0087448D" w:rsidRDefault="00CE2234" w:rsidP="00B171C5">
            <w:r>
              <w:t>sim</w:t>
            </w:r>
          </w:p>
        </w:tc>
        <w:tc>
          <w:tcPr>
            <w:tcW w:w="1151" w:type="dxa"/>
          </w:tcPr>
          <w:p w14:paraId="416D2EC4" w14:textId="77777777" w:rsidR="0087448D" w:rsidRDefault="0087448D" w:rsidP="00B171C5"/>
        </w:tc>
        <w:tc>
          <w:tcPr>
            <w:tcW w:w="1606" w:type="dxa"/>
          </w:tcPr>
          <w:p w14:paraId="14A7E48E" w14:textId="0F2242C4" w:rsidR="0087448D" w:rsidRDefault="00CE2234" w:rsidP="00B171C5">
            <w:r>
              <w:t>Chave estrangeira</w:t>
            </w:r>
          </w:p>
        </w:tc>
      </w:tr>
      <w:tr w:rsidR="00FB5E4E" w14:paraId="3A619685" w14:textId="77777777" w:rsidTr="001529D8">
        <w:tc>
          <w:tcPr>
            <w:tcW w:w="993" w:type="dxa"/>
          </w:tcPr>
          <w:p w14:paraId="4ADD72D1" w14:textId="31542292" w:rsidR="0087448D" w:rsidRDefault="00CE6A04" w:rsidP="00B171C5">
            <w:r>
              <w:t>titulo</w:t>
            </w:r>
          </w:p>
        </w:tc>
        <w:tc>
          <w:tcPr>
            <w:tcW w:w="2552" w:type="dxa"/>
          </w:tcPr>
          <w:p w14:paraId="2C8AA26E" w14:textId="4F82FFF6" w:rsidR="0087448D" w:rsidRDefault="00333D1A" w:rsidP="00B171C5">
            <w:r>
              <w:t>Titulo da imagem dada pelo utilizador</w:t>
            </w:r>
          </w:p>
        </w:tc>
        <w:tc>
          <w:tcPr>
            <w:tcW w:w="1274" w:type="dxa"/>
          </w:tcPr>
          <w:p w14:paraId="5D861C04" w14:textId="4970BE73" w:rsidR="0087448D" w:rsidRDefault="00EB06DF" w:rsidP="00B171C5">
            <w:proofErr w:type="spellStart"/>
            <w:r>
              <w:t>var</w:t>
            </w:r>
            <w:r w:rsidR="00CE2234">
              <w:t>char</w:t>
            </w:r>
            <w:proofErr w:type="spellEnd"/>
            <w:r w:rsidR="00CE2234">
              <w:t>(25)</w:t>
            </w:r>
          </w:p>
        </w:tc>
        <w:tc>
          <w:tcPr>
            <w:tcW w:w="1349" w:type="dxa"/>
          </w:tcPr>
          <w:p w14:paraId="7CEDBF48" w14:textId="409F6863" w:rsidR="0087448D" w:rsidRDefault="00CE2234" w:rsidP="00B171C5">
            <w:r>
              <w:t>Sim</w:t>
            </w:r>
          </w:p>
        </w:tc>
        <w:tc>
          <w:tcPr>
            <w:tcW w:w="1151" w:type="dxa"/>
          </w:tcPr>
          <w:p w14:paraId="47D03AB2" w14:textId="77777777" w:rsidR="0087448D" w:rsidRDefault="0087448D" w:rsidP="00B171C5"/>
        </w:tc>
        <w:tc>
          <w:tcPr>
            <w:tcW w:w="1606" w:type="dxa"/>
          </w:tcPr>
          <w:p w14:paraId="1A689D27" w14:textId="77777777" w:rsidR="0087448D" w:rsidRDefault="0087448D" w:rsidP="00B171C5"/>
        </w:tc>
      </w:tr>
      <w:tr w:rsidR="00FB5E4E" w14:paraId="54D82D05" w14:textId="77777777" w:rsidTr="001529D8">
        <w:tc>
          <w:tcPr>
            <w:tcW w:w="993" w:type="dxa"/>
          </w:tcPr>
          <w:p w14:paraId="4CD82C61" w14:textId="22970C29" w:rsidR="0087448D" w:rsidRDefault="00CE6A04" w:rsidP="00B171C5">
            <w:proofErr w:type="spellStart"/>
            <w:r>
              <w:t>descricao</w:t>
            </w:r>
            <w:proofErr w:type="spellEnd"/>
          </w:p>
        </w:tc>
        <w:tc>
          <w:tcPr>
            <w:tcW w:w="2552" w:type="dxa"/>
          </w:tcPr>
          <w:p w14:paraId="1C2B6AB2" w14:textId="0FF2E321" w:rsidR="0087448D" w:rsidRDefault="00333D1A" w:rsidP="00B171C5">
            <w:r>
              <w:t xml:space="preserve">Descrição da imagem </w:t>
            </w:r>
            <w:r>
              <w:lastRenderedPageBreak/>
              <w:t xml:space="preserve">escrita pelo </w:t>
            </w:r>
            <w:proofErr w:type="spellStart"/>
            <w:r>
              <w:t>utlizador</w:t>
            </w:r>
            <w:proofErr w:type="spellEnd"/>
          </w:p>
        </w:tc>
        <w:tc>
          <w:tcPr>
            <w:tcW w:w="1274" w:type="dxa"/>
          </w:tcPr>
          <w:p w14:paraId="48A8DFE4" w14:textId="0016118F" w:rsidR="0087448D" w:rsidRDefault="00CE2234" w:rsidP="00B171C5">
            <w:proofErr w:type="spellStart"/>
            <w:r>
              <w:lastRenderedPageBreak/>
              <w:t>char</w:t>
            </w:r>
            <w:proofErr w:type="spellEnd"/>
            <w:r>
              <w:t>(</w:t>
            </w:r>
            <w:r w:rsidR="00EF322B">
              <w:t>3</w:t>
            </w:r>
            <w:r>
              <w:t>00)</w:t>
            </w:r>
          </w:p>
        </w:tc>
        <w:tc>
          <w:tcPr>
            <w:tcW w:w="1349" w:type="dxa"/>
          </w:tcPr>
          <w:p w14:paraId="11A214A2" w14:textId="4959446C" w:rsidR="0087448D" w:rsidRDefault="00CE2234" w:rsidP="00B171C5">
            <w:r>
              <w:t>não</w:t>
            </w:r>
          </w:p>
        </w:tc>
        <w:tc>
          <w:tcPr>
            <w:tcW w:w="1151" w:type="dxa"/>
          </w:tcPr>
          <w:p w14:paraId="11FE466C" w14:textId="77777777" w:rsidR="0087448D" w:rsidRDefault="0087448D" w:rsidP="00B171C5"/>
        </w:tc>
        <w:tc>
          <w:tcPr>
            <w:tcW w:w="1606" w:type="dxa"/>
          </w:tcPr>
          <w:p w14:paraId="62E06038" w14:textId="77777777" w:rsidR="0087448D" w:rsidRDefault="0087448D" w:rsidP="00B171C5"/>
        </w:tc>
      </w:tr>
      <w:tr w:rsidR="00FB5E4E" w14:paraId="1BE150EE" w14:textId="77777777" w:rsidTr="001529D8">
        <w:tc>
          <w:tcPr>
            <w:tcW w:w="993" w:type="dxa"/>
          </w:tcPr>
          <w:p w14:paraId="0443E925" w14:textId="5CAF2300" w:rsidR="0087448D" w:rsidRDefault="00CE6A04" w:rsidP="00B171C5">
            <w:proofErr w:type="spellStart"/>
            <w:r>
              <w:t>data_upload</w:t>
            </w:r>
            <w:proofErr w:type="spellEnd"/>
          </w:p>
        </w:tc>
        <w:tc>
          <w:tcPr>
            <w:tcW w:w="2552" w:type="dxa"/>
          </w:tcPr>
          <w:p w14:paraId="3C53D921" w14:textId="37E0C985" w:rsidR="0087448D" w:rsidRDefault="00333D1A" w:rsidP="00B171C5">
            <w:r>
              <w:t>Data em que a imagem foi publicada</w:t>
            </w:r>
          </w:p>
        </w:tc>
        <w:tc>
          <w:tcPr>
            <w:tcW w:w="1274" w:type="dxa"/>
          </w:tcPr>
          <w:p w14:paraId="77BD92AA" w14:textId="07245542" w:rsidR="0087448D" w:rsidRDefault="00D507AA" w:rsidP="00B171C5">
            <w:proofErr w:type="spellStart"/>
            <w:r>
              <w:t>timestamp</w:t>
            </w:r>
            <w:proofErr w:type="spellEnd"/>
          </w:p>
        </w:tc>
        <w:tc>
          <w:tcPr>
            <w:tcW w:w="1349" w:type="dxa"/>
          </w:tcPr>
          <w:p w14:paraId="3EB06F21" w14:textId="75E4CD3E" w:rsidR="0087448D" w:rsidRDefault="005303AF" w:rsidP="00B171C5">
            <w:r>
              <w:t>sim</w:t>
            </w:r>
          </w:p>
        </w:tc>
        <w:tc>
          <w:tcPr>
            <w:tcW w:w="1151" w:type="dxa"/>
          </w:tcPr>
          <w:p w14:paraId="11A42A12" w14:textId="77777777" w:rsidR="0087448D" w:rsidRDefault="0087448D" w:rsidP="00B171C5"/>
        </w:tc>
        <w:tc>
          <w:tcPr>
            <w:tcW w:w="1606" w:type="dxa"/>
          </w:tcPr>
          <w:p w14:paraId="61EEA949" w14:textId="7CE309A4" w:rsidR="0087448D" w:rsidRDefault="00CE2234" w:rsidP="00B171C5">
            <w:r>
              <w:t>calculado</w:t>
            </w:r>
          </w:p>
        </w:tc>
      </w:tr>
      <w:tr w:rsidR="00FB5E4E" w14:paraId="0D12776C" w14:textId="77777777" w:rsidTr="001529D8">
        <w:tc>
          <w:tcPr>
            <w:tcW w:w="993" w:type="dxa"/>
          </w:tcPr>
          <w:p w14:paraId="09A9323A" w14:textId="312FACE6" w:rsidR="00FB5E4E" w:rsidRDefault="00FB5E4E" w:rsidP="00B171C5">
            <w:proofErr w:type="spellStart"/>
            <w:r>
              <w:t>comfirmado</w:t>
            </w:r>
            <w:proofErr w:type="spellEnd"/>
          </w:p>
        </w:tc>
        <w:tc>
          <w:tcPr>
            <w:tcW w:w="2552" w:type="dxa"/>
          </w:tcPr>
          <w:p w14:paraId="3AF89DD5" w14:textId="77777777" w:rsidR="00FB5E4E" w:rsidRDefault="00FB5E4E" w:rsidP="00B171C5"/>
        </w:tc>
        <w:tc>
          <w:tcPr>
            <w:tcW w:w="1274" w:type="dxa"/>
          </w:tcPr>
          <w:p w14:paraId="6ECBC825" w14:textId="4F1DFC97" w:rsidR="00FB5E4E" w:rsidRDefault="00FB5E4E" w:rsidP="00B171C5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sim’,’não’,’espera</w:t>
            </w:r>
            <w:proofErr w:type="spellEnd"/>
            <w:r>
              <w:t>’)</w:t>
            </w:r>
          </w:p>
        </w:tc>
        <w:tc>
          <w:tcPr>
            <w:tcW w:w="1349" w:type="dxa"/>
          </w:tcPr>
          <w:p w14:paraId="1ACA367E" w14:textId="51399128" w:rsidR="00FB5E4E" w:rsidRDefault="005A293A" w:rsidP="00B171C5">
            <w:r>
              <w:t>sim</w:t>
            </w:r>
          </w:p>
        </w:tc>
        <w:tc>
          <w:tcPr>
            <w:tcW w:w="1151" w:type="dxa"/>
          </w:tcPr>
          <w:p w14:paraId="5A994DC6" w14:textId="77777777" w:rsidR="00FB5E4E" w:rsidRDefault="00FB5E4E" w:rsidP="00B171C5"/>
        </w:tc>
        <w:tc>
          <w:tcPr>
            <w:tcW w:w="1606" w:type="dxa"/>
          </w:tcPr>
          <w:p w14:paraId="46498224" w14:textId="77777777" w:rsidR="00FB5E4E" w:rsidRDefault="00FB5E4E" w:rsidP="00B171C5"/>
        </w:tc>
      </w:tr>
    </w:tbl>
    <w:p w14:paraId="6E294313" w14:textId="77777777" w:rsidR="0009487A" w:rsidRDefault="0009487A" w:rsidP="007A3042"/>
    <w:p w14:paraId="414B1DD0" w14:textId="77777777" w:rsidR="00333D1A" w:rsidRDefault="00333D1A" w:rsidP="007A3042"/>
    <w:p w14:paraId="3B685B10" w14:textId="1ECCCD62" w:rsidR="00CE6A04" w:rsidRDefault="00CE2234" w:rsidP="00CE6A04">
      <w:pPr>
        <w:rPr>
          <w:b/>
          <w:bCs/>
        </w:rPr>
      </w:pPr>
      <w:r>
        <w:rPr>
          <w:b/>
          <w:bCs/>
        </w:rPr>
        <w:t>Utilizador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62"/>
        <w:gridCol w:w="2410"/>
        <w:gridCol w:w="2380"/>
        <w:gridCol w:w="842"/>
        <w:gridCol w:w="689"/>
        <w:gridCol w:w="1111"/>
      </w:tblGrid>
      <w:tr w:rsidR="006205A4" w14:paraId="50757B8F" w14:textId="77777777" w:rsidTr="00CD44FD">
        <w:tc>
          <w:tcPr>
            <w:tcW w:w="1062" w:type="dxa"/>
          </w:tcPr>
          <w:p w14:paraId="2D7A58D8" w14:textId="77777777" w:rsidR="00CE6A04" w:rsidRDefault="00CE6A04" w:rsidP="00981D96">
            <w:r>
              <w:t>Nome dos Campos</w:t>
            </w:r>
          </w:p>
        </w:tc>
        <w:tc>
          <w:tcPr>
            <w:tcW w:w="2410" w:type="dxa"/>
          </w:tcPr>
          <w:p w14:paraId="49AF1CC0" w14:textId="77777777" w:rsidR="00CE6A04" w:rsidRDefault="00CE6A04" w:rsidP="00981D96">
            <w:r>
              <w:t>Descrição</w:t>
            </w:r>
          </w:p>
        </w:tc>
        <w:tc>
          <w:tcPr>
            <w:tcW w:w="2380" w:type="dxa"/>
          </w:tcPr>
          <w:p w14:paraId="5DEEDA20" w14:textId="77777777" w:rsidR="00CE6A04" w:rsidRDefault="00CE6A04" w:rsidP="00981D96">
            <w:r>
              <w:t>Tipo de Dados</w:t>
            </w:r>
          </w:p>
        </w:tc>
        <w:tc>
          <w:tcPr>
            <w:tcW w:w="842" w:type="dxa"/>
          </w:tcPr>
          <w:p w14:paraId="2F32D870" w14:textId="77777777" w:rsidR="00CE6A04" w:rsidRDefault="00CE6A04" w:rsidP="00981D96">
            <w:r>
              <w:t>Obrigatório?</w:t>
            </w:r>
          </w:p>
        </w:tc>
        <w:tc>
          <w:tcPr>
            <w:tcW w:w="689" w:type="dxa"/>
          </w:tcPr>
          <w:p w14:paraId="4CA62038" w14:textId="77777777" w:rsidR="00CE6A04" w:rsidRDefault="00CE6A04" w:rsidP="00981D96">
            <w:r>
              <w:t>Chave Primária?</w:t>
            </w:r>
          </w:p>
        </w:tc>
        <w:tc>
          <w:tcPr>
            <w:tcW w:w="1111" w:type="dxa"/>
          </w:tcPr>
          <w:p w14:paraId="1C2EF4E3" w14:textId="77777777" w:rsidR="00CE6A04" w:rsidRDefault="00CE6A04" w:rsidP="00981D96">
            <w:r>
              <w:t>Observações</w:t>
            </w:r>
          </w:p>
        </w:tc>
      </w:tr>
      <w:tr w:rsidR="006205A4" w14:paraId="784724B9" w14:textId="77777777" w:rsidTr="00CD44FD">
        <w:tc>
          <w:tcPr>
            <w:tcW w:w="1062" w:type="dxa"/>
          </w:tcPr>
          <w:p w14:paraId="461207A6" w14:textId="7DEFCB1C" w:rsidR="00CE6A04" w:rsidRDefault="00CE2234" w:rsidP="00981D96">
            <w:r>
              <w:t>id</w:t>
            </w:r>
          </w:p>
        </w:tc>
        <w:tc>
          <w:tcPr>
            <w:tcW w:w="2410" w:type="dxa"/>
          </w:tcPr>
          <w:p w14:paraId="3CBC37F5" w14:textId="75A54E28" w:rsidR="00CE6A04" w:rsidRDefault="006205A4" w:rsidP="00981D96">
            <w:r>
              <w:t>Identificador único do utilizador</w:t>
            </w:r>
          </w:p>
        </w:tc>
        <w:tc>
          <w:tcPr>
            <w:tcW w:w="2380" w:type="dxa"/>
          </w:tcPr>
          <w:p w14:paraId="1BBB84E1" w14:textId="0B066871" w:rsidR="00CE6A04" w:rsidRDefault="00950379" w:rsidP="00981D96">
            <w:r>
              <w:t>INT</w:t>
            </w:r>
          </w:p>
        </w:tc>
        <w:tc>
          <w:tcPr>
            <w:tcW w:w="842" w:type="dxa"/>
          </w:tcPr>
          <w:p w14:paraId="03E55B2C" w14:textId="4801C2DD" w:rsidR="00CE6A04" w:rsidRDefault="00EF322B" w:rsidP="00981D96">
            <w:r>
              <w:t>Sim</w:t>
            </w:r>
          </w:p>
        </w:tc>
        <w:tc>
          <w:tcPr>
            <w:tcW w:w="689" w:type="dxa"/>
          </w:tcPr>
          <w:p w14:paraId="10E759A4" w14:textId="40A658F5" w:rsidR="00CE6A04" w:rsidRDefault="00EF322B" w:rsidP="00981D96">
            <w:r>
              <w:t>sim</w:t>
            </w:r>
          </w:p>
        </w:tc>
        <w:tc>
          <w:tcPr>
            <w:tcW w:w="1111" w:type="dxa"/>
          </w:tcPr>
          <w:p w14:paraId="166693F7" w14:textId="17449F91" w:rsidR="00CE6A04" w:rsidRDefault="00950379" w:rsidP="00981D96">
            <w:r>
              <w:t>Automaticamente incrementado</w:t>
            </w:r>
          </w:p>
        </w:tc>
      </w:tr>
      <w:tr w:rsidR="006205A4" w14:paraId="0C57C9B7" w14:textId="77777777" w:rsidTr="00CD44FD">
        <w:tc>
          <w:tcPr>
            <w:tcW w:w="1062" w:type="dxa"/>
          </w:tcPr>
          <w:p w14:paraId="5C58BDAC" w14:textId="612765A5" w:rsidR="00CE6A04" w:rsidRDefault="00C84765" w:rsidP="00981D96">
            <w:r>
              <w:t>nome</w:t>
            </w:r>
          </w:p>
        </w:tc>
        <w:tc>
          <w:tcPr>
            <w:tcW w:w="2410" w:type="dxa"/>
          </w:tcPr>
          <w:p w14:paraId="5371620D" w14:textId="0B664E5F" w:rsidR="00CE6A04" w:rsidRDefault="006205A4" w:rsidP="00981D96">
            <w:r>
              <w:t>Nome completo do utilizador</w:t>
            </w:r>
          </w:p>
        </w:tc>
        <w:tc>
          <w:tcPr>
            <w:tcW w:w="2380" w:type="dxa"/>
          </w:tcPr>
          <w:p w14:paraId="3FCB5C26" w14:textId="59E5286D" w:rsidR="00CE6A04" w:rsidRDefault="00EF322B" w:rsidP="00981D96">
            <w:proofErr w:type="spellStart"/>
            <w:r>
              <w:t>Varchar</w:t>
            </w:r>
            <w:proofErr w:type="spellEnd"/>
            <w:r>
              <w:t>(</w:t>
            </w:r>
            <w:r w:rsidR="00C84765">
              <w:t>10</w:t>
            </w:r>
            <w:r>
              <w:t>0)</w:t>
            </w:r>
          </w:p>
        </w:tc>
        <w:tc>
          <w:tcPr>
            <w:tcW w:w="842" w:type="dxa"/>
          </w:tcPr>
          <w:p w14:paraId="779AE5F5" w14:textId="351BBD2E" w:rsidR="00CE6A04" w:rsidRDefault="00EF322B" w:rsidP="00981D96">
            <w:r>
              <w:t>Sim</w:t>
            </w:r>
          </w:p>
        </w:tc>
        <w:tc>
          <w:tcPr>
            <w:tcW w:w="689" w:type="dxa"/>
          </w:tcPr>
          <w:p w14:paraId="0C74E523" w14:textId="77777777" w:rsidR="00CE6A04" w:rsidRDefault="00CE6A04" w:rsidP="00981D96"/>
        </w:tc>
        <w:tc>
          <w:tcPr>
            <w:tcW w:w="1111" w:type="dxa"/>
          </w:tcPr>
          <w:p w14:paraId="7B873060" w14:textId="77777777" w:rsidR="00CE6A04" w:rsidRDefault="00CE6A04" w:rsidP="00981D96"/>
        </w:tc>
      </w:tr>
      <w:tr w:rsidR="006205A4" w14:paraId="6428992D" w14:textId="77777777" w:rsidTr="00CD44FD">
        <w:tc>
          <w:tcPr>
            <w:tcW w:w="1062" w:type="dxa"/>
          </w:tcPr>
          <w:p w14:paraId="4A16891F" w14:textId="7DC68ABD" w:rsidR="00CE6A04" w:rsidRDefault="00EF322B" w:rsidP="00981D96">
            <w:r>
              <w:t>Email</w:t>
            </w:r>
          </w:p>
        </w:tc>
        <w:tc>
          <w:tcPr>
            <w:tcW w:w="2410" w:type="dxa"/>
          </w:tcPr>
          <w:p w14:paraId="5D97399C" w14:textId="3DDA9F76" w:rsidR="00CE6A04" w:rsidRDefault="006205A4" w:rsidP="00981D96">
            <w:r>
              <w:t>Endereço de email do utilizador</w:t>
            </w:r>
          </w:p>
        </w:tc>
        <w:tc>
          <w:tcPr>
            <w:tcW w:w="2380" w:type="dxa"/>
          </w:tcPr>
          <w:p w14:paraId="0D89FD3A" w14:textId="33516831" w:rsidR="00CE6A04" w:rsidRDefault="00EF322B" w:rsidP="00981D9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842" w:type="dxa"/>
          </w:tcPr>
          <w:p w14:paraId="01C44E99" w14:textId="53BBD1F4" w:rsidR="00CE6A04" w:rsidRDefault="00EF322B" w:rsidP="00981D96">
            <w:r>
              <w:t>Sim</w:t>
            </w:r>
          </w:p>
        </w:tc>
        <w:tc>
          <w:tcPr>
            <w:tcW w:w="689" w:type="dxa"/>
          </w:tcPr>
          <w:p w14:paraId="630803B8" w14:textId="77777777" w:rsidR="00CE6A04" w:rsidRDefault="00CE6A04" w:rsidP="00981D96"/>
        </w:tc>
        <w:tc>
          <w:tcPr>
            <w:tcW w:w="1111" w:type="dxa"/>
          </w:tcPr>
          <w:p w14:paraId="45839644" w14:textId="051083C7" w:rsidR="00CE6A04" w:rsidRDefault="00557C66" w:rsidP="00981D96">
            <w:r>
              <w:t>único</w:t>
            </w:r>
          </w:p>
        </w:tc>
      </w:tr>
      <w:tr w:rsidR="006205A4" w14:paraId="337E3ABD" w14:textId="77777777" w:rsidTr="00CD44FD">
        <w:tc>
          <w:tcPr>
            <w:tcW w:w="1062" w:type="dxa"/>
          </w:tcPr>
          <w:p w14:paraId="04893176" w14:textId="7A393D58" w:rsidR="00CE6A04" w:rsidRDefault="00EF322B" w:rsidP="00981D96">
            <w:r>
              <w:t>Tipo</w:t>
            </w:r>
          </w:p>
        </w:tc>
        <w:tc>
          <w:tcPr>
            <w:tcW w:w="2410" w:type="dxa"/>
          </w:tcPr>
          <w:p w14:paraId="1E3B34BD" w14:textId="48E0C8CF" w:rsidR="00CE6A04" w:rsidRDefault="006205A4" w:rsidP="00981D96">
            <w:r>
              <w:t>Tipo de utilizador(</w:t>
            </w:r>
            <w:proofErr w:type="spellStart"/>
            <w:r>
              <w:t>cliente,funcionário,administrador</w:t>
            </w:r>
            <w:proofErr w:type="spellEnd"/>
            <w:r>
              <w:t>)</w:t>
            </w:r>
          </w:p>
        </w:tc>
        <w:tc>
          <w:tcPr>
            <w:tcW w:w="2380" w:type="dxa"/>
          </w:tcPr>
          <w:p w14:paraId="60630B54" w14:textId="3A96B77C" w:rsidR="00CE6A04" w:rsidRDefault="00EF322B" w:rsidP="00981D96">
            <w:proofErr w:type="spellStart"/>
            <w:r>
              <w:t>Enum</w:t>
            </w:r>
            <w:proofErr w:type="spellEnd"/>
            <w:r>
              <w:t>(‘cliente’,’</w:t>
            </w:r>
            <w:proofErr w:type="spellStart"/>
            <w:r>
              <w:t>funcionario</w:t>
            </w:r>
            <w:proofErr w:type="spellEnd"/>
            <w:r>
              <w:t>’,administrador’)</w:t>
            </w:r>
          </w:p>
        </w:tc>
        <w:tc>
          <w:tcPr>
            <w:tcW w:w="842" w:type="dxa"/>
          </w:tcPr>
          <w:p w14:paraId="52B67918" w14:textId="2E50CAAC" w:rsidR="00CE6A04" w:rsidRDefault="00EF322B" w:rsidP="00981D96">
            <w:r>
              <w:t>Sim</w:t>
            </w:r>
          </w:p>
        </w:tc>
        <w:tc>
          <w:tcPr>
            <w:tcW w:w="689" w:type="dxa"/>
          </w:tcPr>
          <w:p w14:paraId="3D5076EB" w14:textId="77777777" w:rsidR="00CE6A04" w:rsidRDefault="00CE6A04" w:rsidP="00981D96"/>
        </w:tc>
        <w:tc>
          <w:tcPr>
            <w:tcW w:w="1111" w:type="dxa"/>
          </w:tcPr>
          <w:p w14:paraId="52EEF01C" w14:textId="77777777" w:rsidR="00CE6A04" w:rsidRDefault="00CE6A04" w:rsidP="00981D96"/>
        </w:tc>
      </w:tr>
      <w:tr w:rsidR="006205A4" w14:paraId="0B91DB3E" w14:textId="77777777" w:rsidTr="00CD44FD">
        <w:tc>
          <w:tcPr>
            <w:tcW w:w="1062" w:type="dxa"/>
          </w:tcPr>
          <w:p w14:paraId="0CA032F7" w14:textId="5A0CF775" w:rsidR="00CE6A04" w:rsidRDefault="00EF322B" w:rsidP="00981D96">
            <w:r>
              <w:t>Estado</w:t>
            </w:r>
          </w:p>
        </w:tc>
        <w:tc>
          <w:tcPr>
            <w:tcW w:w="2410" w:type="dxa"/>
          </w:tcPr>
          <w:p w14:paraId="78CFDA16" w14:textId="43E1728F" w:rsidR="00CE6A04" w:rsidRDefault="006205A4" w:rsidP="00981D96">
            <w:r>
              <w:t>Estado atual do utilizador(online/offline)</w:t>
            </w:r>
          </w:p>
        </w:tc>
        <w:tc>
          <w:tcPr>
            <w:tcW w:w="2380" w:type="dxa"/>
          </w:tcPr>
          <w:p w14:paraId="58EE6C36" w14:textId="31E1B3A0" w:rsidR="00CE6A04" w:rsidRDefault="00EF322B" w:rsidP="00981D96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online’,’offline</w:t>
            </w:r>
            <w:proofErr w:type="spellEnd"/>
            <w:r>
              <w:t>’)</w:t>
            </w:r>
          </w:p>
        </w:tc>
        <w:tc>
          <w:tcPr>
            <w:tcW w:w="842" w:type="dxa"/>
          </w:tcPr>
          <w:p w14:paraId="4DBA34F3" w14:textId="2D0C51E1" w:rsidR="00CE6A04" w:rsidRDefault="00D507AA" w:rsidP="00981D96">
            <w:r>
              <w:t>Sim</w:t>
            </w:r>
          </w:p>
        </w:tc>
        <w:tc>
          <w:tcPr>
            <w:tcW w:w="689" w:type="dxa"/>
          </w:tcPr>
          <w:p w14:paraId="7B8E263D" w14:textId="77777777" w:rsidR="00CE6A04" w:rsidRDefault="00CE6A04" w:rsidP="00981D96"/>
        </w:tc>
        <w:tc>
          <w:tcPr>
            <w:tcW w:w="1111" w:type="dxa"/>
          </w:tcPr>
          <w:p w14:paraId="175DFBCE" w14:textId="77777777" w:rsidR="00CE6A04" w:rsidRDefault="00CE6A04" w:rsidP="00981D96"/>
        </w:tc>
      </w:tr>
      <w:tr w:rsidR="006205A4" w14:paraId="15ECFB63" w14:textId="77777777" w:rsidTr="00CD44FD">
        <w:tc>
          <w:tcPr>
            <w:tcW w:w="1062" w:type="dxa"/>
          </w:tcPr>
          <w:p w14:paraId="75947EFC" w14:textId="450159CD" w:rsidR="00CE6A04" w:rsidRDefault="00EF322B" w:rsidP="00981D96">
            <w:proofErr w:type="spellStart"/>
            <w:r>
              <w:t>Ultima</w:t>
            </w:r>
            <w:r w:rsidR="002978B9">
              <w:t>_</w:t>
            </w:r>
            <w:r>
              <w:t>atividade</w:t>
            </w:r>
            <w:proofErr w:type="spellEnd"/>
          </w:p>
        </w:tc>
        <w:tc>
          <w:tcPr>
            <w:tcW w:w="2410" w:type="dxa"/>
          </w:tcPr>
          <w:p w14:paraId="5CD882DB" w14:textId="4E1E0D11" w:rsidR="00CE6A04" w:rsidRDefault="006205A4" w:rsidP="00981D96">
            <w:r>
              <w:t xml:space="preserve">Hora da ultima atividade </w:t>
            </w:r>
            <w:r w:rsidR="00333D1A">
              <w:t>do utilizador</w:t>
            </w:r>
          </w:p>
        </w:tc>
        <w:tc>
          <w:tcPr>
            <w:tcW w:w="2380" w:type="dxa"/>
          </w:tcPr>
          <w:p w14:paraId="7920E864" w14:textId="7D4C1334" w:rsidR="00CE6A04" w:rsidRDefault="00D507AA" w:rsidP="00981D96">
            <w:proofErr w:type="spellStart"/>
            <w:r>
              <w:t>timestamp</w:t>
            </w:r>
            <w:proofErr w:type="spellEnd"/>
          </w:p>
        </w:tc>
        <w:tc>
          <w:tcPr>
            <w:tcW w:w="842" w:type="dxa"/>
          </w:tcPr>
          <w:p w14:paraId="7E80468D" w14:textId="097810A4" w:rsidR="00CE6A04" w:rsidRDefault="00F335E1" w:rsidP="00981D96">
            <w:r>
              <w:t>não</w:t>
            </w:r>
          </w:p>
        </w:tc>
        <w:tc>
          <w:tcPr>
            <w:tcW w:w="689" w:type="dxa"/>
          </w:tcPr>
          <w:p w14:paraId="1A1F83BD" w14:textId="77777777" w:rsidR="00CE6A04" w:rsidRDefault="00CE6A04" w:rsidP="00981D96"/>
        </w:tc>
        <w:tc>
          <w:tcPr>
            <w:tcW w:w="1111" w:type="dxa"/>
          </w:tcPr>
          <w:p w14:paraId="460DAE85" w14:textId="7F7D26A2" w:rsidR="00CE6A04" w:rsidRDefault="00D507AA" w:rsidP="00981D96">
            <w:r>
              <w:t>calculado</w:t>
            </w:r>
          </w:p>
        </w:tc>
      </w:tr>
      <w:tr w:rsidR="00B02BE7" w14:paraId="7DA05021" w14:textId="77777777" w:rsidTr="00CD44FD">
        <w:tc>
          <w:tcPr>
            <w:tcW w:w="1062" w:type="dxa"/>
          </w:tcPr>
          <w:p w14:paraId="2DF9FE5C" w14:textId="7807FFE4" w:rsidR="00B02BE7" w:rsidRDefault="00B02BE7" w:rsidP="00981D96">
            <w:r>
              <w:t>password</w:t>
            </w:r>
          </w:p>
        </w:tc>
        <w:tc>
          <w:tcPr>
            <w:tcW w:w="2410" w:type="dxa"/>
          </w:tcPr>
          <w:p w14:paraId="6A9FED14" w14:textId="77777777" w:rsidR="00B02BE7" w:rsidRDefault="00B02BE7" w:rsidP="00981D96"/>
        </w:tc>
        <w:tc>
          <w:tcPr>
            <w:tcW w:w="2380" w:type="dxa"/>
          </w:tcPr>
          <w:p w14:paraId="14571A6B" w14:textId="49763E2C" w:rsidR="00B02BE7" w:rsidRDefault="00B02BE7" w:rsidP="00981D9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842" w:type="dxa"/>
          </w:tcPr>
          <w:p w14:paraId="6C9D41E7" w14:textId="73B740EC" w:rsidR="00B02BE7" w:rsidRDefault="00B02BE7" w:rsidP="00981D96">
            <w:r>
              <w:t>sim</w:t>
            </w:r>
          </w:p>
        </w:tc>
        <w:tc>
          <w:tcPr>
            <w:tcW w:w="689" w:type="dxa"/>
          </w:tcPr>
          <w:p w14:paraId="67F61C3F" w14:textId="77777777" w:rsidR="00B02BE7" w:rsidRDefault="00B02BE7" w:rsidP="00981D96"/>
        </w:tc>
        <w:tc>
          <w:tcPr>
            <w:tcW w:w="1111" w:type="dxa"/>
          </w:tcPr>
          <w:p w14:paraId="67A69B4A" w14:textId="77777777" w:rsidR="00B02BE7" w:rsidRDefault="00B02BE7" w:rsidP="00981D96"/>
        </w:tc>
      </w:tr>
    </w:tbl>
    <w:p w14:paraId="2814E09A" w14:textId="77777777" w:rsidR="00CD44FD" w:rsidRDefault="00CD44FD" w:rsidP="00CD44FD">
      <w:pPr>
        <w:rPr>
          <w:b/>
          <w:bCs/>
        </w:rPr>
      </w:pPr>
    </w:p>
    <w:p w14:paraId="4E5AC77E" w14:textId="77777777" w:rsidR="00CD44FD" w:rsidRDefault="00CD44FD" w:rsidP="00CD44FD">
      <w:pPr>
        <w:rPr>
          <w:b/>
          <w:bCs/>
        </w:rPr>
      </w:pPr>
    </w:p>
    <w:p w14:paraId="2F8D1BF9" w14:textId="77777777" w:rsidR="00CD44FD" w:rsidRDefault="00CD44FD" w:rsidP="00CD44FD">
      <w:pPr>
        <w:rPr>
          <w:b/>
          <w:bCs/>
        </w:rPr>
      </w:pPr>
    </w:p>
    <w:p w14:paraId="16B10580" w14:textId="77777777" w:rsidR="00CD44FD" w:rsidRDefault="00CD44FD" w:rsidP="00CD44FD">
      <w:pPr>
        <w:rPr>
          <w:b/>
          <w:bCs/>
        </w:rPr>
      </w:pPr>
    </w:p>
    <w:p w14:paraId="6DEF1196" w14:textId="77777777" w:rsidR="00CD44FD" w:rsidRDefault="00CD44FD" w:rsidP="00CD44FD">
      <w:pPr>
        <w:rPr>
          <w:b/>
          <w:bCs/>
        </w:rPr>
      </w:pPr>
    </w:p>
    <w:p w14:paraId="6D912357" w14:textId="77777777" w:rsidR="006F1026" w:rsidRDefault="006F1026" w:rsidP="007A3042"/>
    <w:p w14:paraId="79D450D8" w14:textId="7E19D8FA" w:rsidR="00CD44FD" w:rsidRDefault="00CD44FD" w:rsidP="00CD44FD">
      <w:pPr>
        <w:rPr>
          <w:b/>
          <w:bCs/>
        </w:rPr>
      </w:pPr>
      <w:proofErr w:type="spellStart"/>
      <w:r>
        <w:rPr>
          <w:b/>
          <w:bCs/>
        </w:rPr>
        <w:t>Post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5"/>
        <w:gridCol w:w="1314"/>
        <w:gridCol w:w="1556"/>
        <w:gridCol w:w="1349"/>
        <w:gridCol w:w="1073"/>
        <w:gridCol w:w="1837"/>
      </w:tblGrid>
      <w:tr w:rsidR="00CD44FD" w14:paraId="769732BE" w14:textId="77777777" w:rsidTr="00CF6032">
        <w:tc>
          <w:tcPr>
            <w:tcW w:w="1062" w:type="dxa"/>
          </w:tcPr>
          <w:p w14:paraId="612E5D10" w14:textId="77777777" w:rsidR="00CD44FD" w:rsidRDefault="00CD44FD" w:rsidP="00CA1C1E">
            <w:r>
              <w:t>Nome dos Campos</w:t>
            </w:r>
          </w:p>
        </w:tc>
        <w:tc>
          <w:tcPr>
            <w:tcW w:w="2410" w:type="dxa"/>
          </w:tcPr>
          <w:p w14:paraId="4AB50C8C" w14:textId="77777777" w:rsidR="00CD44FD" w:rsidRDefault="00CD44FD" w:rsidP="00CA1C1E">
            <w:r>
              <w:t>Descrição</w:t>
            </w:r>
          </w:p>
        </w:tc>
        <w:tc>
          <w:tcPr>
            <w:tcW w:w="2380" w:type="dxa"/>
          </w:tcPr>
          <w:p w14:paraId="1EAF399E" w14:textId="77777777" w:rsidR="00CD44FD" w:rsidRDefault="00CD44FD" w:rsidP="00CA1C1E">
            <w:r>
              <w:t>Tipo de Dados</w:t>
            </w:r>
          </w:p>
        </w:tc>
        <w:tc>
          <w:tcPr>
            <w:tcW w:w="842" w:type="dxa"/>
          </w:tcPr>
          <w:p w14:paraId="4342254F" w14:textId="77777777" w:rsidR="00CD44FD" w:rsidRDefault="00CD44FD" w:rsidP="00CA1C1E">
            <w:r>
              <w:t>Obrigatório?</w:t>
            </w:r>
          </w:p>
        </w:tc>
        <w:tc>
          <w:tcPr>
            <w:tcW w:w="689" w:type="dxa"/>
          </w:tcPr>
          <w:p w14:paraId="5B9E2968" w14:textId="77777777" w:rsidR="00CD44FD" w:rsidRDefault="00CD44FD" w:rsidP="00CA1C1E">
            <w:r>
              <w:t>Chave Primária?</w:t>
            </w:r>
          </w:p>
        </w:tc>
        <w:tc>
          <w:tcPr>
            <w:tcW w:w="1111" w:type="dxa"/>
          </w:tcPr>
          <w:p w14:paraId="5DA74F39" w14:textId="77777777" w:rsidR="00CD44FD" w:rsidRDefault="00CD44FD" w:rsidP="00CA1C1E">
            <w:r>
              <w:t>Observações</w:t>
            </w:r>
          </w:p>
        </w:tc>
      </w:tr>
      <w:tr w:rsidR="00CD44FD" w14:paraId="1E39C5E3" w14:textId="77777777" w:rsidTr="00CF6032">
        <w:tc>
          <w:tcPr>
            <w:tcW w:w="1062" w:type="dxa"/>
          </w:tcPr>
          <w:p w14:paraId="21829897" w14:textId="40A5EFB2" w:rsidR="00CD44FD" w:rsidRDefault="00CD44FD" w:rsidP="00CA1C1E">
            <w:r>
              <w:t>id</w:t>
            </w:r>
          </w:p>
        </w:tc>
        <w:tc>
          <w:tcPr>
            <w:tcW w:w="2410" w:type="dxa"/>
          </w:tcPr>
          <w:p w14:paraId="2A248C2F" w14:textId="23D75F88" w:rsidR="00CD44FD" w:rsidRDefault="00CD44FD" w:rsidP="00CA1C1E"/>
        </w:tc>
        <w:tc>
          <w:tcPr>
            <w:tcW w:w="2380" w:type="dxa"/>
          </w:tcPr>
          <w:p w14:paraId="5722AACF" w14:textId="77777777" w:rsidR="00CD44FD" w:rsidRDefault="00CD44FD" w:rsidP="00CA1C1E">
            <w:r>
              <w:t>INT</w:t>
            </w:r>
          </w:p>
        </w:tc>
        <w:tc>
          <w:tcPr>
            <w:tcW w:w="842" w:type="dxa"/>
          </w:tcPr>
          <w:p w14:paraId="67FFA8D4" w14:textId="77777777" w:rsidR="00CD44FD" w:rsidRDefault="00CD44FD" w:rsidP="00CA1C1E">
            <w:r>
              <w:t>Sim</w:t>
            </w:r>
          </w:p>
        </w:tc>
        <w:tc>
          <w:tcPr>
            <w:tcW w:w="689" w:type="dxa"/>
          </w:tcPr>
          <w:p w14:paraId="55FCC0DB" w14:textId="77777777" w:rsidR="00CD44FD" w:rsidRDefault="00CD44FD" w:rsidP="00CA1C1E">
            <w:r>
              <w:t>sim</w:t>
            </w:r>
          </w:p>
        </w:tc>
        <w:tc>
          <w:tcPr>
            <w:tcW w:w="1111" w:type="dxa"/>
          </w:tcPr>
          <w:p w14:paraId="5C7F645A" w14:textId="77777777" w:rsidR="00CD44FD" w:rsidRDefault="00CD44FD" w:rsidP="00CA1C1E">
            <w:r>
              <w:t>Automaticamente incrementado</w:t>
            </w:r>
          </w:p>
        </w:tc>
      </w:tr>
      <w:tr w:rsidR="00CD44FD" w14:paraId="5B24FE93" w14:textId="77777777" w:rsidTr="00CF6032">
        <w:tc>
          <w:tcPr>
            <w:tcW w:w="1062" w:type="dxa"/>
          </w:tcPr>
          <w:p w14:paraId="29694C3D" w14:textId="39167996" w:rsidR="00CD44FD" w:rsidRDefault="00CD44FD" w:rsidP="00CA1C1E">
            <w:proofErr w:type="spellStart"/>
            <w:r>
              <w:t>Data_upload</w:t>
            </w:r>
            <w:proofErr w:type="spellEnd"/>
          </w:p>
        </w:tc>
        <w:tc>
          <w:tcPr>
            <w:tcW w:w="2410" w:type="dxa"/>
          </w:tcPr>
          <w:p w14:paraId="479E9188" w14:textId="1FFC7A0C" w:rsidR="00CD44FD" w:rsidRDefault="00CD44FD" w:rsidP="00CA1C1E"/>
        </w:tc>
        <w:tc>
          <w:tcPr>
            <w:tcW w:w="2380" w:type="dxa"/>
          </w:tcPr>
          <w:p w14:paraId="2941F24A" w14:textId="2DB3C5E0" w:rsidR="00CD44FD" w:rsidRDefault="00CF6032" w:rsidP="00CA1C1E">
            <w:r>
              <w:t>DATE</w:t>
            </w:r>
          </w:p>
        </w:tc>
        <w:tc>
          <w:tcPr>
            <w:tcW w:w="842" w:type="dxa"/>
          </w:tcPr>
          <w:p w14:paraId="61F8B93A" w14:textId="77777777" w:rsidR="00CD44FD" w:rsidRDefault="00CD44FD" w:rsidP="00CA1C1E">
            <w:r>
              <w:t>Sim</w:t>
            </w:r>
          </w:p>
        </w:tc>
        <w:tc>
          <w:tcPr>
            <w:tcW w:w="689" w:type="dxa"/>
          </w:tcPr>
          <w:p w14:paraId="1DE6D6B1" w14:textId="77777777" w:rsidR="00CD44FD" w:rsidRDefault="00CD44FD" w:rsidP="00CA1C1E"/>
        </w:tc>
        <w:tc>
          <w:tcPr>
            <w:tcW w:w="1111" w:type="dxa"/>
          </w:tcPr>
          <w:p w14:paraId="3BC6F800" w14:textId="77777777" w:rsidR="00CD44FD" w:rsidRDefault="00CD44FD" w:rsidP="00CA1C1E"/>
        </w:tc>
      </w:tr>
      <w:tr w:rsidR="00CD44FD" w14:paraId="6D82320B" w14:textId="77777777" w:rsidTr="00CF6032">
        <w:tc>
          <w:tcPr>
            <w:tcW w:w="1062" w:type="dxa"/>
          </w:tcPr>
          <w:p w14:paraId="354740CB" w14:textId="2CA84F35" w:rsidR="00CD44FD" w:rsidRDefault="00CF6032" w:rsidP="00CA1C1E">
            <w:r>
              <w:lastRenderedPageBreak/>
              <w:t>texto</w:t>
            </w:r>
          </w:p>
        </w:tc>
        <w:tc>
          <w:tcPr>
            <w:tcW w:w="2410" w:type="dxa"/>
          </w:tcPr>
          <w:p w14:paraId="098D7B19" w14:textId="251E8C63" w:rsidR="00CD44FD" w:rsidRDefault="00CD44FD" w:rsidP="00CA1C1E"/>
        </w:tc>
        <w:tc>
          <w:tcPr>
            <w:tcW w:w="2380" w:type="dxa"/>
          </w:tcPr>
          <w:p w14:paraId="13B82F46" w14:textId="7F1A8421" w:rsidR="00CD44FD" w:rsidRDefault="00CD44FD" w:rsidP="00CA1C1E">
            <w:proofErr w:type="spellStart"/>
            <w:r>
              <w:t>Varchar</w:t>
            </w:r>
            <w:proofErr w:type="spellEnd"/>
            <w:r>
              <w:t>(</w:t>
            </w:r>
            <w:r w:rsidR="00CF6032">
              <w:t>30</w:t>
            </w:r>
            <w:r>
              <w:t>0)</w:t>
            </w:r>
          </w:p>
        </w:tc>
        <w:tc>
          <w:tcPr>
            <w:tcW w:w="842" w:type="dxa"/>
          </w:tcPr>
          <w:p w14:paraId="1BFA44F5" w14:textId="77777777" w:rsidR="00CD44FD" w:rsidRDefault="00CD44FD" w:rsidP="00CA1C1E">
            <w:r>
              <w:t>Sim</w:t>
            </w:r>
          </w:p>
        </w:tc>
        <w:tc>
          <w:tcPr>
            <w:tcW w:w="689" w:type="dxa"/>
          </w:tcPr>
          <w:p w14:paraId="6B342B24" w14:textId="77777777" w:rsidR="00CD44FD" w:rsidRDefault="00CD44FD" w:rsidP="00CA1C1E"/>
        </w:tc>
        <w:tc>
          <w:tcPr>
            <w:tcW w:w="1111" w:type="dxa"/>
          </w:tcPr>
          <w:p w14:paraId="4B67F080" w14:textId="2626447F" w:rsidR="00CD44FD" w:rsidRDefault="00CD44FD" w:rsidP="00CA1C1E"/>
        </w:tc>
      </w:tr>
      <w:tr w:rsidR="00CD44FD" w14:paraId="2E635BF8" w14:textId="77777777" w:rsidTr="00CF6032">
        <w:tc>
          <w:tcPr>
            <w:tcW w:w="1062" w:type="dxa"/>
          </w:tcPr>
          <w:p w14:paraId="36C6BE24" w14:textId="29F1390C" w:rsidR="00CD44FD" w:rsidRDefault="00CF6032" w:rsidP="00CA1C1E">
            <w:proofErr w:type="spellStart"/>
            <w:r>
              <w:t>Id_categoria</w:t>
            </w:r>
            <w:proofErr w:type="spellEnd"/>
          </w:p>
        </w:tc>
        <w:tc>
          <w:tcPr>
            <w:tcW w:w="2410" w:type="dxa"/>
          </w:tcPr>
          <w:p w14:paraId="01794585" w14:textId="33E2EE29" w:rsidR="00CD44FD" w:rsidRDefault="00CD44FD" w:rsidP="00CA1C1E"/>
        </w:tc>
        <w:tc>
          <w:tcPr>
            <w:tcW w:w="2380" w:type="dxa"/>
          </w:tcPr>
          <w:p w14:paraId="246CBC03" w14:textId="5474BEDC" w:rsidR="00CD44FD" w:rsidRDefault="00CF6032" w:rsidP="00CA1C1E">
            <w:r>
              <w:t>INT</w:t>
            </w:r>
          </w:p>
        </w:tc>
        <w:tc>
          <w:tcPr>
            <w:tcW w:w="842" w:type="dxa"/>
          </w:tcPr>
          <w:p w14:paraId="7A757782" w14:textId="77777777" w:rsidR="00CD44FD" w:rsidRDefault="00CD44FD" w:rsidP="00CA1C1E">
            <w:r>
              <w:t>Sim</w:t>
            </w:r>
          </w:p>
        </w:tc>
        <w:tc>
          <w:tcPr>
            <w:tcW w:w="689" w:type="dxa"/>
          </w:tcPr>
          <w:p w14:paraId="0776B951" w14:textId="77777777" w:rsidR="00CD44FD" w:rsidRDefault="00CD44FD" w:rsidP="00CA1C1E"/>
        </w:tc>
        <w:tc>
          <w:tcPr>
            <w:tcW w:w="1111" w:type="dxa"/>
          </w:tcPr>
          <w:p w14:paraId="70B016B0" w14:textId="6CE3F1CF" w:rsidR="00CD44FD" w:rsidRDefault="00CF6032" w:rsidP="00CA1C1E">
            <w:r>
              <w:t>Chave estrangeira</w:t>
            </w:r>
          </w:p>
        </w:tc>
      </w:tr>
      <w:tr w:rsidR="00CF6032" w14:paraId="5A82EB37" w14:textId="77777777" w:rsidTr="00CF6032">
        <w:tc>
          <w:tcPr>
            <w:tcW w:w="1062" w:type="dxa"/>
          </w:tcPr>
          <w:p w14:paraId="778DC2C3" w14:textId="56FE5434" w:rsidR="00CF6032" w:rsidRDefault="00CF6032" w:rsidP="00CA1C1E">
            <w:proofErr w:type="spellStart"/>
            <w:r>
              <w:t>Id_utilizador</w:t>
            </w:r>
            <w:proofErr w:type="spellEnd"/>
          </w:p>
        </w:tc>
        <w:tc>
          <w:tcPr>
            <w:tcW w:w="2410" w:type="dxa"/>
          </w:tcPr>
          <w:p w14:paraId="1475ABC7" w14:textId="77777777" w:rsidR="00CF6032" w:rsidRDefault="00CF6032" w:rsidP="00CA1C1E"/>
        </w:tc>
        <w:tc>
          <w:tcPr>
            <w:tcW w:w="2380" w:type="dxa"/>
          </w:tcPr>
          <w:p w14:paraId="014BAB5E" w14:textId="0B68ED19" w:rsidR="00CF6032" w:rsidRDefault="00CF6032" w:rsidP="00CA1C1E">
            <w:r>
              <w:t>INT</w:t>
            </w:r>
          </w:p>
        </w:tc>
        <w:tc>
          <w:tcPr>
            <w:tcW w:w="842" w:type="dxa"/>
          </w:tcPr>
          <w:p w14:paraId="4EF9DFDB" w14:textId="166ED3AA" w:rsidR="00CF6032" w:rsidRDefault="00CF6032" w:rsidP="00CA1C1E">
            <w:r>
              <w:t>sim</w:t>
            </w:r>
          </w:p>
        </w:tc>
        <w:tc>
          <w:tcPr>
            <w:tcW w:w="689" w:type="dxa"/>
          </w:tcPr>
          <w:p w14:paraId="630DC2ED" w14:textId="77777777" w:rsidR="00CF6032" w:rsidRDefault="00CF6032" w:rsidP="00CA1C1E"/>
        </w:tc>
        <w:tc>
          <w:tcPr>
            <w:tcW w:w="1111" w:type="dxa"/>
          </w:tcPr>
          <w:p w14:paraId="21FBF8C2" w14:textId="72B3CC91" w:rsidR="00CF6032" w:rsidRDefault="00CF6032" w:rsidP="00CA1C1E">
            <w:r>
              <w:t>Chave estrangeira</w:t>
            </w:r>
          </w:p>
        </w:tc>
      </w:tr>
    </w:tbl>
    <w:p w14:paraId="56BF094A" w14:textId="77777777" w:rsidR="00CD44FD" w:rsidRDefault="00CD44FD" w:rsidP="007A3042"/>
    <w:p w14:paraId="3D6EA0F5" w14:textId="1694B7C0" w:rsidR="00CF6032" w:rsidRDefault="00CF6032" w:rsidP="00CF6032">
      <w:pPr>
        <w:rPr>
          <w:b/>
          <w:bCs/>
        </w:rPr>
      </w:pPr>
      <w:proofErr w:type="spellStart"/>
      <w:r>
        <w:rPr>
          <w:b/>
          <w:bCs/>
        </w:rPr>
        <w:t>comentario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5"/>
        <w:gridCol w:w="1314"/>
        <w:gridCol w:w="1556"/>
        <w:gridCol w:w="1349"/>
        <w:gridCol w:w="1073"/>
        <w:gridCol w:w="1837"/>
      </w:tblGrid>
      <w:tr w:rsidR="00CF6032" w14:paraId="1BC64B9C" w14:textId="77777777" w:rsidTr="00CF6032">
        <w:tc>
          <w:tcPr>
            <w:tcW w:w="1365" w:type="dxa"/>
          </w:tcPr>
          <w:p w14:paraId="56491A06" w14:textId="77777777" w:rsidR="00CF6032" w:rsidRDefault="00CF6032" w:rsidP="00CA1C1E">
            <w:r>
              <w:t>Nome dos Campos</w:t>
            </w:r>
          </w:p>
        </w:tc>
        <w:tc>
          <w:tcPr>
            <w:tcW w:w="1314" w:type="dxa"/>
          </w:tcPr>
          <w:p w14:paraId="4D784DF7" w14:textId="77777777" w:rsidR="00CF6032" w:rsidRDefault="00CF6032" w:rsidP="00CA1C1E">
            <w:r>
              <w:t>Descrição</w:t>
            </w:r>
          </w:p>
        </w:tc>
        <w:tc>
          <w:tcPr>
            <w:tcW w:w="1556" w:type="dxa"/>
          </w:tcPr>
          <w:p w14:paraId="1B53EB41" w14:textId="77777777" w:rsidR="00CF6032" w:rsidRDefault="00CF6032" w:rsidP="00CA1C1E">
            <w:r>
              <w:t>Tipo de Dados</w:t>
            </w:r>
          </w:p>
        </w:tc>
        <w:tc>
          <w:tcPr>
            <w:tcW w:w="1349" w:type="dxa"/>
          </w:tcPr>
          <w:p w14:paraId="7D74CD03" w14:textId="77777777" w:rsidR="00CF6032" w:rsidRDefault="00CF6032" w:rsidP="00CA1C1E">
            <w:r>
              <w:t>Obrigatório?</w:t>
            </w:r>
          </w:p>
        </w:tc>
        <w:tc>
          <w:tcPr>
            <w:tcW w:w="1073" w:type="dxa"/>
          </w:tcPr>
          <w:p w14:paraId="04E9F955" w14:textId="77777777" w:rsidR="00CF6032" w:rsidRDefault="00CF6032" w:rsidP="00CA1C1E">
            <w:r>
              <w:t>Chave Primária?</w:t>
            </w:r>
          </w:p>
        </w:tc>
        <w:tc>
          <w:tcPr>
            <w:tcW w:w="1837" w:type="dxa"/>
          </w:tcPr>
          <w:p w14:paraId="1F0EF47E" w14:textId="77777777" w:rsidR="00CF6032" w:rsidRDefault="00CF6032" w:rsidP="00CA1C1E">
            <w:r>
              <w:t>Observações</w:t>
            </w:r>
          </w:p>
        </w:tc>
      </w:tr>
      <w:tr w:rsidR="00CF6032" w14:paraId="062A6E06" w14:textId="77777777" w:rsidTr="00CF6032">
        <w:tc>
          <w:tcPr>
            <w:tcW w:w="1365" w:type="dxa"/>
          </w:tcPr>
          <w:p w14:paraId="214F5E3D" w14:textId="77777777" w:rsidR="00CF6032" w:rsidRDefault="00CF6032" w:rsidP="00CA1C1E">
            <w:r>
              <w:t>id</w:t>
            </w:r>
          </w:p>
        </w:tc>
        <w:tc>
          <w:tcPr>
            <w:tcW w:w="1314" w:type="dxa"/>
          </w:tcPr>
          <w:p w14:paraId="7CDF1755" w14:textId="77777777" w:rsidR="00CF6032" w:rsidRDefault="00CF6032" w:rsidP="00CA1C1E"/>
        </w:tc>
        <w:tc>
          <w:tcPr>
            <w:tcW w:w="1556" w:type="dxa"/>
          </w:tcPr>
          <w:p w14:paraId="158F1B88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2E1FE96E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194ADD35" w14:textId="77777777" w:rsidR="00CF6032" w:rsidRDefault="00CF6032" w:rsidP="00CA1C1E">
            <w:r>
              <w:t>sim</w:t>
            </w:r>
          </w:p>
        </w:tc>
        <w:tc>
          <w:tcPr>
            <w:tcW w:w="1837" w:type="dxa"/>
          </w:tcPr>
          <w:p w14:paraId="6814EF3A" w14:textId="77777777" w:rsidR="00CF6032" w:rsidRDefault="00CF6032" w:rsidP="00CA1C1E">
            <w:r>
              <w:t>Automaticamente incrementado</w:t>
            </w:r>
          </w:p>
        </w:tc>
      </w:tr>
      <w:tr w:rsidR="00CF6032" w14:paraId="3E0F02FD" w14:textId="77777777" w:rsidTr="00CF6032">
        <w:tc>
          <w:tcPr>
            <w:tcW w:w="1365" w:type="dxa"/>
          </w:tcPr>
          <w:p w14:paraId="24CB8983" w14:textId="77777777" w:rsidR="00CF6032" w:rsidRDefault="00CF6032" w:rsidP="00CA1C1E">
            <w:proofErr w:type="spellStart"/>
            <w:r>
              <w:t>Data_upload</w:t>
            </w:r>
            <w:proofErr w:type="spellEnd"/>
          </w:p>
        </w:tc>
        <w:tc>
          <w:tcPr>
            <w:tcW w:w="1314" w:type="dxa"/>
          </w:tcPr>
          <w:p w14:paraId="2F673C4F" w14:textId="77777777" w:rsidR="00CF6032" w:rsidRDefault="00CF6032" w:rsidP="00CA1C1E"/>
        </w:tc>
        <w:tc>
          <w:tcPr>
            <w:tcW w:w="1556" w:type="dxa"/>
          </w:tcPr>
          <w:p w14:paraId="268174BF" w14:textId="77777777" w:rsidR="00CF6032" w:rsidRDefault="00CF6032" w:rsidP="00CA1C1E">
            <w:r>
              <w:t>DATE</w:t>
            </w:r>
          </w:p>
        </w:tc>
        <w:tc>
          <w:tcPr>
            <w:tcW w:w="1349" w:type="dxa"/>
          </w:tcPr>
          <w:p w14:paraId="4F689941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7ACC3298" w14:textId="77777777" w:rsidR="00CF6032" w:rsidRDefault="00CF6032" w:rsidP="00CA1C1E"/>
        </w:tc>
        <w:tc>
          <w:tcPr>
            <w:tcW w:w="1837" w:type="dxa"/>
          </w:tcPr>
          <w:p w14:paraId="06BDE536" w14:textId="77777777" w:rsidR="00CF6032" w:rsidRDefault="00CF6032" w:rsidP="00CA1C1E"/>
        </w:tc>
      </w:tr>
      <w:tr w:rsidR="00CF6032" w14:paraId="6E987F4D" w14:textId="77777777" w:rsidTr="00CF6032">
        <w:tc>
          <w:tcPr>
            <w:tcW w:w="1365" w:type="dxa"/>
          </w:tcPr>
          <w:p w14:paraId="60F26A7E" w14:textId="77777777" w:rsidR="00CF6032" w:rsidRDefault="00CF6032" w:rsidP="00CA1C1E">
            <w:r>
              <w:t>texto</w:t>
            </w:r>
          </w:p>
        </w:tc>
        <w:tc>
          <w:tcPr>
            <w:tcW w:w="1314" w:type="dxa"/>
          </w:tcPr>
          <w:p w14:paraId="4EEC41A8" w14:textId="77777777" w:rsidR="00CF6032" w:rsidRDefault="00CF6032" w:rsidP="00CA1C1E"/>
        </w:tc>
        <w:tc>
          <w:tcPr>
            <w:tcW w:w="1556" w:type="dxa"/>
          </w:tcPr>
          <w:p w14:paraId="589FBAB9" w14:textId="77777777" w:rsidR="00CF6032" w:rsidRDefault="00CF6032" w:rsidP="00CA1C1E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1349" w:type="dxa"/>
          </w:tcPr>
          <w:p w14:paraId="02CB2C3E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476D029E" w14:textId="77777777" w:rsidR="00CF6032" w:rsidRDefault="00CF6032" w:rsidP="00CA1C1E"/>
        </w:tc>
        <w:tc>
          <w:tcPr>
            <w:tcW w:w="1837" w:type="dxa"/>
          </w:tcPr>
          <w:p w14:paraId="3C0A34CD" w14:textId="77777777" w:rsidR="00CF6032" w:rsidRDefault="00CF6032" w:rsidP="00CA1C1E"/>
        </w:tc>
      </w:tr>
      <w:tr w:rsidR="00CF6032" w14:paraId="1447D1B5" w14:textId="77777777" w:rsidTr="00CF6032">
        <w:tc>
          <w:tcPr>
            <w:tcW w:w="1365" w:type="dxa"/>
          </w:tcPr>
          <w:p w14:paraId="6B589D37" w14:textId="11FB54B6" w:rsidR="00CF6032" w:rsidRDefault="00CF6032" w:rsidP="00CA1C1E">
            <w:proofErr w:type="spellStart"/>
            <w:r>
              <w:t>Id_post</w:t>
            </w:r>
            <w:proofErr w:type="spellEnd"/>
          </w:p>
        </w:tc>
        <w:tc>
          <w:tcPr>
            <w:tcW w:w="1314" w:type="dxa"/>
          </w:tcPr>
          <w:p w14:paraId="419424B7" w14:textId="77777777" w:rsidR="00CF6032" w:rsidRDefault="00CF6032" w:rsidP="00CA1C1E"/>
        </w:tc>
        <w:tc>
          <w:tcPr>
            <w:tcW w:w="1556" w:type="dxa"/>
          </w:tcPr>
          <w:p w14:paraId="6B51634F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2C5BBDF1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5692A449" w14:textId="77777777" w:rsidR="00CF6032" w:rsidRDefault="00CF6032" w:rsidP="00CA1C1E"/>
        </w:tc>
        <w:tc>
          <w:tcPr>
            <w:tcW w:w="1837" w:type="dxa"/>
          </w:tcPr>
          <w:p w14:paraId="52B56746" w14:textId="77777777" w:rsidR="00CF6032" w:rsidRDefault="00CF6032" w:rsidP="00CA1C1E">
            <w:r>
              <w:t>Chave estrangeira</w:t>
            </w:r>
          </w:p>
        </w:tc>
      </w:tr>
      <w:tr w:rsidR="00CF6032" w14:paraId="3EE38E3A" w14:textId="77777777" w:rsidTr="00CF6032">
        <w:tc>
          <w:tcPr>
            <w:tcW w:w="1365" w:type="dxa"/>
          </w:tcPr>
          <w:p w14:paraId="2244C819" w14:textId="77777777" w:rsidR="00CF6032" w:rsidRDefault="00CF6032" w:rsidP="00CA1C1E">
            <w:proofErr w:type="spellStart"/>
            <w:r>
              <w:t>Id_utilizador</w:t>
            </w:r>
            <w:proofErr w:type="spellEnd"/>
          </w:p>
        </w:tc>
        <w:tc>
          <w:tcPr>
            <w:tcW w:w="1314" w:type="dxa"/>
          </w:tcPr>
          <w:p w14:paraId="43BD3B87" w14:textId="77777777" w:rsidR="00CF6032" w:rsidRDefault="00CF6032" w:rsidP="00CA1C1E"/>
        </w:tc>
        <w:tc>
          <w:tcPr>
            <w:tcW w:w="1556" w:type="dxa"/>
          </w:tcPr>
          <w:p w14:paraId="4DA178B8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46A0FA0B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28A5519D" w14:textId="77777777" w:rsidR="00CF6032" w:rsidRDefault="00CF6032" w:rsidP="00CA1C1E"/>
        </w:tc>
        <w:tc>
          <w:tcPr>
            <w:tcW w:w="1837" w:type="dxa"/>
          </w:tcPr>
          <w:p w14:paraId="6938B0CD" w14:textId="77777777" w:rsidR="00CF6032" w:rsidRDefault="00CF6032" w:rsidP="00CA1C1E">
            <w:r>
              <w:t>Chave estrangeira</w:t>
            </w:r>
          </w:p>
        </w:tc>
      </w:tr>
    </w:tbl>
    <w:p w14:paraId="3EFBD352" w14:textId="77777777" w:rsidR="00CF6032" w:rsidRDefault="00CF6032" w:rsidP="00CF6032">
      <w:pPr>
        <w:rPr>
          <w:b/>
          <w:bCs/>
        </w:rPr>
      </w:pPr>
    </w:p>
    <w:p w14:paraId="4F9CB0F8" w14:textId="2918E172" w:rsidR="00CF6032" w:rsidRDefault="00CF6032" w:rsidP="00CF6032">
      <w:pPr>
        <w:rPr>
          <w:b/>
          <w:bCs/>
        </w:rPr>
      </w:pPr>
      <w:r>
        <w:rPr>
          <w:b/>
          <w:bCs/>
        </w:rPr>
        <w:t>categoria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8"/>
        <w:gridCol w:w="1329"/>
        <w:gridCol w:w="1568"/>
        <w:gridCol w:w="1349"/>
        <w:gridCol w:w="1073"/>
        <w:gridCol w:w="1837"/>
      </w:tblGrid>
      <w:tr w:rsidR="00CF6032" w14:paraId="5C39A319" w14:textId="77777777" w:rsidTr="00CF6032">
        <w:tc>
          <w:tcPr>
            <w:tcW w:w="1338" w:type="dxa"/>
          </w:tcPr>
          <w:p w14:paraId="493E088A" w14:textId="77777777" w:rsidR="00CF6032" w:rsidRDefault="00CF6032" w:rsidP="00CA1C1E">
            <w:r>
              <w:t>Nome dos Campos</w:t>
            </w:r>
          </w:p>
        </w:tc>
        <w:tc>
          <w:tcPr>
            <w:tcW w:w="1329" w:type="dxa"/>
          </w:tcPr>
          <w:p w14:paraId="6BDA7451" w14:textId="77777777" w:rsidR="00CF6032" w:rsidRDefault="00CF6032" w:rsidP="00CA1C1E">
            <w:r>
              <w:t>Descrição</w:t>
            </w:r>
          </w:p>
        </w:tc>
        <w:tc>
          <w:tcPr>
            <w:tcW w:w="1568" w:type="dxa"/>
          </w:tcPr>
          <w:p w14:paraId="36AD2DA1" w14:textId="77777777" w:rsidR="00CF6032" w:rsidRDefault="00CF6032" w:rsidP="00CA1C1E">
            <w:r>
              <w:t>Tipo de Dados</w:t>
            </w:r>
          </w:p>
        </w:tc>
        <w:tc>
          <w:tcPr>
            <w:tcW w:w="1349" w:type="dxa"/>
          </w:tcPr>
          <w:p w14:paraId="2CBC4A0A" w14:textId="77777777" w:rsidR="00CF6032" w:rsidRDefault="00CF6032" w:rsidP="00CA1C1E">
            <w:r>
              <w:t>Obrigatório?</w:t>
            </w:r>
          </w:p>
        </w:tc>
        <w:tc>
          <w:tcPr>
            <w:tcW w:w="1073" w:type="dxa"/>
          </w:tcPr>
          <w:p w14:paraId="4E711F39" w14:textId="77777777" w:rsidR="00CF6032" w:rsidRDefault="00CF6032" w:rsidP="00CA1C1E">
            <w:r>
              <w:t>Chave Primária?</w:t>
            </w:r>
          </w:p>
        </w:tc>
        <w:tc>
          <w:tcPr>
            <w:tcW w:w="1837" w:type="dxa"/>
          </w:tcPr>
          <w:p w14:paraId="64C7B362" w14:textId="77777777" w:rsidR="00CF6032" w:rsidRDefault="00CF6032" w:rsidP="00CA1C1E">
            <w:r>
              <w:t>Observações</w:t>
            </w:r>
          </w:p>
        </w:tc>
      </w:tr>
      <w:tr w:rsidR="00CF6032" w14:paraId="054767BC" w14:textId="77777777" w:rsidTr="00CF6032">
        <w:tc>
          <w:tcPr>
            <w:tcW w:w="1338" w:type="dxa"/>
          </w:tcPr>
          <w:p w14:paraId="2A32D086" w14:textId="77777777" w:rsidR="00CF6032" w:rsidRDefault="00CF6032" w:rsidP="00CA1C1E">
            <w:r>
              <w:t>id</w:t>
            </w:r>
          </w:p>
        </w:tc>
        <w:tc>
          <w:tcPr>
            <w:tcW w:w="1329" w:type="dxa"/>
          </w:tcPr>
          <w:p w14:paraId="7A76615E" w14:textId="77777777" w:rsidR="00CF6032" w:rsidRDefault="00CF6032" w:rsidP="00CA1C1E"/>
        </w:tc>
        <w:tc>
          <w:tcPr>
            <w:tcW w:w="1568" w:type="dxa"/>
          </w:tcPr>
          <w:p w14:paraId="2A82584C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65822CE8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4E019D31" w14:textId="77777777" w:rsidR="00CF6032" w:rsidRDefault="00CF6032" w:rsidP="00CA1C1E">
            <w:r>
              <w:t>sim</w:t>
            </w:r>
          </w:p>
        </w:tc>
        <w:tc>
          <w:tcPr>
            <w:tcW w:w="1837" w:type="dxa"/>
          </w:tcPr>
          <w:p w14:paraId="2EF843A2" w14:textId="77777777" w:rsidR="00CF6032" w:rsidRDefault="00CF6032" w:rsidP="00CA1C1E">
            <w:r>
              <w:t>Automaticamente incrementado</w:t>
            </w:r>
          </w:p>
        </w:tc>
      </w:tr>
      <w:tr w:rsidR="00CF6032" w14:paraId="70BE9115" w14:textId="77777777" w:rsidTr="00CF6032">
        <w:tc>
          <w:tcPr>
            <w:tcW w:w="1338" w:type="dxa"/>
          </w:tcPr>
          <w:p w14:paraId="1F634E85" w14:textId="486B0673" w:rsidR="00CF6032" w:rsidRDefault="00CF6032" w:rsidP="00CA1C1E">
            <w:r>
              <w:t>nome</w:t>
            </w:r>
          </w:p>
        </w:tc>
        <w:tc>
          <w:tcPr>
            <w:tcW w:w="1329" w:type="dxa"/>
          </w:tcPr>
          <w:p w14:paraId="3FC81923" w14:textId="77777777" w:rsidR="00CF6032" w:rsidRDefault="00CF6032" w:rsidP="00CA1C1E"/>
        </w:tc>
        <w:tc>
          <w:tcPr>
            <w:tcW w:w="1568" w:type="dxa"/>
          </w:tcPr>
          <w:p w14:paraId="7A791EDD" w14:textId="4973AD5F" w:rsidR="00CF6032" w:rsidRDefault="00CF6032" w:rsidP="00CA1C1E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49" w:type="dxa"/>
          </w:tcPr>
          <w:p w14:paraId="13A20B9C" w14:textId="0B4A8D48" w:rsidR="00CF6032" w:rsidRDefault="00CF6032" w:rsidP="00CA1C1E">
            <w:r>
              <w:t>não</w:t>
            </w:r>
          </w:p>
        </w:tc>
        <w:tc>
          <w:tcPr>
            <w:tcW w:w="1073" w:type="dxa"/>
          </w:tcPr>
          <w:p w14:paraId="4AA414F2" w14:textId="77777777" w:rsidR="00CF6032" w:rsidRDefault="00CF6032" w:rsidP="00CA1C1E"/>
        </w:tc>
        <w:tc>
          <w:tcPr>
            <w:tcW w:w="1837" w:type="dxa"/>
          </w:tcPr>
          <w:p w14:paraId="13C46760" w14:textId="77777777" w:rsidR="00CF6032" w:rsidRDefault="00CF6032" w:rsidP="00CA1C1E"/>
        </w:tc>
      </w:tr>
    </w:tbl>
    <w:p w14:paraId="187E3973" w14:textId="77777777" w:rsidR="00CF6032" w:rsidRDefault="00CF6032" w:rsidP="007A3042"/>
    <w:p w14:paraId="0C9FAAAE" w14:textId="77777777" w:rsidR="00CF6032" w:rsidRDefault="00CF6032" w:rsidP="007A3042"/>
    <w:p w14:paraId="5A6B4F01" w14:textId="77777777" w:rsidR="00CF6032" w:rsidRDefault="00CF6032" w:rsidP="007A3042"/>
    <w:p w14:paraId="066A17AB" w14:textId="77777777" w:rsidR="00CF6032" w:rsidRDefault="00CF6032" w:rsidP="007A3042"/>
    <w:p w14:paraId="6525564A" w14:textId="7AB89210" w:rsidR="00CF6032" w:rsidRDefault="007378D2" w:rsidP="00CF6032">
      <w:pPr>
        <w:rPr>
          <w:b/>
          <w:bCs/>
        </w:rPr>
      </w:pPr>
      <w:r>
        <w:rPr>
          <w:b/>
          <w:bCs/>
        </w:rPr>
        <w:t>contacto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8"/>
        <w:gridCol w:w="1329"/>
        <w:gridCol w:w="1568"/>
        <w:gridCol w:w="1349"/>
        <w:gridCol w:w="1073"/>
        <w:gridCol w:w="1837"/>
      </w:tblGrid>
      <w:tr w:rsidR="00CF6032" w14:paraId="3730F262" w14:textId="77777777" w:rsidTr="00CF6032">
        <w:tc>
          <w:tcPr>
            <w:tcW w:w="1338" w:type="dxa"/>
          </w:tcPr>
          <w:p w14:paraId="646C5443" w14:textId="77777777" w:rsidR="00CF6032" w:rsidRDefault="00CF6032" w:rsidP="00CA1C1E">
            <w:r>
              <w:t>Nome dos Campos</w:t>
            </w:r>
          </w:p>
        </w:tc>
        <w:tc>
          <w:tcPr>
            <w:tcW w:w="1329" w:type="dxa"/>
          </w:tcPr>
          <w:p w14:paraId="2AE96B8D" w14:textId="77777777" w:rsidR="00CF6032" w:rsidRDefault="00CF6032" w:rsidP="00CA1C1E">
            <w:r>
              <w:t>Descrição</w:t>
            </w:r>
          </w:p>
        </w:tc>
        <w:tc>
          <w:tcPr>
            <w:tcW w:w="1568" w:type="dxa"/>
          </w:tcPr>
          <w:p w14:paraId="57CFD890" w14:textId="77777777" w:rsidR="00CF6032" w:rsidRDefault="00CF6032" w:rsidP="00CA1C1E">
            <w:r>
              <w:t>Tipo de Dados</w:t>
            </w:r>
          </w:p>
        </w:tc>
        <w:tc>
          <w:tcPr>
            <w:tcW w:w="1349" w:type="dxa"/>
          </w:tcPr>
          <w:p w14:paraId="5BB3EC12" w14:textId="77777777" w:rsidR="00CF6032" w:rsidRDefault="00CF6032" w:rsidP="00CA1C1E">
            <w:r>
              <w:t>Obrigatório?</w:t>
            </w:r>
          </w:p>
        </w:tc>
        <w:tc>
          <w:tcPr>
            <w:tcW w:w="1073" w:type="dxa"/>
          </w:tcPr>
          <w:p w14:paraId="20744DA0" w14:textId="77777777" w:rsidR="00CF6032" w:rsidRDefault="00CF6032" w:rsidP="00CA1C1E">
            <w:r>
              <w:t>Chave Primária?</w:t>
            </w:r>
          </w:p>
        </w:tc>
        <w:tc>
          <w:tcPr>
            <w:tcW w:w="1837" w:type="dxa"/>
          </w:tcPr>
          <w:p w14:paraId="28D2B9DC" w14:textId="77777777" w:rsidR="00CF6032" w:rsidRDefault="00CF6032" w:rsidP="00CA1C1E">
            <w:r>
              <w:t>Observações</w:t>
            </w:r>
          </w:p>
        </w:tc>
      </w:tr>
      <w:tr w:rsidR="00CF6032" w14:paraId="648504AF" w14:textId="77777777" w:rsidTr="00CF6032">
        <w:tc>
          <w:tcPr>
            <w:tcW w:w="1338" w:type="dxa"/>
          </w:tcPr>
          <w:p w14:paraId="6BCF5BB0" w14:textId="77777777" w:rsidR="00CF6032" w:rsidRDefault="00CF6032" w:rsidP="00CA1C1E">
            <w:r>
              <w:t>id</w:t>
            </w:r>
          </w:p>
        </w:tc>
        <w:tc>
          <w:tcPr>
            <w:tcW w:w="1329" w:type="dxa"/>
          </w:tcPr>
          <w:p w14:paraId="0CFD50B9" w14:textId="77777777" w:rsidR="00CF6032" w:rsidRDefault="00CF6032" w:rsidP="00CA1C1E"/>
        </w:tc>
        <w:tc>
          <w:tcPr>
            <w:tcW w:w="1568" w:type="dxa"/>
          </w:tcPr>
          <w:p w14:paraId="6D0E7E54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60115466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13DFBEE0" w14:textId="77777777" w:rsidR="00CF6032" w:rsidRDefault="00CF6032" w:rsidP="00CA1C1E">
            <w:r>
              <w:t>sim</w:t>
            </w:r>
          </w:p>
        </w:tc>
        <w:tc>
          <w:tcPr>
            <w:tcW w:w="1837" w:type="dxa"/>
          </w:tcPr>
          <w:p w14:paraId="09AA477C" w14:textId="77777777" w:rsidR="00CF6032" w:rsidRDefault="00CF6032" w:rsidP="00CA1C1E">
            <w:r>
              <w:t>Automaticamente incrementado</w:t>
            </w:r>
          </w:p>
        </w:tc>
      </w:tr>
      <w:tr w:rsidR="00CF6032" w14:paraId="3301EED6" w14:textId="77777777" w:rsidTr="00CF6032">
        <w:tc>
          <w:tcPr>
            <w:tcW w:w="1338" w:type="dxa"/>
          </w:tcPr>
          <w:p w14:paraId="19F43F9A" w14:textId="77777777" w:rsidR="00CF6032" w:rsidRDefault="00CF6032" w:rsidP="00CA1C1E">
            <w:r>
              <w:t>texto</w:t>
            </w:r>
          </w:p>
        </w:tc>
        <w:tc>
          <w:tcPr>
            <w:tcW w:w="1329" w:type="dxa"/>
          </w:tcPr>
          <w:p w14:paraId="4A38B0DD" w14:textId="77777777" w:rsidR="00CF6032" w:rsidRDefault="00CF6032" w:rsidP="00CA1C1E"/>
        </w:tc>
        <w:tc>
          <w:tcPr>
            <w:tcW w:w="1568" w:type="dxa"/>
          </w:tcPr>
          <w:p w14:paraId="7BE5F7C8" w14:textId="77777777" w:rsidR="00CF6032" w:rsidRDefault="00CF6032" w:rsidP="00CA1C1E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1349" w:type="dxa"/>
          </w:tcPr>
          <w:p w14:paraId="405FAA45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3113E139" w14:textId="77777777" w:rsidR="00CF6032" w:rsidRDefault="00CF6032" w:rsidP="00CA1C1E"/>
        </w:tc>
        <w:tc>
          <w:tcPr>
            <w:tcW w:w="1837" w:type="dxa"/>
          </w:tcPr>
          <w:p w14:paraId="62B41E79" w14:textId="77777777" w:rsidR="00CF6032" w:rsidRDefault="00CF6032" w:rsidP="00CA1C1E"/>
        </w:tc>
      </w:tr>
      <w:tr w:rsidR="007378D2" w14:paraId="3C1F713C" w14:textId="77777777" w:rsidTr="00CF6032">
        <w:tc>
          <w:tcPr>
            <w:tcW w:w="1338" w:type="dxa"/>
          </w:tcPr>
          <w:p w14:paraId="33D66864" w14:textId="44907300" w:rsidR="007378D2" w:rsidRDefault="007378D2" w:rsidP="00CA1C1E">
            <w:r>
              <w:t>email</w:t>
            </w:r>
          </w:p>
        </w:tc>
        <w:tc>
          <w:tcPr>
            <w:tcW w:w="1329" w:type="dxa"/>
          </w:tcPr>
          <w:p w14:paraId="436F976C" w14:textId="77777777" w:rsidR="007378D2" w:rsidRDefault="007378D2" w:rsidP="00CA1C1E"/>
        </w:tc>
        <w:tc>
          <w:tcPr>
            <w:tcW w:w="1568" w:type="dxa"/>
          </w:tcPr>
          <w:p w14:paraId="2B10F4EF" w14:textId="2420B239" w:rsidR="007378D2" w:rsidRDefault="007378D2" w:rsidP="00CA1C1E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349" w:type="dxa"/>
          </w:tcPr>
          <w:p w14:paraId="4491417A" w14:textId="692945C3" w:rsidR="007378D2" w:rsidRDefault="007378D2" w:rsidP="00CA1C1E">
            <w:r>
              <w:t>sim</w:t>
            </w:r>
          </w:p>
        </w:tc>
        <w:tc>
          <w:tcPr>
            <w:tcW w:w="1073" w:type="dxa"/>
          </w:tcPr>
          <w:p w14:paraId="1389B832" w14:textId="77777777" w:rsidR="007378D2" w:rsidRDefault="007378D2" w:rsidP="00CA1C1E"/>
        </w:tc>
        <w:tc>
          <w:tcPr>
            <w:tcW w:w="1837" w:type="dxa"/>
          </w:tcPr>
          <w:p w14:paraId="256C0598" w14:textId="77777777" w:rsidR="007378D2" w:rsidRDefault="007378D2" w:rsidP="00CA1C1E"/>
        </w:tc>
      </w:tr>
      <w:tr w:rsidR="007378D2" w14:paraId="55F95A2A" w14:textId="77777777" w:rsidTr="00CF6032">
        <w:tc>
          <w:tcPr>
            <w:tcW w:w="1338" w:type="dxa"/>
          </w:tcPr>
          <w:p w14:paraId="318ABB7C" w14:textId="14FEA23E" w:rsidR="007378D2" w:rsidRDefault="007378D2" w:rsidP="00CA1C1E">
            <w:proofErr w:type="spellStart"/>
            <w:r>
              <w:t>telef</w:t>
            </w:r>
            <w:proofErr w:type="spellEnd"/>
          </w:p>
        </w:tc>
        <w:tc>
          <w:tcPr>
            <w:tcW w:w="1329" w:type="dxa"/>
          </w:tcPr>
          <w:p w14:paraId="32474815" w14:textId="77777777" w:rsidR="007378D2" w:rsidRDefault="007378D2" w:rsidP="00CA1C1E"/>
        </w:tc>
        <w:tc>
          <w:tcPr>
            <w:tcW w:w="1568" w:type="dxa"/>
          </w:tcPr>
          <w:p w14:paraId="73A524C5" w14:textId="325C8937" w:rsidR="007378D2" w:rsidRDefault="007378D2" w:rsidP="00CA1C1E">
            <w:proofErr w:type="spellStart"/>
            <w:r>
              <w:t>Char</w:t>
            </w:r>
            <w:proofErr w:type="spellEnd"/>
            <w:r>
              <w:t>(9)</w:t>
            </w:r>
          </w:p>
        </w:tc>
        <w:tc>
          <w:tcPr>
            <w:tcW w:w="1349" w:type="dxa"/>
          </w:tcPr>
          <w:p w14:paraId="21807CEC" w14:textId="23828000" w:rsidR="007378D2" w:rsidRDefault="007378D2" w:rsidP="00CA1C1E">
            <w:r>
              <w:t>sim</w:t>
            </w:r>
          </w:p>
        </w:tc>
        <w:tc>
          <w:tcPr>
            <w:tcW w:w="1073" w:type="dxa"/>
          </w:tcPr>
          <w:p w14:paraId="59453E2D" w14:textId="77777777" w:rsidR="007378D2" w:rsidRDefault="007378D2" w:rsidP="00CA1C1E"/>
        </w:tc>
        <w:tc>
          <w:tcPr>
            <w:tcW w:w="1837" w:type="dxa"/>
          </w:tcPr>
          <w:p w14:paraId="506F3963" w14:textId="77777777" w:rsidR="007378D2" w:rsidRDefault="007378D2" w:rsidP="00CA1C1E"/>
        </w:tc>
      </w:tr>
      <w:tr w:rsidR="007378D2" w14:paraId="786416D4" w14:textId="77777777" w:rsidTr="00CF6032">
        <w:tc>
          <w:tcPr>
            <w:tcW w:w="1338" w:type="dxa"/>
          </w:tcPr>
          <w:p w14:paraId="563BEEB2" w14:textId="65CADAC6" w:rsidR="007378D2" w:rsidRDefault="007378D2" w:rsidP="00CA1C1E">
            <w:r>
              <w:t>nome</w:t>
            </w:r>
          </w:p>
        </w:tc>
        <w:tc>
          <w:tcPr>
            <w:tcW w:w="1329" w:type="dxa"/>
          </w:tcPr>
          <w:p w14:paraId="544105A5" w14:textId="77777777" w:rsidR="007378D2" w:rsidRDefault="007378D2" w:rsidP="00CA1C1E"/>
        </w:tc>
        <w:tc>
          <w:tcPr>
            <w:tcW w:w="1568" w:type="dxa"/>
          </w:tcPr>
          <w:p w14:paraId="5D8262C2" w14:textId="30872139" w:rsidR="007378D2" w:rsidRDefault="007378D2" w:rsidP="00CA1C1E">
            <w:proofErr w:type="spellStart"/>
            <w:r>
              <w:t>Varchar</w:t>
            </w:r>
            <w:proofErr w:type="spellEnd"/>
            <w:r>
              <w:t>(</w:t>
            </w:r>
            <w:r>
              <w:t>4</w:t>
            </w:r>
            <w:r>
              <w:t>0)</w:t>
            </w:r>
          </w:p>
        </w:tc>
        <w:tc>
          <w:tcPr>
            <w:tcW w:w="1349" w:type="dxa"/>
          </w:tcPr>
          <w:p w14:paraId="6E1381D1" w14:textId="66D985A6" w:rsidR="007378D2" w:rsidRDefault="007378D2" w:rsidP="00CA1C1E">
            <w:r>
              <w:t>sim</w:t>
            </w:r>
          </w:p>
        </w:tc>
        <w:tc>
          <w:tcPr>
            <w:tcW w:w="1073" w:type="dxa"/>
          </w:tcPr>
          <w:p w14:paraId="7D682ADB" w14:textId="77777777" w:rsidR="007378D2" w:rsidRDefault="007378D2" w:rsidP="00CA1C1E"/>
        </w:tc>
        <w:tc>
          <w:tcPr>
            <w:tcW w:w="1837" w:type="dxa"/>
          </w:tcPr>
          <w:p w14:paraId="2040FE2F" w14:textId="77777777" w:rsidR="007378D2" w:rsidRDefault="007378D2" w:rsidP="00CA1C1E"/>
        </w:tc>
      </w:tr>
    </w:tbl>
    <w:p w14:paraId="308AB554" w14:textId="77777777" w:rsidR="008E01FD" w:rsidRDefault="008E01FD" w:rsidP="007A3042"/>
    <w:p w14:paraId="388B242D" w14:textId="145931C5" w:rsidR="00CF6032" w:rsidRDefault="00CF6032" w:rsidP="00CF6032">
      <w:pPr>
        <w:rPr>
          <w:b/>
          <w:bCs/>
        </w:rPr>
      </w:pPr>
      <w:proofErr w:type="spellStart"/>
      <w:r>
        <w:rPr>
          <w:b/>
          <w:bCs/>
        </w:rPr>
        <w:t>vip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5"/>
        <w:gridCol w:w="992"/>
        <w:gridCol w:w="2283"/>
        <w:gridCol w:w="1231"/>
        <w:gridCol w:w="984"/>
        <w:gridCol w:w="1669"/>
      </w:tblGrid>
      <w:tr w:rsidR="005C3950" w14:paraId="47052B86" w14:textId="77777777" w:rsidTr="005C3950">
        <w:tc>
          <w:tcPr>
            <w:tcW w:w="1335" w:type="dxa"/>
          </w:tcPr>
          <w:p w14:paraId="4CF79628" w14:textId="77777777" w:rsidR="00CF6032" w:rsidRDefault="00CF6032" w:rsidP="00CA1C1E">
            <w:r>
              <w:t>Nome dos Campos</w:t>
            </w:r>
          </w:p>
        </w:tc>
        <w:tc>
          <w:tcPr>
            <w:tcW w:w="992" w:type="dxa"/>
          </w:tcPr>
          <w:p w14:paraId="51486521" w14:textId="77777777" w:rsidR="00CF6032" w:rsidRDefault="00CF6032" w:rsidP="00CA1C1E">
            <w:r>
              <w:t>Descrição</w:t>
            </w:r>
          </w:p>
        </w:tc>
        <w:tc>
          <w:tcPr>
            <w:tcW w:w="2283" w:type="dxa"/>
          </w:tcPr>
          <w:p w14:paraId="615C92B4" w14:textId="77777777" w:rsidR="00CF6032" w:rsidRDefault="00CF6032" w:rsidP="00CA1C1E">
            <w:r>
              <w:t>Tipo de Dados</w:t>
            </w:r>
          </w:p>
        </w:tc>
        <w:tc>
          <w:tcPr>
            <w:tcW w:w="1231" w:type="dxa"/>
          </w:tcPr>
          <w:p w14:paraId="3774FCED" w14:textId="77777777" w:rsidR="00CF6032" w:rsidRDefault="00CF6032" w:rsidP="00CA1C1E">
            <w:r>
              <w:t>Obrigatório?</w:t>
            </w:r>
          </w:p>
        </w:tc>
        <w:tc>
          <w:tcPr>
            <w:tcW w:w="984" w:type="dxa"/>
          </w:tcPr>
          <w:p w14:paraId="1E17DB67" w14:textId="77777777" w:rsidR="00CF6032" w:rsidRDefault="00CF6032" w:rsidP="00CA1C1E">
            <w:r>
              <w:t>Chave Primária?</w:t>
            </w:r>
          </w:p>
        </w:tc>
        <w:tc>
          <w:tcPr>
            <w:tcW w:w="1669" w:type="dxa"/>
          </w:tcPr>
          <w:p w14:paraId="1448C6F4" w14:textId="77777777" w:rsidR="00CF6032" w:rsidRDefault="00CF6032" w:rsidP="00CA1C1E">
            <w:r>
              <w:t>Observações</w:t>
            </w:r>
          </w:p>
        </w:tc>
      </w:tr>
      <w:tr w:rsidR="005C3950" w14:paraId="3F8663E8" w14:textId="77777777" w:rsidTr="005C3950">
        <w:tc>
          <w:tcPr>
            <w:tcW w:w="1335" w:type="dxa"/>
          </w:tcPr>
          <w:p w14:paraId="2C6385F4" w14:textId="77777777" w:rsidR="00CF6032" w:rsidRDefault="00CF6032" w:rsidP="00CA1C1E">
            <w:r>
              <w:t>id</w:t>
            </w:r>
          </w:p>
        </w:tc>
        <w:tc>
          <w:tcPr>
            <w:tcW w:w="992" w:type="dxa"/>
          </w:tcPr>
          <w:p w14:paraId="0116A60E" w14:textId="77777777" w:rsidR="00CF6032" w:rsidRDefault="00CF6032" w:rsidP="00CA1C1E"/>
        </w:tc>
        <w:tc>
          <w:tcPr>
            <w:tcW w:w="2283" w:type="dxa"/>
          </w:tcPr>
          <w:p w14:paraId="5CED1457" w14:textId="77777777" w:rsidR="00CF6032" w:rsidRDefault="00CF6032" w:rsidP="00CA1C1E">
            <w:r>
              <w:t>INT</w:t>
            </w:r>
          </w:p>
        </w:tc>
        <w:tc>
          <w:tcPr>
            <w:tcW w:w="1231" w:type="dxa"/>
          </w:tcPr>
          <w:p w14:paraId="0E3242B9" w14:textId="77777777" w:rsidR="00CF6032" w:rsidRDefault="00CF6032" w:rsidP="00CA1C1E">
            <w:r>
              <w:t>Sim</w:t>
            </w:r>
          </w:p>
        </w:tc>
        <w:tc>
          <w:tcPr>
            <w:tcW w:w="984" w:type="dxa"/>
          </w:tcPr>
          <w:p w14:paraId="39366E7A" w14:textId="77777777" w:rsidR="00CF6032" w:rsidRDefault="00CF6032" w:rsidP="00CA1C1E">
            <w:r>
              <w:t>sim</w:t>
            </w:r>
          </w:p>
        </w:tc>
        <w:tc>
          <w:tcPr>
            <w:tcW w:w="1669" w:type="dxa"/>
          </w:tcPr>
          <w:p w14:paraId="78390BCB" w14:textId="77777777" w:rsidR="00CF6032" w:rsidRDefault="00CF6032" w:rsidP="00CA1C1E">
            <w:r>
              <w:t>Automaticamente incrementado</w:t>
            </w:r>
          </w:p>
        </w:tc>
      </w:tr>
      <w:tr w:rsidR="005C3950" w14:paraId="5E1781EC" w14:textId="77777777" w:rsidTr="005C3950">
        <w:tc>
          <w:tcPr>
            <w:tcW w:w="1335" w:type="dxa"/>
          </w:tcPr>
          <w:p w14:paraId="21B38A2F" w14:textId="3E4AEB8B" w:rsidR="00CF6032" w:rsidRDefault="006B09B6" w:rsidP="00CA1C1E">
            <w:r>
              <w:t>sitio</w:t>
            </w:r>
          </w:p>
        </w:tc>
        <w:tc>
          <w:tcPr>
            <w:tcW w:w="992" w:type="dxa"/>
          </w:tcPr>
          <w:p w14:paraId="7FC8EAD0" w14:textId="77777777" w:rsidR="00CF6032" w:rsidRDefault="00CF6032" w:rsidP="00CA1C1E"/>
        </w:tc>
        <w:tc>
          <w:tcPr>
            <w:tcW w:w="2283" w:type="dxa"/>
          </w:tcPr>
          <w:p w14:paraId="59E5212D" w14:textId="19B1B598" w:rsidR="00CF6032" w:rsidRDefault="005C3950" w:rsidP="00CA1C1E">
            <w:proofErr w:type="spellStart"/>
            <w:r>
              <w:t>Enum</w:t>
            </w:r>
            <w:proofErr w:type="spellEnd"/>
            <w:r>
              <w:t>(‘mesa1’,’mesa2</w:t>
            </w:r>
            <w:proofErr w:type="gramStart"/>
            <w:r>
              <w:t>’,…</w:t>
            </w:r>
            <w:proofErr w:type="gramEnd"/>
            <w:r>
              <w:t>)</w:t>
            </w:r>
          </w:p>
        </w:tc>
        <w:tc>
          <w:tcPr>
            <w:tcW w:w="1231" w:type="dxa"/>
          </w:tcPr>
          <w:p w14:paraId="46369FAD" w14:textId="77777777" w:rsidR="00CF6032" w:rsidRDefault="00CF6032" w:rsidP="00CA1C1E">
            <w:r>
              <w:t>Sim</w:t>
            </w:r>
          </w:p>
        </w:tc>
        <w:tc>
          <w:tcPr>
            <w:tcW w:w="984" w:type="dxa"/>
          </w:tcPr>
          <w:p w14:paraId="38989201" w14:textId="77777777" w:rsidR="00CF6032" w:rsidRDefault="00CF6032" w:rsidP="00CA1C1E"/>
        </w:tc>
        <w:tc>
          <w:tcPr>
            <w:tcW w:w="1669" w:type="dxa"/>
          </w:tcPr>
          <w:p w14:paraId="50260841" w14:textId="77777777" w:rsidR="00CF6032" w:rsidRDefault="00CF6032" w:rsidP="00CA1C1E"/>
        </w:tc>
      </w:tr>
      <w:tr w:rsidR="005C3950" w14:paraId="4D37B862" w14:textId="77777777" w:rsidTr="005C3950">
        <w:tc>
          <w:tcPr>
            <w:tcW w:w="1335" w:type="dxa"/>
          </w:tcPr>
          <w:p w14:paraId="46E0328B" w14:textId="523679E6" w:rsidR="00CF6032" w:rsidRDefault="006B09B6" w:rsidP="00CA1C1E">
            <w:proofErr w:type="spellStart"/>
            <w:r>
              <w:lastRenderedPageBreak/>
              <w:t>Num_pessoas</w:t>
            </w:r>
            <w:proofErr w:type="spellEnd"/>
          </w:p>
        </w:tc>
        <w:tc>
          <w:tcPr>
            <w:tcW w:w="992" w:type="dxa"/>
          </w:tcPr>
          <w:p w14:paraId="21FFE959" w14:textId="77777777" w:rsidR="00CF6032" w:rsidRDefault="00CF6032" w:rsidP="00CA1C1E"/>
        </w:tc>
        <w:tc>
          <w:tcPr>
            <w:tcW w:w="2283" w:type="dxa"/>
          </w:tcPr>
          <w:p w14:paraId="71A7AF8E" w14:textId="677CD80E" w:rsidR="00CF6032" w:rsidRDefault="006B09B6" w:rsidP="00CA1C1E">
            <w:r>
              <w:t>INT</w:t>
            </w:r>
          </w:p>
        </w:tc>
        <w:tc>
          <w:tcPr>
            <w:tcW w:w="1231" w:type="dxa"/>
          </w:tcPr>
          <w:p w14:paraId="4906CB94" w14:textId="77777777" w:rsidR="00CF6032" w:rsidRDefault="00CF6032" w:rsidP="00CA1C1E">
            <w:r>
              <w:t>Sim</w:t>
            </w:r>
          </w:p>
        </w:tc>
        <w:tc>
          <w:tcPr>
            <w:tcW w:w="984" w:type="dxa"/>
          </w:tcPr>
          <w:p w14:paraId="24BCC34F" w14:textId="77777777" w:rsidR="00CF6032" w:rsidRDefault="00CF6032" w:rsidP="00CA1C1E"/>
        </w:tc>
        <w:tc>
          <w:tcPr>
            <w:tcW w:w="1669" w:type="dxa"/>
          </w:tcPr>
          <w:p w14:paraId="789D7FAB" w14:textId="77777777" w:rsidR="00CF6032" w:rsidRDefault="00CF6032" w:rsidP="00CA1C1E"/>
        </w:tc>
      </w:tr>
      <w:tr w:rsidR="005C3950" w14:paraId="056DF19A" w14:textId="77777777" w:rsidTr="005C3950">
        <w:tc>
          <w:tcPr>
            <w:tcW w:w="1335" w:type="dxa"/>
          </w:tcPr>
          <w:p w14:paraId="6DA96BC7" w14:textId="7817D5FB" w:rsidR="00CF6032" w:rsidRDefault="005C3950" w:rsidP="00CA1C1E">
            <w:proofErr w:type="spellStart"/>
            <w:r>
              <w:t>Id_utilizador</w:t>
            </w:r>
            <w:proofErr w:type="spellEnd"/>
          </w:p>
        </w:tc>
        <w:tc>
          <w:tcPr>
            <w:tcW w:w="992" w:type="dxa"/>
          </w:tcPr>
          <w:p w14:paraId="1798ABE1" w14:textId="77777777" w:rsidR="00CF6032" w:rsidRDefault="00CF6032" w:rsidP="00CA1C1E"/>
        </w:tc>
        <w:tc>
          <w:tcPr>
            <w:tcW w:w="2283" w:type="dxa"/>
          </w:tcPr>
          <w:p w14:paraId="57069082" w14:textId="77777777" w:rsidR="00CF6032" w:rsidRDefault="00CF6032" w:rsidP="00CA1C1E">
            <w:r>
              <w:t>INT</w:t>
            </w:r>
          </w:p>
        </w:tc>
        <w:tc>
          <w:tcPr>
            <w:tcW w:w="1231" w:type="dxa"/>
          </w:tcPr>
          <w:p w14:paraId="31E2A6CA" w14:textId="08852E2A" w:rsidR="00CF6032" w:rsidRDefault="005C3950" w:rsidP="00CA1C1E">
            <w:r>
              <w:t>sim</w:t>
            </w:r>
          </w:p>
        </w:tc>
        <w:tc>
          <w:tcPr>
            <w:tcW w:w="984" w:type="dxa"/>
          </w:tcPr>
          <w:p w14:paraId="5F256BDF" w14:textId="77777777" w:rsidR="00CF6032" w:rsidRDefault="00CF6032" w:rsidP="00CA1C1E"/>
        </w:tc>
        <w:tc>
          <w:tcPr>
            <w:tcW w:w="1669" w:type="dxa"/>
          </w:tcPr>
          <w:p w14:paraId="39A837B5" w14:textId="42181F12" w:rsidR="00CF6032" w:rsidRDefault="005C3950" w:rsidP="00CA1C1E">
            <w:r>
              <w:t>Chave estrangeira</w:t>
            </w:r>
          </w:p>
        </w:tc>
      </w:tr>
      <w:tr w:rsidR="005C3950" w14:paraId="43342F3B" w14:textId="77777777" w:rsidTr="005C3950">
        <w:tc>
          <w:tcPr>
            <w:tcW w:w="1335" w:type="dxa"/>
          </w:tcPr>
          <w:p w14:paraId="65DA4210" w14:textId="613A32A8" w:rsidR="00CF6032" w:rsidRDefault="005C3950" w:rsidP="00CA1C1E">
            <w:r>
              <w:t>data</w:t>
            </w:r>
          </w:p>
        </w:tc>
        <w:tc>
          <w:tcPr>
            <w:tcW w:w="992" w:type="dxa"/>
          </w:tcPr>
          <w:p w14:paraId="01254498" w14:textId="77777777" w:rsidR="00CF6032" w:rsidRDefault="00CF6032" w:rsidP="00CA1C1E"/>
        </w:tc>
        <w:tc>
          <w:tcPr>
            <w:tcW w:w="2283" w:type="dxa"/>
          </w:tcPr>
          <w:p w14:paraId="0DC53A76" w14:textId="0F3D5905" w:rsidR="00CF6032" w:rsidRDefault="005C3950" w:rsidP="00CA1C1E">
            <w:r>
              <w:t>DATE</w:t>
            </w:r>
          </w:p>
        </w:tc>
        <w:tc>
          <w:tcPr>
            <w:tcW w:w="1231" w:type="dxa"/>
          </w:tcPr>
          <w:p w14:paraId="62608008" w14:textId="77777777" w:rsidR="00CF6032" w:rsidRDefault="00CF6032" w:rsidP="00CA1C1E">
            <w:r>
              <w:t>sim</w:t>
            </w:r>
          </w:p>
        </w:tc>
        <w:tc>
          <w:tcPr>
            <w:tcW w:w="984" w:type="dxa"/>
          </w:tcPr>
          <w:p w14:paraId="2B1C9CF8" w14:textId="77777777" w:rsidR="00CF6032" w:rsidRDefault="00CF6032" w:rsidP="00CA1C1E"/>
        </w:tc>
        <w:tc>
          <w:tcPr>
            <w:tcW w:w="1669" w:type="dxa"/>
          </w:tcPr>
          <w:p w14:paraId="03BEA107" w14:textId="31ED56FE" w:rsidR="00CF6032" w:rsidRDefault="00CF6032" w:rsidP="00CA1C1E"/>
        </w:tc>
      </w:tr>
    </w:tbl>
    <w:p w14:paraId="6A0F0B15" w14:textId="77777777" w:rsidR="00CF6032" w:rsidRDefault="00CF6032" w:rsidP="007A3042"/>
    <w:p w14:paraId="7DE5CCE6" w14:textId="0DCC6918" w:rsidR="005C3950" w:rsidRDefault="005C3950" w:rsidP="005C3950">
      <w:pPr>
        <w:rPr>
          <w:b/>
          <w:bCs/>
        </w:rPr>
      </w:pPr>
      <w:r>
        <w:rPr>
          <w:b/>
          <w:bCs/>
        </w:rPr>
        <w:t>evento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6"/>
        <w:gridCol w:w="956"/>
        <w:gridCol w:w="2626"/>
        <w:gridCol w:w="1185"/>
        <w:gridCol w:w="949"/>
        <w:gridCol w:w="1602"/>
      </w:tblGrid>
      <w:tr w:rsidR="005C3950" w14:paraId="0DA36AEF" w14:textId="77777777" w:rsidTr="005C3950">
        <w:tc>
          <w:tcPr>
            <w:tcW w:w="1176" w:type="dxa"/>
          </w:tcPr>
          <w:p w14:paraId="73F28033" w14:textId="77777777" w:rsidR="005C3950" w:rsidRDefault="005C3950" w:rsidP="00CA1C1E">
            <w:r>
              <w:t>Nome dos Campos</w:t>
            </w:r>
          </w:p>
        </w:tc>
        <w:tc>
          <w:tcPr>
            <w:tcW w:w="956" w:type="dxa"/>
          </w:tcPr>
          <w:p w14:paraId="392D0D0E" w14:textId="77777777" w:rsidR="005C3950" w:rsidRDefault="005C3950" w:rsidP="00CA1C1E">
            <w:r>
              <w:t>Descrição</w:t>
            </w:r>
          </w:p>
        </w:tc>
        <w:tc>
          <w:tcPr>
            <w:tcW w:w="2626" w:type="dxa"/>
          </w:tcPr>
          <w:p w14:paraId="105A948D" w14:textId="77777777" w:rsidR="005C3950" w:rsidRDefault="005C3950" w:rsidP="00CA1C1E">
            <w:r>
              <w:t>Tipo de Dados</w:t>
            </w:r>
          </w:p>
        </w:tc>
        <w:tc>
          <w:tcPr>
            <w:tcW w:w="1185" w:type="dxa"/>
          </w:tcPr>
          <w:p w14:paraId="7E019D1E" w14:textId="77777777" w:rsidR="005C3950" w:rsidRDefault="005C3950" w:rsidP="00CA1C1E">
            <w:r>
              <w:t>Obrigatório?</w:t>
            </w:r>
          </w:p>
        </w:tc>
        <w:tc>
          <w:tcPr>
            <w:tcW w:w="949" w:type="dxa"/>
          </w:tcPr>
          <w:p w14:paraId="1EF57512" w14:textId="77777777" w:rsidR="005C3950" w:rsidRDefault="005C3950" w:rsidP="00CA1C1E">
            <w:r>
              <w:t>Chave Primária?</w:t>
            </w:r>
          </w:p>
        </w:tc>
        <w:tc>
          <w:tcPr>
            <w:tcW w:w="1602" w:type="dxa"/>
          </w:tcPr>
          <w:p w14:paraId="4999000A" w14:textId="77777777" w:rsidR="005C3950" w:rsidRDefault="005C3950" w:rsidP="00CA1C1E">
            <w:r>
              <w:t>Observações</w:t>
            </w:r>
          </w:p>
        </w:tc>
      </w:tr>
      <w:tr w:rsidR="005C3950" w14:paraId="4FB73E6A" w14:textId="77777777" w:rsidTr="005C3950">
        <w:tc>
          <w:tcPr>
            <w:tcW w:w="1176" w:type="dxa"/>
          </w:tcPr>
          <w:p w14:paraId="514A0A7F" w14:textId="77777777" w:rsidR="005C3950" w:rsidRDefault="005C3950" w:rsidP="00CA1C1E">
            <w:r>
              <w:t>id</w:t>
            </w:r>
          </w:p>
        </w:tc>
        <w:tc>
          <w:tcPr>
            <w:tcW w:w="956" w:type="dxa"/>
          </w:tcPr>
          <w:p w14:paraId="20818268" w14:textId="77777777" w:rsidR="005C3950" w:rsidRDefault="005C3950" w:rsidP="00CA1C1E"/>
        </w:tc>
        <w:tc>
          <w:tcPr>
            <w:tcW w:w="2626" w:type="dxa"/>
          </w:tcPr>
          <w:p w14:paraId="23748236" w14:textId="77777777" w:rsidR="005C3950" w:rsidRDefault="005C3950" w:rsidP="00CA1C1E">
            <w:r>
              <w:t>INT</w:t>
            </w:r>
          </w:p>
        </w:tc>
        <w:tc>
          <w:tcPr>
            <w:tcW w:w="1185" w:type="dxa"/>
          </w:tcPr>
          <w:p w14:paraId="47B40E75" w14:textId="77777777" w:rsidR="005C3950" w:rsidRDefault="005C3950" w:rsidP="00CA1C1E">
            <w:r>
              <w:t>Sim</w:t>
            </w:r>
          </w:p>
        </w:tc>
        <w:tc>
          <w:tcPr>
            <w:tcW w:w="949" w:type="dxa"/>
          </w:tcPr>
          <w:p w14:paraId="619B8B39" w14:textId="77777777" w:rsidR="005C3950" w:rsidRDefault="005C3950" w:rsidP="00CA1C1E">
            <w:r>
              <w:t>sim</w:t>
            </w:r>
          </w:p>
        </w:tc>
        <w:tc>
          <w:tcPr>
            <w:tcW w:w="1602" w:type="dxa"/>
          </w:tcPr>
          <w:p w14:paraId="2738F90D" w14:textId="77777777" w:rsidR="005C3950" w:rsidRDefault="005C3950" w:rsidP="00CA1C1E">
            <w:r>
              <w:t>Automaticamente incrementado</w:t>
            </w:r>
          </w:p>
        </w:tc>
      </w:tr>
      <w:tr w:rsidR="005C3950" w14:paraId="78A19F85" w14:textId="77777777" w:rsidTr="005C3950">
        <w:tc>
          <w:tcPr>
            <w:tcW w:w="1176" w:type="dxa"/>
          </w:tcPr>
          <w:p w14:paraId="43E2486B" w14:textId="2C6D0888" w:rsidR="005C3950" w:rsidRDefault="005C3950" w:rsidP="00CA1C1E">
            <w:r>
              <w:t>Descrição</w:t>
            </w:r>
          </w:p>
        </w:tc>
        <w:tc>
          <w:tcPr>
            <w:tcW w:w="956" w:type="dxa"/>
          </w:tcPr>
          <w:p w14:paraId="5B00F787" w14:textId="77777777" w:rsidR="005C3950" w:rsidRDefault="005C3950" w:rsidP="00CA1C1E"/>
        </w:tc>
        <w:tc>
          <w:tcPr>
            <w:tcW w:w="2626" w:type="dxa"/>
          </w:tcPr>
          <w:p w14:paraId="4F24DAE5" w14:textId="727AB9D5" w:rsidR="005C3950" w:rsidRDefault="005C3950" w:rsidP="00CA1C1E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1185" w:type="dxa"/>
          </w:tcPr>
          <w:p w14:paraId="53EE6FC3" w14:textId="77777777" w:rsidR="005C3950" w:rsidRDefault="005C3950" w:rsidP="00CA1C1E">
            <w:r>
              <w:t>Sim</w:t>
            </w:r>
          </w:p>
        </w:tc>
        <w:tc>
          <w:tcPr>
            <w:tcW w:w="949" w:type="dxa"/>
          </w:tcPr>
          <w:p w14:paraId="7D426D3E" w14:textId="77777777" w:rsidR="005C3950" w:rsidRDefault="005C3950" w:rsidP="00CA1C1E"/>
        </w:tc>
        <w:tc>
          <w:tcPr>
            <w:tcW w:w="1602" w:type="dxa"/>
          </w:tcPr>
          <w:p w14:paraId="7865E8D1" w14:textId="77777777" w:rsidR="005C3950" w:rsidRDefault="005C3950" w:rsidP="00CA1C1E"/>
        </w:tc>
      </w:tr>
      <w:tr w:rsidR="005C3950" w14:paraId="1C377A71" w14:textId="77777777" w:rsidTr="005C3950">
        <w:tc>
          <w:tcPr>
            <w:tcW w:w="1176" w:type="dxa"/>
          </w:tcPr>
          <w:p w14:paraId="6B71AC6C" w14:textId="77DC87A6" w:rsidR="005C3950" w:rsidRDefault="005C3950" w:rsidP="00CA1C1E">
            <w:proofErr w:type="spellStart"/>
            <w:r>
              <w:t>Tipo_evento</w:t>
            </w:r>
            <w:proofErr w:type="spellEnd"/>
          </w:p>
        </w:tc>
        <w:tc>
          <w:tcPr>
            <w:tcW w:w="956" w:type="dxa"/>
          </w:tcPr>
          <w:p w14:paraId="02F095DD" w14:textId="77777777" w:rsidR="005C3950" w:rsidRDefault="005C3950" w:rsidP="00CA1C1E"/>
        </w:tc>
        <w:tc>
          <w:tcPr>
            <w:tcW w:w="2626" w:type="dxa"/>
          </w:tcPr>
          <w:p w14:paraId="62B1DEAE" w14:textId="49250F90" w:rsidR="005C3950" w:rsidRDefault="005C3950" w:rsidP="00CA1C1E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rock’,’metal’,’techno</w:t>
            </w:r>
            <w:proofErr w:type="spellEnd"/>
            <w:proofErr w:type="gramStart"/>
            <w:r>
              <w:t>’,…</w:t>
            </w:r>
            <w:proofErr w:type="gramEnd"/>
            <w:r>
              <w:t>)</w:t>
            </w:r>
          </w:p>
        </w:tc>
        <w:tc>
          <w:tcPr>
            <w:tcW w:w="1185" w:type="dxa"/>
          </w:tcPr>
          <w:p w14:paraId="5CB8972C" w14:textId="77777777" w:rsidR="005C3950" w:rsidRDefault="005C3950" w:rsidP="00CA1C1E">
            <w:r>
              <w:t>Sim</w:t>
            </w:r>
          </w:p>
        </w:tc>
        <w:tc>
          <w:tcPr>
            <w:tcW w:w="949" w:type="dxa"/>
          </w:tcPr>
          <w:p w14:paraId="308C5B49" w14:textId="77777777" w:rsidR="005C3950" w:rsidRDefault="005C3950" w:rsidP="00CA1C1E"/>
        </w:tc>
        <w:tc>
          <w:tcPr>
            <w:tcW w:w="1602" w:type="dxa"/>
          </w:tcPr>
          <w:p w14:paraId="1396D35E" w14:textId="77777777" w:rsidR="005C3950" w:rsidRDefault="005C3950" w:rsidP="00CA1C1E"/>
        </w:tc>
      </w:tr>
      <w:tr w:rsidR="005C3950" w14:paraId="075890CF" w14:textId="77777777" w:rsidTr="005C3950">
        <w:tc>
          <w:tcPr>
            <w:tcW w:w="1176" w:type="dxa"/>
          </w:tcPr>
          <w:p w14:paraId="17610ADC" w14:textId="7231C09C" w:rsidR="005C3950" w:rsidRDefault="005C3950" w:rsidP="00CA1C1E">
            <w:r>
              <w:t>data</w:t>
            </w:r>
          </w:p>
        </w:tc>
        <w:tc>
          <w:tcPr>
            <w:tcW w:w="956" w:type="dxa"/>
          </w:tcPr>
          <w:p w14:paraId="00EA4A2E" w14:textId="286AE484" w:rsidR="005C3950" w:rsidRDefault="005C3950" w:rsidP="00CA1C1E"/>
        </w:tc>
        <w:tc>
          <w:tcPr>
            <w:tcW w:w="2626" w:type="dxa"/>
          </w:tcPr>
          <w:p w14:paraId="372C794A" w14:textId="200A877E" w:rsidR="005C3950" w:rsidRDefault="005C3950" w:rsidP="00CA1C1E">
            <w:r>
              <w:t>DATE</w:t>
            </w:r>
          </w:p>
        </w:tc>
        <w:tc>
          <w:tcPr>
            <w:tcW w:w="1185" w:type="dxa"/>
          </w:tcPr>
          <w:p w14:paraId="4035D6AA" w14:textId="77777777" w:rsidR="005C3950" w:rsidRDefault="005C3950" w:rsidP="00CA1C1E">
            <w:r>
              <w:t>Sim</w:t>
            </w:r>
          </w:p>
        </w:tc>
        <w:tc>
          <w:tcPr>
            <w:tcW w:w="949" w:type="dxa"/>
          </w:tcPr>
          <w:p w14:paraId="6C790156" w14:textId="77777777" w:rsidR="005C3950" w:rsidRDefault="005C3950" w:rsidP="00CA1C1E"/>
        </w:tc>
        <w:tc>
          <w:tcPr>
            <w:tcW w:w="1602" w:type="dxa"/>
          </w:tcPr>
          <w:p w14:paraId="79352850" w14:textId="2DD2E4AD" w:rsidR="005C3950" w:rsidRDefault="005C3950" w:rsidP="00CA1C1E"/>
        </w:tc>
      </w:tr>
      <w:tr w:rsidR="0058392D" w14:paraId="2068C98A" w14:textId="77777777" w:rsidTr="0058392D">
        <w:tc>
          <w:tcPr>
            <w:tcW w:w="1176" w:type="dxa"/>
          </w:tcPr>
          <w:p w14:paraId="0AF9B491" w14:textId="77777777" w:rsidR="0058392D" w:rsidRDefault="0058392D" w:rsidP="00173A08">
            <w:proofErr w:type="spellStart"/>
            <w:r>
              <w:t>Id_utilizador</w:t>
            </w:r>
            <w:proofErr w:type="spellEnd"/>
          </w:p>
        </w:tc>
        <w:tc>
          <w:tcPr>
            <w:tcW w:w="956" w:type="dxa"/>
          </w:tcPr>
          <w:p w14:paraId="2890DC1E" w14:textId="77777777" w:rsidR="0058392D" w:rsidRDefault="0058392D" w:rsidP="00173A08"/>
        </w:tc>
        <w:tc>
          <w:tcPr>
            <w:tcW w:w="2626" w:type="dxa"/>
          </w:tcPr>
          <w:p w14:paraId="585942A3" w14:textId="77777777" w:rsidR="0058392D" w:rsidRDefault="0058392D" w:rsidP="00173A08">
            <w:r>
              <w:t>INT</w:t>
            </w:r>
          </w:p>
        </w:tc>
        <w:tc>
          <w:tcPr>
            <w:tcW w:w="1185" w:type="dxa"/>
          </w:tcPr>
          <w:p w14:paraId="735E5BF3" w14:textId="77777777" w:rsidR="0058392D" w:rsidRDefault="0058392D" w:rsidP="00173A08">
            <w:r>
              <w:t>sim</w:t>
            </w:r>
          </w:p>
        </w:tc>
        <w:tc>
          <w:tcPr>
            <w:tcW w:w="949" w:type="dxa"/>
          </w:tcPr>
          <w:p w14:paraId="05FA7955" w14:textId="77777777" w:rsidR="0058392D" w:rsidRDefault="0058392D" w:rsidP="00173A08"/>
        </w:tc>
        <w:tc>
          <w:tcPr>
            <w:tcW w:w="1602" w:type="dxa"/>
          </w:tcPr>
          <w:p w14:paraId="750D75B0" w14:textId="77777777" w:rsidR="0058392D" w:rsidRDefault="0058392D" w:rsidP="00173A08">
            <w:r>
              <w:t>Chave estrangeira</w:t>
            </w:r>
          </w:p>
        </w:tc>
      </w:tr>
    </w:tbl>
    <w:p w14:paraId="539E606B" w14:textId="77777777" w:rsidR="005C3950" w:rsidRDefault="005C3950" w:rsidP="007A3042"/>
    <w:p w14:paraId="608ADA8D" w14:textId="52895DF5" w:rsidR="005C3950" w:rsidRDefault="005C3950" w:rsidP="005C3950">
      <w:pPr>
        <w:rPr>
          <w:b/>
          <w:bCs/>
        </w:rPr>
      </w:pPr>
      <w:proofErr w:type="spellStart"/>
      <w:r>
        <w:rPr>
          <w:b/>
          <w:bCs/>
        </w:rPr>
        <w:t>participacao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8"/>
        <w:gridCol w:w="1329"/>
        <w:gridCol w:w="1568"/>
        <w:gridCol w:w="1349"/>
        <w:gridCol w:w="1073"/>
        <w:gridCol w:w="1837"/>
      </w:tblGrid>
      <w:tr w:rsidR="005C3950" w14:paraId="673DB6AF" w14:textId="77777777" w:rsidTr="005C3950">
        <w:tc>
          <w:tcPr>
            <w:tcW w:w="1338" w:type="dxa"/>
          </w:tcPr>
          <w:p w14:paraId="49EF30E2" w14:textId="77777777" w:rsidR="005C3950" w:rsidRDefault="005C3950" w:rsidP="00CA1C1E">
            <w:r>
              <w:t>Nome dos Campos</w:t>
            </w:r>
          </w:p>
        </w:tc>
        <w:tc>
          <w:tcPr>
            <w:tcW w:w="1329" w:type="dxa"/>
          </w:tcPr>
          <w:p w14:paraId="783329E3" w14:textId="77777777" w:rsidR="005C3950" w:rsidRDefault="005C3950" w:rsidP="00CA1C1E">
            <w:r>
              <w:t>Descrição</w:t>
            </w:r>
          </w:p>
        </w:tc>
        <w:tc>
          <w:tcPr>
            <w:tcW w:w="1568" w:type="dxa"/>
          </w:tcPr>
          <w:p w14:paraId="5DDAD6DC" w14:textId="77777777" w:rsidR="005C3950" w:rsidRDefault="005C3950" w:rsidP="00CA1C1E">
            <w:r>
              <w:t>Tipo de Dados</w:t>
            </w:r>
          </w:p>
        </w:tc>
        <w:tc>
          <w:tcPr>
            <w:tcW w:w="1349" w:type="dxa"/>
          </w:tcPr>
          <w:p w14:paraId="2F719741" w14:textId="77777777" w:rsidR="005C3950" w:rsidRDefault="005C3950" w:rsidP="00CA1C1E">
            <w:r>
              <w:t>Obrigatório?</w:t>
            </w:r>
          </w:p>
        </w:tc>
        <w:tc>
          <w:tcPr>
            <w:tcW w:w="1073" w:type="dxa"/>
          </w:tcPr>
          <w:p w14:paraId="33C47095" w14:textId="77777777" w:rsidR="005C3950" w:rsidRDefault="005C3950" w:rsidP="00CA1C1E">
            <w:r>
              <w:t>Chave Primária?</w:t>
            </w:r>
          </w:p>
        </w:tc>
        <w:tc>
          <w:tcPr>
            <w:tcW w:w="1837" w:type="dxa"/>
          </w:tcPr>
          <w:p w14:paraId="121FC10C" w14:textId="77777777" w:rsidR="005C3950" w:rsidRDefault="005C3950" w:rsidP="00CA1C1E">
            <w:r>
              <w:t>Observações</w:t>
            </w:r>
          </w:p>
        </w:tc>
      </w:tr>
      <w:tr w:rsidR="005C3950" w14:paraId="2E841F6F" w14:textId="77777777" w:rsidTr="005C3950">
        <w:tc>
          <w:tcPr>
            <w:tcW w:w="1338" w:type="dxa"/>
          </w:tcPr>
          <w:p w14:paraId="459642CC" w14:textId="77777777" w:rsidR="005C3950" w:rsidRDefault="005C3950" w:rsidP="00CA1C1E">
            <w:r>
              <w:t>id</w:t>
            </w:r>
          </w:p>
        </w:tc>
        <w:tc>
          <w:tcPr>
            <w:tcW w:w="1329" w:type="dxa"/>
          </w:tcPr>
          <w:p w14:paraId="308D632D" w14:textId="77777777" w:rsidR="005C3950" w:rsidRDefault="005C3950" w:rsidP="00CA1C1E"/>
        </w:tc>
        <w:tc>
          <w:tcPr>
            <w:tcW w:w="1568" w:type="dxa"/>
          </w:tcPr>
          <w:p w14:paraId="3B2291BC" w14:textId="77777777" w:rsidR="005C3950" w:rsidRDefault="005C3950" w:rsidP="00CA1C1E">
            <w:r>
              <w:t>INT</w:t>
            </w:r>
          </w:p>
        </w:tc>
        <w:tc>
          <w:tcPr>
            <w:tcW w:w="1349" w:type="dxa"/>
          </w:tcPr>
          <w:p w14:paraId="383DB1B7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31D779D8" w14:textId="77777777" w:rsidR="005C3950" w:rsidRDefault="005C3950" w:rsidP="00CA1C1E">
            <w:r>
              <w:t>sim</w:t>
            </w:r>
          </w:p>
        </w:tc>
        <w:tc>
          <w:tcPr>
            <w:tcW w:w="1837" w:type="dxa"/>
          </w:tcPr>
          <w:p w14:paraId="326A2E6F" w14:textId="77777777" w:rsidR="005C3950" w:rsidRDefault="005C3950" w:rsidP="00CA1C1E">
            <w:r>
              <w:t>Automaticamente incrementado</w:t>
            </w:r>
          </w:p>
        </w:tc>
      </w:tr>
      <w:tr w:rsidR="005C3950" w14:paraId="36655E83" w14:textId="77777777" w:rsidTr="005C3950">
        <w:tc>
          <w:tcPr>
            <w:tcW w:w="1338" w:type="dxa"/>
          </w:tcPr>
          <w:p w14:paraId="1DB6A743" w14:textId="20578CA6" w:rsidR="005C3950" w:rsidRDefault="005C3950" w:rsidP="00CA1C1E">
            <w:proofErr w:type="spellStart"/>
            <w:r>
              <w:t>Id_dj</w:t>
            </w:r>
            <w:proofErr w:type="spellEnd"/>
          </w:p>
        </w:tc>
        <w:tc>
          <w:tcPr>
            <w:tcW w:w="1329" w:type="dxa"/>
          </w:tcPr>
          <w:p w14:paraId="033B8930" w14:textId="77777777" w:rsidR="005C3950" w:rsidRDefault="005C3950" w:rsidP="00CA1C1E"/>
        </w:tc>
        <w:tc>
          <w:tcPr>
            <w:tcW w:w="1568" w:type="dxa"/>
          </w:tcPr>
          <w:p w14:paraId="1E0AB3BB" w14:textId="5447C30A" w:rsidR="005C3950" w:rsidRDefault="005C3950" w:rsidP="00CA1C1E">
            <w:r>
              <w:t>INT</w:t>
            </w:r>
          </w:p>
        </w:tc>
        <w:tc>
          <w:tcPr>
            <w:tcW w:w="1349" w:type="dxa"/>
          </w:tcPr>
          <w:p w14:paraId="1B9DD6BE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1143FE49" w14:textId="77777777" w:rsidR="005C3950" w:rsidRDefault="005C3950" w:rsidP="00CA1C1E"/>
        </w:tc>
        <w:tc>
          <w:tcPr>
            <w:tcW w:w="1837" w:type="dxa"/>
          </w:tcPr>
          <w:p w14:paraId="787EE007" w14:textId="0277B9DD" w:rsidR="005C3950" w:rsidRDefault="005C3950" w:rsidP="00CA1C1E">
            <w:r>
              <w:t>Chave estrangeira</w:t>
            </w:r>
          </w:p>
        </w:tc>
      </w:tr>
      <w:tr w:rsidR="005C3950" w14:paraId="5C0FC30A" w14:textId="77777777" w:rsidTr="005C3950">
        <w:tc>
          <w:tcPr>
            <w:tcW w:w="1338" w:type="dxa"/>
          </w:tcPr>
          <w:p w14:paraId="69E785B4" w14:textId="6073237A" w:rsidR="005C3950" w:rsidRDefault="005C3950" w:rsidP="00CA1C1E">
            <w:proofErr w:type="spellStart"/>
            <w:r>
              <w:t>Id_evento</w:t>
            </w:r>
            <w:proofErr w:type="spellEnd"/>
          </w:p>
        </w:tc>
        <w:tc>
          <w:tcPr>
            <w:tcW w:w="1329" w:type="dxa"/>
          </w:tcPr>
          <w:p w14:paraId="72013A7B" w14:textId="77777777" w:rsidR="005C3950" w:rsidRDefault="005C3950" w:rsidP="00CA1C1E"/>
        </w:tc>
        <w:tc>
          <w:tcPr>
            <w:tcW w:w="1568" w:type="dxa"/>
          </w:tcPr>
          <w:p w14:paraId="342D76B2" w14:textId="4FCD6914" w:rsidR="005C3950" w:rsidRDefault="005C3950" w:rsidP="00CA1C1E">
            <w:r>
              <w:t>INT</w:t>
            </w:r>
          </w:p>
        </w:tc>
        <w:tc>
          <w:tcPr>
            <w:tcW w:w="1349" w:type="dxa"/>
          </w:tcPr>
          <w:p w14:paraId="4F2F67CD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68ADF4D8" w14:textId="5E8F97F7" w:rsidR="005C3950" w:rsidRDefault="005C3950" w:rsidP="00CA1C1E"/>
        </w:tc>
        <w:tc>
          <w:tcPr>
            <w:tcW w:w="1837" w:type="dxa"/>
          </w:tcPr>
          <w:p w14:paraId="7496E658" w14:textId="3BD8FF9A" w:rsidR="005C3950" w:rsidRDefault="005C3950" w:rsidP="00CA1C1E">
            <w:r>
              <w:t>Chave estrangeira</w:t>
            </w:r>
          </w:p>
        </w:tc>
      </w:tr>
    </w:tbl>
    <w:p w14:paraId="6460618A" w14:textId="77777777" w:rsidR="005C3950" w:rsidRDefault="005C3950" w:rsidP="007A3042"/>
    <w:p w14:paraId="32FBF057" w14:textId="77777777" w:rsidR="005C3950" w:rsidRDefault="005C3950" w:rsidP="007A3042"/>
    <w:p w14:paraId="6070CE07" w14:textId="77777777" w:rsidR="005C3950" w:rsidRDefault="005C3950" w:rsidP="007A3042"/>
    <w:p w14:paraId="1D4314CC" w14:textId="513487D1" w:rsidR="005C3950" w:rsidRDefault="005C3950" w:rsidP="005C3950">
      <w:pPr>
        <w:rPr>
          <w:b/>
          <w:bCs/>
        </w:rPr>
      </w:pPr>
      <w:proofErr w:type="spellStart"/>
      <w:r>
        <w:rPr>
          <w:b/>
          <w:bCs/>
        </w:rPr>
        <w:t>dj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5"/>
        <w:gridCol w:w="952"/>
        <w:gridCol w:w="2611"/>
        <w:gridCol w:w="1179"/>
        <w:gridCol w:w="944"/>
        <w:gridCol w:w="1593"/>
      </w:tblGrid>
      <w:tr w:rsidR="005C3950" w14:paraId="4EE3F7B6" w14:textId="77777777" w:rsidTr="005C3950">
        <w:tc>
          <w:tcPr>
            <w:tcW w:w="1392" w:type="dxa"/>
          </w:tcPr>
          <w:p w14:paraId="31819906" w14:textId="77777777" w:rsidR="005C3950" w:rsidRDefault="005C3950" w:rsidP="00CA1C1E">
            <w:r>
              <w:t>Nome dos Campos</w:t>
            </w:r>
          </w:p>
        </w:tc>
        <w:tc>
          <w:tcPr>
            <w:tcW w:w="1298" w:type="dxa"/>
          </w:tcPr>
          <w:p w14:paraId="53D83686" w14:textId="77777777" w:rsidR="005C3950" w:rsidRDefault="005C3950" w:rsidP="00CA1C1E">
            <w:r>
              <w:t>Descrição</w:t>
            </w:r>
          </w:p>
        </w:tc>
        <w:tc>
          <w:tcPr>
            <w:tcW w:w="1545" w:type="dxa"/>
          </w:tcPr>
          <w:p w14:paraId="28B08720" w14:textId="77777777" w:rsidR="005C3950" w:rsidRDefault="005C3950" w:rsidP="00CA1C1E">
            <w:r>
              <w:t>Tipo de Dados</w:t>
            </w:r>
          </w:p>
        </w:tc>
        <w:tc>
          <w:tcPr>
            <w:tcW w:w="1349" w:type="dxa"/>
          </w:tcPr>
          <w:p w14:paraId="173CA54D" w14:textId="77777777" w:rsidR="005C3950" w:rsidRDefault="005C3950" w:rsidP="00CA1C1E">
            <w:r>
              <w:t>Obrigatório?</w:t>
            </w:r>
          </w:p>
        </w:tc>
        <w:tc>
          <w:tcPr>
            <w:tcW w:w="1073" w:type="dxa"/>
          </w:tcPr>
          <w:p w14:paraId="0C9E4A2D" w14:textId="77777777" w:rsidR="005C3950" w:rsidRDefault="005C3950" w:rsidP="00CA1C1E">
            <w:r>
              <w:t>Chave Primária?</w:t>
            </w:r>
          </w:p>
        </w:tc>
        <w:tc>
          <w:tcPr>
            <w:tcW w:w="1837" w:type="dxa"/>
          </w:tcPr>
          <w:p w14:paraId="2F90539A" w14:textId="77777777" w:rsidR="005C3950" w:rsidRDefault="005C3950" w:rsidP="00CA1C1E">
            <w:r>
              <w:t>Observações</w:t>
            </w:r>
          </w:p>
        </w:tc>
      </w:tr>
      <w:tr w:rsidR="005C3950" w14:paraId="06CDD2BC" w14:textId="77777777" w:rsidTr="005C3950">
        <w:tc>
          <w:tcPr>
            <w:tcW w:w="1392" w:type="dxa"/>
          </w:tcPr>
          <w:p w14:paraId="1AA2E6DF" w14:textId="77777777" w:rsidR="005C3950" w:rsidRDefault="005C3950" w:rsidP="00CA1C1E">
            <w:r>
              <w:t>id</w:t>
            </w:r>
          </w:p>
        </w:tc>
        <w:tc>
          <w:tcPr>
            <w:tcW w:w="1298" w:type="dxa"/>
          </w:tcPr>
          <w:p w14:paraId="767FC61C" w14:textId="77777777" w:rsidR="005C3950" w:rsidRDefault="005C3950" w:rsidP="00CA1C1E"/>
        </w:tc>
        <w:tc>
          <w:tcPr>
            <w:tcW w:w="1545" w:type="dxa"/>
          </w:tcPr>
          <w:p w14:paraId="1EE01CDB" w14:textId="77777777" w:rsidR="005C3950" w:rsidRDefault="005C3950" w:rsidP="00CA1C1E">
            <w:r>
              <w:t>INT</w:t>
            </w:r>
          </w:p>
        </w:tc>
        <w:tc>
          <w:tcPr>
            <w:tcW w:w="1349" w:type="dxa"/>
          </w:tcPr>
          <w:p w14:paraId="16BFBAA1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54676763" w14:textId="77777777" w:rsidR="005C3950" w:rsidRDefault="005C3950" w:rsidP="00CA1C1E">
            <w:r>
              <w:t>sim</w:t>
            </w:r>
          </w:p>
        </w:tc>
        <w:tc>
          <w:tcPr>
            <w:tcW w:w="1837" w:type="dxa"/>
          </w:tcPr>
          <w:p w14:paraId="1DF623F3" w14:textId="77777777" w:rsidR="005C3950" w:rsidRDefault="005C3950" w:rsidP="00CA1C1E">
            <w:r>
              <w:t>Automaticamente incrementado</w:t>
            </w:r>
          </w:p>
        </w:tc>
      </w:tr>
      <w:tr w:rsidR="005C3950" w14:paraId="0AC3EFC0" w14:textId="77777777" w:rsidTr="005C3950">
        <w:tc>
          <w:tcPr>
            <w:tcW w:w="1392" w:type="dxa"/>
          </w:tcPr>
          <w:p w14:paraId="211A2547" w14:textId="5898DCD6" w:rsidR="005C3950" w:rsidRDefault="005C3950" w:rsidP="00CA1C1E">
            <w:r>
              <w:t>Nome</w:t>
            </w:r>
          </w:p>
        </w:tc>
        <w:tc>
          <w:tcPr>
            <w:tcW w:w="1298" w:type="dxa"/>
          </w:tcPr>
          <w:p w14:paraId="0314EA5D" w14:textId="77777777" w:rsidR="005C3950" w:rsidRDefault="005C3950" w:rsidP="00CA1C1E"/>
        </w:tc>
        <w:tc>
          <w:tcPr>
            <w:tcW w:w="1545" w:type="dxa"/>
          </w:tcPr>
          <w:p w14:paraId="546FB5E5" w14:textId="2C76E577" w:rsidR="005C3950" w:rsidRDefault="005C3950" w:rsidP="00CA1C1E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349" w:type="dxa"/>
          </w:tcPr>
          <w:p w14:paraId="5CA1F04D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4B8CB036" w14:textId="77777777" w:rsidR="005C3950" w:rsidRDefault="005C3950" w:rsidP="00CA1C1E"/>
        </w:tc>
        <w:tc>
          <w:tcPr>
            <w:tcW w:w="1837" w:type="dxa"/>
          </w:tcPr>
          <w:p w14:paraId="6F50D338" w14:textId="77777777" w:rsidR="005C3950" w:rsidRDefault="005C3950" w:rsidP="00CA1C1E"/>
        </w:tc>
      </w:tr>
      <w:tr w:rsidR="005C3950" w14:paraId="294FD5B5" w14:textId="77777777" w:rsidTr="005C3950">
        <w:tc>
          <w:tcPr>
            <w:tcW w:w="1392" w:type="dxa"/>
          </w:tcPr>
          <w:p w14:paraId="19D15B84" w14:textId="5999F3CD" w:rsidR="005C3950" w:rsidRDefault="005C3950" w:rsidP="00CA1C1E">
            <w:proofErr w:type="spellStart"/>
            <w:r>
              <w:t>Tipo_musical</w:t>
            </w:r>
            <w:proofErr w:type="spellEnd"/>
          </w:p>
        </w:tc>
        <w:tc>
          <w:tcPr>
            <w:tcW w:w="1298" w:type="dxa"/>
          </w:tcPr>
          <w:p w14:paraId="0FB0845D" w14:textId="77777777" w:rsidR="005C3950" w:rsidRDefault="005C3950" w:rsidP="00CA1C1E"/>
        </w:tc>
        <w:tc>
          <w:tcPr>
            <w:tcW w:w="1545" w:type="dxa"/>
          </w:tcPr>
          <w:p w14:paraId="01D29A1D" w14:textId="06A11C6A" w:rsidR="005C3950" w:rsidRDefault="005C3950" w:rsidP="00CA1C1E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rock’,’metal’,’techno</w:t>
            </w:r>
            <w:proofErr w:type="spellEnd"/>
            <w:proofErr w:type="gramStart"/>
            <w:r>
              <w:t>’,…</w:t>
            </w:r>
            <w:proofErr w:type="gramEnd"/>
            <w:r>
              <w:t>)</w:t>
            </w:r>
          </w:p>
        </w:tc>
        <w:tc>
          <w:tcPr>
            <w:tcW w:w="1349" w:type="dxa"/>
          </w:tcPr>
          <w:p w14:paraId="076EF21A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464A7F54" w14:textId="77777777" w:rsidR="005C3950" w:rsidRDefault="005C3950" w:rsidP="00CA1C1E"/>
        </w:tc>
        <w:tc>
          <w:tcPr>
            <w:tcW w:w="1837" w:type="dxa"/>
          </w:tcPr>
          <w:p w14:paraId="3303869C" w14:textId="77777777" w:rsidR="005C3950" w:rsidRDefault="005C3950" w:rsidP="00CA1C1E"/>
        </w:tc>
      </w:tr>
    </w:tbl>
    <w:p w14:paraId="1FDA8593" w14:textId="77777777" w:rsidR="005C3950" w:rsidRDefault="005C3950" w:rsidP="007A3042"/>
    <w:p w14:paraId="6B2654AB" w14:textId="77777777" w:rsidR="00CF6032" w:rsidRDefault="00CF6032" w:rsidP="007A3042"/>
    <w:p w14:paraId="3FCBDE29" w14:textId="47DC6A99" w:rsidR="00D00FFA" w:rsidRDefault="008E01FD" w:rsidP="00050CE7">
      <w:r w:rsidRPr="00C84765">
        <w:rPr>
          <w:b/>
          <w:bCs/>
          <w:sz w:val="32"/>
          <w:szCs w:val="32"/>
          <w:lang w:val="en-GB"/>
        </w:rPr>
        <w:t>5)Scripts</w:t>
      </w:r>
      <w:r w:rsidR="00CC4E70">
        <w:rPr>
          <w:b/>
          <w:bCs/>
          <w:sz w:val="32"/>
          <w:szCs w:val="32"/>
          <w:lang w:val="en-GB"/>
        </w:rPr>
        <w:br/>
      </w:r>
    </w:p>
    <w:p w14:paraId="3FDBFB0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>CREATE DATABASE IF NOT EXISTS h3x_</w:t>
      </w:r>
      <w:proofErr w:type="gramStart"/>
      <w:r w:rsidRPr="000C4D44">
        <w:rPr>
          <w:lang w:val="en-GB"/>
        </w:rPr>
        <w:t>db;</w:t>
      </w:r>
      <w:proofErr w:type="gramEnd"/>
    </w:p>
    <w:p w14:paraId="753AB24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USE h3x_</w:t>
      </w:r>
      <w:proofErr w:type="gramStart"/>
      <w:r w:rsidRPr="000C4D44">
        <w:rPr>
          <w:lang w:val="en-GB"/>
        </w:rPr>
        <w:t>db;</w:t>
      </w:r>
      <w:proofErr w:type="gramEnd"/>
    </w:p>
    <w:p w14:paraId="67D65377" w14:textId="77777777" w:rsidR="000C4D44" w:rsidRPr="000C4D44" w:rsidRDefault="000C4D44" w:rsidP="000C4D44">
      <w:pPr>
        <w:rPr>
          <w:lang w:val="en-GB"/>
        </w:rPr>
      </w:pPr>
    </w:p>
    <w:p w14:paraId="244CD7D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 xml:space="preserve"> (</w:t>
      </w:r>
    </w:p>
    <w:p w14:paraId="33023F1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783BD861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VARCHAR(100) NOT NULL,</w:t>
      </w:r>
    </w:p>
    <w:p w14:paraId="2AE8FED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email VARCHAR(40) NOT NULL UNIQUE,</w:t>
      </w:r>
    </w:p>
    <w:p w14:paraId="47848240" w14:textId="77777777" w:rsidR="000C4D44" w:rsidRPr="000C4D44" w:rsidRDefault="000C4D44" w:rsidP="000C4D44">
      <w:r w:rsidRPr="000C4D44">
        <w:rPr>
          <w:lang w:val="en-GB"/>
        </w:rPr>
        <w:t xml:space="preserve">    </w:t>
      </w:r>
      <w:r w:rsidRPr="000C4D44">
        <w:t>tipo ENUM('cliente', '</w:t>
      </w:r>
      <w:proofErr w:type="spellStart"/>
      <w:r w:rsidRPr="000C4D44">
        <w:t>funcionario</w:t>
      </w:r>
      <w:proofErr w:type="spellEnd"/>
      <w:r w:rsidRPr="000C4D44">
        <w:t>', 'administrador') NOT NULL,</w:t>
      </w:r>
    </w:p>
    <w:p w14:paraId="4185A16C" w14:textId="77777777" w:rsidR="000C4D44" w:rsidRPr="000C4D44" w:rsidRDefault="000C4D44" w:rsidP="000C4D44">
      <w:pPr>
        <w:rPr>
          <w:lang w:val="en-GB"/>
        </w:rPr>
      </w:pPr>
      <w:r w:rsidRPr="000C4D44">
        <w:t xml:space="preserve">    </w:t>
      </w:r>
      <w:proofErr w:type="spellStart"/>
      <w:r w:rsidRPr="000C4D44">
        <w:rPr>
          <w:lang w:val="en-GB"/>
        </w:rPr>
        <w:t>estado</w:t>
      </w:r>
      <w:proofErr w:type="spellEnd"/>
      <w:r w:rsidRPr="000C4D44">
        <w:rPr>
          <w:lang w:val="en-GB"/>
        </w:rPr>
        <w:t xml:space="preserve"> ENUM('online', 'offline') NOT NULL,</w:t>
      </w:r>
    </w:p>
    <w:p w14:paraId="3E8E93B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ultima_atividade</w:t>
      </w:r>
      <w:proofErr w:type="spellEnd"/>
      <w:r w:rsidRPr="000C4D44">
        <w:rPr>
          <w:lang w:val="en-GB"/>
        </w:rPr>
        <w:t xml:space="preserve"> TIMESTAMP,</w:t>
      </w:r>
    </w:p>
    <w:p w14:paraId="7EC5810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password VARCHAR(255) NOT NULL</w:t>
      </w:r>
    </w:p>
    <w:p w14:paraId="79F420E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proofErr w:type="gram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  <w:proofErr w:type="gramEnd"/>
    </w:p>
    <w:p w14:paraId="259EB6F4" w14:textId="77777777" w:rsidR="000C4D44" w:rsidRPr="000C4D44" w:rsidRDefault="000C4D44" w:rsidP="000C4D44">
      <w:pPr>
        <w:rPr>
          <w:lang w:val="en-GB"/>
        </w:rPr>
      </w:pPr>
    </w:p>
    <w:p w14:paraId="54DD665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imagem</w:t>
      </w:r>
      <w:proofErr w:type="spellEnd"/>
      <w:r w:rsidRPr="000C4D44">
        <w:rPr>
          <w:lang w:val="en-GB"/>
        </w:rPr>
        <w:t xml:space="preserve"> (</w:t>
      </w:r>
    </w:p>
    <w:p w14:paraId="4CAAE35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52DFE64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7293218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titulo</w:t>
      </w:r>
      <w:proofErr w:type="spellEnd"/>
      <w:r w:rsidRPr="000C4D44">
        <w:rPr>
          <w:lang w:val="en-GB"/>
        </w:rPr>
        <w:t xml:space="preserve"> VARCHAR(25) NOT NULL,</w:t>
      </w:r>
    </w:p>
    <w:p w14:paraId="117A97D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descricao</w:t>
      </w:r>
      <w:proofErr w:type="spellEnd"/>
      <w:r w:rsidRPr="000C4D44">
        <w:rPr>
          <w:lang w:val="en-GB"/>
        </w:rPr>
        <w:t xml:space="preserve"> TEXT(300),</w:t>
      </w:r>
    </w:p>
    <w:p w14:paraId="2720759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TIMESTAMP NOT NULL,</w:t>
      </w:r>
    </w:p>
    <w:p w14:paraId="234CE5B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image_path</w:t>
      </w:r>
      <w:proofErr w:type="spellEnd"/>
      <w:r w:rsidRPr="000C4D44">
        <w:rPr>
          <w:lang w:val="en-GB"/>
        </w:rPr>
        <w:t xml:space="preserve"> VARCHAR(255) NOT NULL,</w:t>
      </w:r>
    </w:p>
    <w:p w14:paraId="5814B973" w14:textId="77777777" w:rsidR="000C4D44" w:rsidRPr="000C4D44" w:rsidRDefault="000C4D44" w:rsidP="000C4D44">
      <w:r w:rsidRPr="000C4D44">
        <w:rPr>
          <w:lang w:val="en-GB"/>
        </w:rPr>
        <w:t xml:space="preserve">    </w:t>
      </w:r>
      <w:proofErr w:type="spellStart"/>
      <w:r w:rsidRPr="000C4D44">
        <w:t>comfirmado</w:t>
      </w:r>
      <w:proofErr w:type="spellEnd"/>
      <w:r w:rsidRPr="000C4D44">
        <w:t xml:space="preserve"> </w:t>
      </w:r>
      <w:proofErr w:type="spellStart"/>
      <w:r w:rsidRPr="000C4D44">
        <w:t>enum</w:t>
      </w:r>
      <w:proofErr w:type="spellEnd"/>
      <w:r w:rsidRPr="000C4D44">
        <w:t>('sim','</w:t>
      </w:r>
      <w:proofErr w:type="spellStart"/>
      <w:r w:rsidRPr="000C4D44">
        <w:t>nao</w:t>
      </w:r>
      <w:proofErr w:type="spellEnd"/>
      <w:r w:rsidRPr="000C4D44">
        <w:t>','espera') NOT NULL,</w:t>
      </w:r>
    </w:p>
    <w:p w14:paraId="2E1B5E2D" w14:textId="77777777" w:rsidR="000C4D44" w:rsidRPr="000C4D44" w:rsidRDefault="000C4D44" w:rsidP="000C4D44">
      <w:pPr>
        <w:rPr>
          <w:lang w:val="en-GB"/>
        </w:rPr>
      </w:pPr>
      <w:r w:rsidRPr="000C4D44">
        <w:t xml:space="preserve">    </w:t>
      </w:r>
      <w:r w:rsidRPr="000C4D44">
        <w:rPr>
          <w:lang w:val="en-GB"/>
        </w:rPr>
        <w:t>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6AF89F5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proofErr w:type="gram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  <w:proofErr w:type="gramEnd"/>
    </w:p>
    <w:p w14:paraId="5F04BE6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</w:t>
      </w:r>
    </w:p>
    <w:p w14:paraId="5408E5C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categoria</w:t>
      </w:r>
      <w:proofErr w:type="spellEnd"/>
      <w:r w:rsidRPr="000C4D44">
        <w:rPr>
          <w:lang w:val="en-GB"/>
        </w:rPr>
        <w:t xml:space="preserve"> (</w:t>
      </w:r>
    </w:p>
    <w:p w14:paraId="74631EB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199F1BA5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VARCHAR(30)</w:t>
      </w:r>
    </w:p>
    <w:p w14:paraId="07F43A7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proofErr w:type="gram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  <w:proofErr w:type="gramEnd"/>
    </w:p>
    <w:p w14:paraId="3F73E9E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</w:t>
      </w:r>
    </w:p>
    <w:p w14:paraId="5CE13AB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CREATE TABLE IF NOT EXISTS post (</w:t>
      </w:r>
    </w:p>
    <w:p w14:paraId="4796DC6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0192CF7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 xml:space="preserve">   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DATE NOT NULL,</w:t>
      </w:r>
    </w:p>
    <w:p w14:paraId="782DAC7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 VARCHAR(300) NOT NULL,</w:t>
      </w:r>
    </w:p>
    <w:p w14:paraId="0B3F5AA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id_categoria</w:t>
      </w:r>
      <w:proofErr w:type="spellEnd"/>
      <w:r w:rsidRPr="000C4D44">
        <w:rPr>
          <w:lang w:val="en-GB"/>
        </w:rPr>
        <w:t xml:space="preserve"> INT NOT NULL,</w:t>
      </w:r>
    </w:p>
    <w:p w14:paraId="1886A2C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002040E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id_categoria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categoria</w:t>
      </w:r>
      <w:proofErr w:type="spellEnd"/>
      <w:r w:rsidRPr="000C4D44">
        <w:rPr>
          <w:lang w:val="en-GB"/>
        </w:rPr>
        <w:t>(id),</w:t>
      </w:r>
    </w:p>
    <w:p w14:paraId="7067B59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55AF28F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proofErr w:type="gram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  <w:proofErr w:type="gramEnd"/>
    </w:p>
    <w:p w14:paraId="3BC48226" w14:textId="77777777" w:rsidR="000C4D44" w:rsidRPr="000C4D44" w:rsidRDefault="000C4D44" w:rsidP="000C4D44">
      <w:pPr>
        <w:rPr>
          <w:lang w:val="en-GB"/>
        </w:rPr>
      </w:pPr>
    </w:p>
    <w:p w14:paraId="7CC1B88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comentario</w:t>
      </w:r>
      <w:proofErr w:type="spellEnd"/>
      <w:r w:rsidRPr="000C4D44">
        <w:rPr>
          <w:lang w:val="en-GB"/>
        </w:rPr>
        <w:t xml:space="preserve"> (</w:t>
      </w:r>
    </w:p>
    <w:p w14:paraId="2ED1133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25DC29A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DATE NOT NULL,</w:t>
      </w:r>
    </w:p>
    <w:p w14:paraId="0A360C3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 VARCHAR(300) NOT NULL,</w:t>
      </w:r>
    </w:p>
    <w:p w14:paraId="567F3DB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id_post</w:t>
      </w:r>
      <w:proofErr w:type="spellEnd"/>
      <w:r w:rsidRPr="000C4D44">
        <w:rPr>
          <w:lang w:val="en-GB"/>
        </w:rPr>
        <w:t xml:space="preserve"> INT NOT NULL,</w:t>
      </w:r>
    </w:p>
    <w:p w14:paraId="6A6FAE55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597FE1B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id_post</w:t>
      </w:r>
      <w:proofErr w:type="spellEnd"/>
      <w:r w:rsidRPr="000C4D44">
        <w:rPr>
          <w:lang w:val="en-GB"/>
        </w:rPr>
        <w:t>) REFERENCES post(id),</w:t>
      </w:r>
    </w:p>
    <w:p w14:paraId="1A025C4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679BF2B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proofErr w:type="gram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  <w:proofErr w:type="gramEnd"/>
    </w:p>
    <w:p w14:paraId="64BBB3F7" w14:textId="77777777" w:rsidR="000C4D44" w:rsidRPr="000C4D44" w:rsidRDefault="000C4D44" w:rsidP="000C4D44">
      <w:pPr>
        <w:rPr>
          <w:lang w:val="en-GB"/>
        </w:rPr>
      </w:pPr>
    </w:p>
    <w:p w14:paraId="0FF4083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evento</w:t>
      </w:r>
      <w:proofErr w:type="spellEnd"/>
      <w:r w:rsidRPr="000C4D44">
        <w:rPr>
          <w:lang w:val="en-GB"/>
        </w:rPr>
        <w:t xml:space="preserve"> (</w:t>
      </w:r>
    </w:p>
    <w:p w14:paraId="1FECC92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59EDB17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descricao</w:t>
      </w:r>
      <w:proofErr w:type="spellEnd"/>
      <w:r w:rsidRPr="000C4D44">
        <w:rPr>
          <w:lang w:val="en-GB"/>
        </w:rPr>
        <w:t xml:space="preserve"> VARCHAR(300) NOT NULL,</w:t>
      </w:r>
    </w:p>
    <w:p w14:paraId="0EBDE2F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tipo_evento</w:t>
      </w:r>
      <w:proofErr w:type="spellEnd"/>
      <w:r w:rsidRPr="000C4D44">
        <w:rPr>
          <w:lang w:val="en-GB"/>
        </w:rPr>
        <w:t xml:space="preserve"> ENUM('rock', 'metal', 'techno') NOT NULL,</w:t>
      </w:r>
    </w:p>
    <w:p w14:paraId="25B91B8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49622FA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data DATE NOT NULL,</w:t>
      </w:r>
    </w:p>
    <w:p w14:paraId="56CA440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28A082C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proofErr w:type="gram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  <w:proofErr w:type="gramEnd"/>
    </w:p>
    <w:p w14:paraId="30C5FC03" w14:textId="77777777" w:rsidR="000C4D44" w:rsidRPr="000C4D44" w:rsidRDefault="000C4D44" w:rsidP="000C4D44">
      <w:pPr>
        <w:rPr>
          <w:lang w:val="en-GB"/>
        </w:rPr>
      </w:pPr>
    </w:p>
    <w:p w14:paraId="3661D24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vip</w:t>
      </w:r>
      <w:proofErr w:type="spellEnd"/>
      <w:r w:rsidRPr="000C4D44">
        <w:rPr>
          <w:lang w:val="en-GB"/>
        </w:rPr>
        <w:t xml:space="preserve"> (</w:t>
      </w:r>
    </w:p>
    <w:p w14:paraId="61CC1FA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6EE6C578" w14:textId="77777777" w:rsidR="000C4D44" w:rsidRPr="000C4D44" w:rsidRDefault="000C4D44" w:rsidP="000C4D44">
      <w:r w:rsidRPr="000C4D44">
        <w:rPr>
          <w:lang w:val="en-GB"/>
        </w:rPr>
        <w:t xml:space="preserve">    </w:t>
      </w:r>
      <w:r w:rsidRPr="000C4D44">
        <w:t>sitio ENUM('mesa1', 'mesa2', 'mesa3', 'mesa4', 'mesa5') NOT NULL,</w:t>
      </w:r>
    </w:p>
    <w:p w14:paraId="26328634" w14:textId="77777777" w:rsidR="000C4D44" w:rsidRPr="000C4D44" w:rsidRDefault="000C4D44" w:rsidP="000C4D44">
      <w:pPr>
        <w:rPr>
          <w:lang w:val="en-GB"/>
        </w:rPr>
      </w:pPr>
      <w:r w:rsidRPr="000C4D44">
        <w:t xml:space="preserve">    </w:t>
      </w:r>
      <w:proofErr w:type="spellStart"/>
      <w:r w:rsidRPr="000C4D44">
        <w:rPr>
          <w:lang w:val="en-GB"/>
        </w:rPr>
        <w:t>num_pessoas</w:t>
      </w:r>
      <w:proofErr w:type="spellEnd"/>
      <w:r w:rsidRPr="000C4D44">
        <w:rPr>
          <w:lang w:val="en-GB"/>
        </w:rPr>
        <w:t xml:space="preserve"> INT NOT NULL,</w:t>
      </w:r>
    </w:p>
    <w:p w14:paraId="7B534B3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457A2E8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data DATE NOT NULL,</w:t>
      </w:r>
    </w:p>
    <w:p w14:paraId="7B5833C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01C75CB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proofErr w:type="gram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  <w:proofErr w:type="gramEnd"/>
    </w:p>
    <w:p w14:paraId="583CC965" w14:textId="77777777" w:rsidR="000C4D44" w:rsidRPr="000C4D44" w:rsidRDefault="000C4D44" w:rsidP="000C4D44">
      <w:pPr>
        <w:rPr>
          <w:lang w:val="en-GB"/>
        </w:rPr>
      </w:pPr>
    </w:p>
    <w:p w14:paraId="2F071DA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contacto</w:t>
      </w:r>
      <w:proofErr w:type="spellEnd"/>
      <w:r w:rsidRPr="000C4D44">
        <w:rPr>
          <w:lang w:val="en-GB"/>
        </w:rPr>
        <w:t xml:space="preserve"> (</w:t>
      </w:r>
    </w:p>
    <w:p w14:paraId="3F08969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4785BDF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 VARCHAR(300) NOT NULL,</w:t>
      </w:r>
    </w:p>
    <w:p w14:paraId="70D4FBB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email VARCHAR(40) NOT NULL,</w:t>
      </w:r>
    </w:p>
    <w:p w14:paraId="35C9F05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telef</w:t>
      </w:r>
      <w:proofErr w:type="spellEnd"/>
      <w:r w:rsidRPr="000C4D44">
        <w:rPr>
          <w:lang w:val="en-GB"/>
        </w:rPr>
        <w:t xml:space="preserve"> VARCHAR(9) NOT NULL,</w:t>
      </w:r>
    </w:p>
    <w:p w14:paraId="1F16882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VARCHAR(100) NOT NULL</w:t>
      </w:r>
    </w:p>
    <w:p w14:paraId="3E73449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);</w:t>
      </w:r>
    </w:p>
    <w:p w14:paraId="671B6D08" w14:textId="77777777" w:rsidR="000C4D44" w:rsidRPr="000C4D44" w:rsidRDefault="000C4D44" w:rsidP="000C4D44">
      <w:pPr>
        <w:rPr>
          <w:lang w:val="en-GB"/>
        </w:rPr>
      </w:pPr>
    </w:p>
    <w:p w14:paraId="2232C8B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dj</w:t>
      </w:r>
      <w:proofErr w:type="spellEnd"/>
      <w:r w:rsidRPr="000C4D44">
        <w:rPr>
          <w:lang w:val="en-GB"/>
        </w:rPr>
        <w:t xml:space="preserve"> (</w:t>
      </w:r>
    </w:p>
    <w:p w14:paraId="114BC5A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22EADDC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VARCHAR(50) NOT NULL,</w:t>
      </w:r>
    </w:p>
    <w:p w14:paraId="274AFF0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tipo_musica</w:t>
      </w:r>
      <w:proofErr w:type="spellEnd"/>
      <w:r w:rsidRPr="000C4D44">
        <w:rPr>
          <w:lang w:val="en-GB"/>
        </w:rPr>
        <w:t xml:space="preserve"> ENUM('rock', 'metal', 'techno') NOT NULL</w:t>
      </w:r>
    </w:p>
    <w:p w14:paraId="032659F5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proofErr w:type="gram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  <w:proofErr w:type="gramEnd"/>
    </w:p>
    <w:p w14:paraId="7155B822" w14:textId="77777777" w:rsidR="000C4D44" w:rsidRPr="000C4D44" w:rsidRDefault="000C4D44" w:rsidP="000C4D44">
      <w:pPr>
        <w:rPr>
          <w:lang w:val="en-GB"/>
        </w:rPr>
      </w:pPr>
    </w:p>
    <w:p w14:paraId="0085F00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participacao</w:t>
      </w:r>
      <w:proofErr w:type="spellEnd"/>
      <w:r w:rsidRPr="000C4D44">
        <w:rPr>
          <w:lang w:val="en-GB"/>
        </w:rPr>
        <w:t xml:space="preserve"> (</w:t>
      </w:r>
    </w:p>
    <w:p w14:paraId="2D56413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ab/>
        <w:t>id INT PRIMARY KEY AUTO_INCREMENT,</w:t>
      </w:r>
    </w:p>
    <w:p w14:paraId="6111B54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id_evento</w:t>
      </w:r>
      <w:proofErr w:type="spellEnd"/>
      <w:r w:rsidRPr="000C4D44">
        <w:rPr>
          <w:lang w:val="en-GB"/>
        </w:rPr>
        <w:t xml:space="preserve"> INT NOT NULL,</w:t>
      </w:r>
    </w:p>
    <w:p w14:paraId="7F651EC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id_dj</w:t>
      </w:r>
      <w:proofErr w:type="spellEnd"/>
      <w:r w:rsidRPr="000C4D44">
        <w:rPr>
          <w:lang w:val="en-GB"/>
        </w:rPr>
        <w:t xml:space="preserve"> INT NOT NULL,</w:t>
      </w:r>
    </w:p>
    <w:p w14:paraId="655AABA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id_evento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evento</w:t>
      </w:r>
      <w:proofErr w:type="spellEnd"/>
      <w:r w:rsidRPr="000C4D44">
        <w:rPr>
          <w:lang w:val="en-GB"/>
        </w:rPr>
        <w:t>(id),</w:t>
      </w:r>
    </w:p>
    <w:p w14:paraId="627927E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id_dj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dj</w:t>
      </w:r>
      <w:proofErr w:type="spellEnd"/>
      <w:r w:rsidRPr="000C4D44">
        <w:rPr>
          <w:lang w:val="en-GB"/>
        </w:rPr>
        <w:t>(id)</w:t>
      </w:r>
    </w:p>
    <w:p w14:paraId="5CFD7049" w14:textId="77777777" w:rsidR="000C4D44" w:rsidRPr="000C4D44" w:rsidRDefault="000C4D44" w:rsidP="000C4D44">
      <w:r w:rsidRPr="000C4D44">
        <w:t>) ENGINE=</w:t>
      </w:r>
      <w:proofErr w:type="spellStart"/>
      <w:r w:rsidRPr="000C4D44">
        <w:t>InnoDB</w:t>
      </w:r>
      <w:proofErr w:type="spellEnd"/>
      <w:r w:rsidRPr="000C4D44">
        <w:t>;</w:t>
      </w:r>
    </w:p>
    <w:p w14:paraId="01C97B69" w14:textId="77777777" w:rsidR="000C4D44" w:rsidRPr="000C4D44" w:rsidRDefault="000C4D44" w:rsidP="000C4D44"/>
    <w:p w14:paraId="29902B49" w14:textId="77777777" w:rsidR="000C4D44" w:rsidRPr="000C4D44" w:rsidRDefault="000C4D44" w:rsidP="000C4D44"/>
    <w:p w14:paraId="1AD95595" w14:textId="77777777" w:rsidR="000C4D44" w:rsidRPr="000C4D44" w:rsidRDefault="000C4D44" w:rsidP="000C4D44">
      <w:r w:rsidRPr="000C4D44">
        <w:t xml:space="preserve">INSERT INTO utilizador (nome, email, tipo, estado, </w:t>
      </w:r>
      <w:proofErr w:type="spellStart"/>
      <w:r w:rsidRPr="000C4D44">
        <w:t>ultima_atividade</w:t>
      </w:r>
      <w:proofErr w:type="spellEnd"/>
      <w:r w:rsidRPr="000C4D44">
        <w:t>, password) VALUES</w:t>
      </w:r>
    </w:p>
    <w:p w14:paraId="1EB4F93E" w14:textId="77777777" w:rsidR="000C4D44" w:rsidRPr="000C4D44" w:rsidRDefault="000C4D44" w:rsidP="000C4D44">
      <w:r w:rsidRPr="000C4D44">
        <w:t>('Ana Sousa', 'ana.sousa@email.com', 'cliente', 'online', CURRENT_TIMESTAMP, 'password123'),</w:t>
      </w:r>
    </w:p>
    <w:p w14:paraId="1FCA7746" w14:textId="77777777" w:rsidR="000C4D44" w:rsidRPr="000C4D44" w:rsidRDefault="000C4D44" w:rsidP="000C4D44">
      <w:r w:rsidRPr="000C4D44">
        <w:lastRenderedPageBreak/>
        <w:t>('Pedro Martins', 'pedro.m@email.com', '</w:t>
      </w:r>
      <w:proofErr w:type="spellStart"/>
      <w:r w:rsidRPr="000C4D44">
        <w:t>funcionario</w:t>
      </w:r>
      <w:proofErr w:type="spellEnd"/>
      <w:r w:rsidRPr="000C4D44">
        <w:t>', 'offline', '2023-06-10 09:00:00', 'func1234'),</w:t>
      </w:r>
    </w:p>
    <w:p w14:paraId="354E714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('Admin', 'admin@h3x.com', '</w:t>
      </w:r>
      <w:proofErr w:type="spellStart"/>
      <w:r w:rsidRPr="000C4D44">
        <w:rPr>
          <w:lang w:val="en-GB"/>
        </w:rPr>
        <w:t>administrador</w:t>
      </w:r>
      <w:proofErr w:type="spellEnd"/>
      <w:r w:rsidRPr="000C4D44">
        <w:rPr>
          <w:lang w:val="en-GB"/>
        </w:rPr>
        <w:t>', 'online', CURRENT_TIMESTAMP, 'adminH3X!'</w:t>
      </w:r>
      <w:proofErr w:type="gramStart"/>
      <w:r w:rsidRPr="000C4D44">
        <w:rPr>
          <w:lang w:val="en-GB"/>
        </w:rPr>
        <w:t>);</w:t>
      </w:r>
      <w:proofErr w:type="gramEnd"/>
    </w:p>
    <w:p w14:paraId="1D5D6BA5" w14:textId="77777777" w:rsidR="000C4D44" w:rsidRPr="000C4D44" w:rsidRDefault="000C4D44" w:rsidP="000C4D44">
      <w:pPr>
        <w:rPr>
          <w:lang w:val="en-GB"/>
        </w:rPr>
      </w:pPr>
    </w:p>
    <w:p w14:paraId="23F75629" w14:textId="77777777" w:rsidR="000C4D44" w:rsidRPr="000C4D44" w:rsidRDefault="000C4D44" w:rsidP="000C4D44">
      <w:r w:rsidRPr="000C4D44">
        <w:t>INSERT INTO categoria (nome) VALUES</w:t>
      </w:r>
    </w:p>
    <w:p w14:paraId="62B125BB" w14:textId="77777777" w:rsidR="000C4D44" w:rsidRPr="000C4D44" w:rsidRDefault="000C4D44" w:rsidP="000C4D44">
      <w:r w:rsidRPr="000C4D44">
        <w:t>('Eventos'),</w:t>
      </w:r>
    </w:p>
    <w:p w14:paraId="410151AC" w14:textId="77777777" w:rsidR="000C4D44" w:rsidRPr="000C4D44" w:rsidRDefault="000C4D44" w:rsidP="000C4D44">
      <w:r w:rsidRPr="000C4D44">
        <w:t>('Fotografia');</w:t>
      </w:r>
    </w:p>
    <w:p w14:paraId="6AA70C0C" w14:textId="77777777" w:rsidR="000C4D44" w:rsidRPr="000C4D44" w:rsidRDefault="000C4D44" w:rsidP="000C4D44"/>
    <w:p w14:paraId="25861D06" w14:textId="77777777" w:rsidR="000C4D44" w:rsidRPr="000C4D44" w:rsidRDefault="000C4D44" w:rsidP="000C4D44">
      <w:r w:rsidRPr="000C4D44">
        <w:t>INSERT INTO imagem (</w:t>
      </w:r>
      <w:proofErr w:type="spellStart"/>
      <w:r w:rsidRPr="000C4D44">
        <w:t>id_utilizador</w:t>
      </w:r>
      <w:proofErr w:type="spellEnd"/>
      <w:r w:rsidRPr="000C4D44">
        <w:t xml:space="preserve">, titulo, </w:t>
      </w:r>
      <w:proofErr w:type="spellStart"/>
      <w:r w:rsidRPr="000C4D44">
        <w:t>descricao</w:t>
      </w:r>
      <w:proofErr w:type="spellEnd"/>
      <w:r w:rsidRPr="000C4D44">
        <w:t xml:space="preserve">, </w:t>
      </w:r>
      <w:proofErr w:type="spellStart"/>
      <w:r w:rsidRPr="000C4D44">
        <w:t>data_upload</w:t>
      </w:r>
      <w:proofErr w:type="spellEnd"/>
      <w:r w:rsidRPr="000C4D44">
        <w:t xml:space="preserve">, </w:t>
      </w:r>
      <w:proofErr w:type="spellStart"/>
      <w:r w:rsidRPr="000C4D44">
        <w:t>image_path</w:t>
      </w:r>
      <w:proofErr w:type="spellEnd"/>
      <w:r w:rsidRPr="000C4D44">
        <w:t>) VALUES</w:t>
      </w:r>
    </w:p>
    <w:p w14:paraId="251441E7" w14:textId="77777777" w:rsidR="000C4D44" w:rsidRPr="000C4D44" w:rsidRDefault="000C4D44" w:rsidP="000C4D44">
      <w:r w:rsidRPr="000C4D44">
        <w:t>(1, 'Festival Verão', 'Foto do palco principal', CURRENT_TIMESTAMP, 'galeria/festival1.jpg'),</w:t>
      </w:r>
    </w:p>
    <w:p w14:paraId="153102C7" w14:textId="77777777" w:rsidR="000C4D44" w:rsidRPr="000C4D44" w:rsidRDefault="000C4D44" w:rsidP="000C4D44">
      <w:r w:rsidRPr="000C4D44">
        <w:t>(2, 'DJ Principal', 'Foto durante atuação', CURRENT_TIMESTAMP, 'galeria/dj1.jpg');</w:t>
      </w:r>
    </w:p>
    <w:p w14:paraId="14444731" w14:textId="77777777" w:rsidR="000C4D44" w:rsidRPr="000C4D44" w:rsidRDefault="000C4D44" w:rsidP="000C4D44"/>
    <w:p w14:paraId="1A6BCD7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INSERT INTO post (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id_categoria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>) VALUES</w:t>
      </w:r>
    </w:p>
    <w:p w14:paraId="34B502BA" w14:textId="77777777" w:rsidR="000C4D44" w:rsidRPr="000C4D44" w:rsidRDefault="000C4D44" w:rsidP="000C4D44">
      <w:r w:rsidRPr="000C4D44">
        <w:t xml:space="preserve">('2023-06-15', 'Novo evento confirmado para </w:t>
      </w:r>
      <w:proofErr w:type="gramStart"/>
      <w:r w:rsidRPr="000C4D44">
        <w:t>Julho</w:t>
      </w:r>
      <w:proofErr w:type="gramEnd"/>
      <w:r w:rsidRPr="000C4D44">
        <w:t>!', 1, 2),</w:t>
      </w:r>
    </w:p>
    <w:p w14:paraId="1F366686" w14:textId="77777777" w:rsidR="000C4D44" w:rsidRPr="000C4D44" w:rsidRDefault="000C4D44" w:rsidP="000C4D44">
      <w:r w:rsidRPr="000C4D44">
        <w:t>('2023-06-16', 'Qual é o vosso artista favorito?', 2, 1);</w:t>
      </w:r>
    </w:p>
    <w:p w14:paraId="0507EB10" w14:textId="77777777" w:rsidR="000C4D44" w:rsidRPr="000C4D44" w:rsidRDefault="000C4D44" w:rsidP="000C4D44"/>
    <w:p w14:paraId="1BD18A2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INSERT INTO </w:t>
      </w:r>
      <w:proofErr w:type="spellStart"/>
      <w:r w:rsidRPr="000C4D44">
        <w:rPr>
          <w:lang w:val="en-GB"/>
        </w:rPr>
        <w:t>comentario</w:t>
      </w:r>
      <w:proofErr w:type="spellEnd"/>
      <w:r w:rsidRPr="000C4D44">
        <w:rPr>
          <w:lang w:val="en-GB"/>
        </w:rPr>
        <w:t xml:space="preserve"> (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id_post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>) VALUES</w:t>
      </w:r>
    </w:p>
    <w:p w14:paraId="50ACA1C6" w14:textId="77777777" w:rsidR="000C4D44" w:rsidRPr="000C4D44" w:rsidRDefault="000C4D44" w:rsidP="000C4D44">
      <w:r w:rsidRPr="000C4D44">
        <w:t xml:space="preserve">('2023-06-15', 'Este </w:t>
      </w:r>
      <w:proofErr w:type="spellStart"/>
      <w:r w:rsidRPr="000C4D44">
        <w:t>dj</w:t>
      </w:r>
      <w:proofErr w:type="spellEnd"/>
      <w:r w:rsidRPr="000C4D44">
        <w:t xml:space="preserve"> é muito bom!', 1, 1),</w:t>
      </w:r>
    </w:p>
    <w:p w14:paraId="09C712F5" w14:textId="77777777" w:rsidR="000C4D44" w:rsidRPr="000C4D44" w:rsidRDefault="000C4D44" w:rsidP="000C4D44">
      <w:r w:rsidRPr="000C4D44">
        <w:t xml:space="preserve">('2023-06-16', 'Não gostei deste </w:t>
      </w:r>
      <w:proofErr w:type="spellStart"/>
      <w:r w:rsidRPr="000C4D44">
        <w:t>Post</w:t>
      </w:r>
      <w:proofErr w:type="spellEnd"/>
      <w:r w:rsidRPr="000C4D44">
        <w:t>.', 2, 3);</w:t>
      </w:r>
    </w:p>
    <w:p w14:paraId="352EF54E" w14:textId="77777777" w:rsidR="000C4D44" w:rsidRPr="000C4D44" w:rsidRDefault="000C4D44" w:rsidP="000C4D44"/>
    <w:p w14:paraId="658582EE" w14:textId="77777777" w:rsidR="000C4D44" w:rsidRPr="000C4D44" w:rsidRDefault="000C4D44" w:rsidP="000C4D44">
      <w:r w:rsidRPr="000C4D44">
        <w:t>INSERT INTO evento (</w:t>
      </w:r>
      <w:proofErr w:type="spellStart"/>
      <w:r w:rsidRPr="000C4D44">
        <w:t>descricao</w:t>
      </w:r>
      <w:proofErr w:type="spellEnd"/>
      <w:r w:rsidRPr="000C4D44">
        <w:t xml:space="preserve">, </w:t>
      </w:r>
      <w:proofErr w:type="spellStart"/>
      <w:r w:rsidRPr="000C4D44">
        <w:t>tipo_evento</w:t>
      </w:r>
      <w:proofErr w:type="spellEnd"/>
      <w:r w:rsidRPr="000C4D44">
        <w:t xml:space="preserve">, </w:t>
      </w:r>
      <w:proofErr w:type="spellStart"/>
      <w:r w:rsidRPr="000C4D44">
        <w:t>data,id_utilizador</w:t>
      </w:r>
      <w:proofErr w:type="spellEnd"/>
      <w:r w:rsidRPr="000C4D44">
        <w:t>) VALUES</w:t>
      </w:r>
    </w:p>
    <w:p w14:paraId="4DFCDD3F" w14:textId="77777777" w:rsidR="000C4D44" w:rsidRPr="000C4D44" w:rsidRDefault="000C4D44" w:rsidP="000C4D44">
      <w:r w:rsidRPr="000C4D44">
        <w:t>('Festival de Verão 2023', 'techno', '2023-07-20',1),</w:t>
      </w:r>
    </w:p>
    <w:p w14:paraId="78C08C3B" w14:textId="77777777" w:rsidR="000C4D44" w:rsidRPr="000C4D44" w:rsidRDefault="000C4D44" w:rsidP="000C4D44">
      <w:r w:rsidRPr="000C4D44">
        <w:t>('Noite de Rock Clássico', 'rock', '2023-08-05',3);</w:t>
      </w:r>
    </w:p>
    <w:p w14:paraId="0DD0A52E" w14:textId="77777777" w:rsidR="000C4D44" w:rsidRPr="000C4D44" w:rsidRDefault="000C4D44" w:rsidP="000C4D44"/>
    <w:p w14:paraId="185D7F0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INSERT INTO </w:t>
      </w:r>
      <w:proofErr w:type="spellStart"/>
      <w:r w:rsidRPr="000C4D44">
        <w:rPr>
          <w:lang w:val="en-GB"/>
        </w:rPr>
        <w:t>dj</w:t>
      </w:r>
      <w:proofErr w:type="spellEnd"/>
      <w:r w:rsidRPr="000C4D44">
        <w:rPr>
          <w:lang w:val="en-GB"/>
        </w:rPr>
        <w:t xml:space="preserve"> (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tipo_musica</w:t>
      </w:r>
      <w:proofErr w:type="spellEnd"/>
      <w:r w:rsidRPr="000C4D44">
        <w:rPr>
          <w:lang w:val="en-GB"/>
        </w:rPr>
        <w:t>) VALUES</w:t>
      </w:r>
    </w:p>
    <w:p w14:paraId="55DDD9B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('DJ Mark', 'techno'),</w:t>
      </w:r>
    </w:p>
    <w:p w14:paraId="3AF5726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('Banda The Rocks', 'rock'</w:t>
      </w:r>
      <w:proofErr w:type="gramStart"/>
      <w:r w:rsidRPr="000C4D44">
        <w:rPr>
          <w:lang w:val="en-GB"/>
        </w:rPr>
        <w:t>);</w:t>
      </w:r>
      <w:proofErr w:type="gramEnd"/>
    </w:p>
    <w:p w14:paraId="7533CDF5" w14:textId="77777777" w:rsidR="000C4D44" w:rsidRPr="000C4D44" w:rsidRDefault="000C4D44" w:rsidP="000C4D44">
      <w:pPr>
        <w:rPr>
          <w:lang w:val="en-GB"/>
        </w:rPr>
      </w:pPr>
    </w:p>
    <w:p w14:paraId="5F7134B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INSERT INTO </w:t>
      </w:r>
      <w:proofErr w:type="spellStart"/>
      <w:r w:rsidRPr="000C4D44">
        <w:rPr>
          <w:lang w:val="en-GB"/>
        </w:rPr>
        <w:t>participacao</w:t>
      </w:r>
      <w:proofErr w:type="spellEnd"/>
      <w:r w:rsidRPr="000C4D44">
        <w:rPr>
          <w:lang w:val="en-GB"/>
        </w:rPr>
        <w:t xml:space="preserve"> (</w:t>
      </w:r>
      <w:proofErr w:type="spellStart"/>
      <w:r w:rsidRPr="000C4D44">
        <w:rPr>
          <w:lang w:val="en-GB"/>
        </w:rPr>
        <w:t>id,id_evento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id_dj</w:t>
      </w:r>
      <w:proofErr w:type="spellEnd"/>
      <w:r w:rsidRPr="000C4D44">
        <w:rPr>
          <w:lang w:val="en-GB"/>
        </w:rPr>
        <w:t>) VALUES</w:t>
      </w:r>
    </w:p>
    <w:p w14:paraId="14FFAB3E" w14:textId="77777777" w:rsidR="000C4D44" w:rsidRPr="000C4D44" w:rsidRDefault="000C4D44" w:rsidP="000C4D44">
      <w:r w:rsidRPr="000C4D44">
        <w:t>(1,1, 1),</w:t>
      </w:r>
    </w:p>
    <w:p w14:paraId="2F5938CD" w14:textId="77777777" w:rsidR="000C4D44" w:rsidRPr="000C4D44" w:rsidRDefault="000C4D44" w:rsidP="000C4D44">
      <w:r w:rsidRPr="000C4D44">
        <w:t>(2,2, 2);</w:t>
      </w:r>
    </w:p>
    <w:p w14:paraId="0CE4CAB2" w14:textId="77777777" w:rsidR="000C4D44" w:rsidRPr="000C4D44" w:rsidRDefault="000C4D44" w:rsidP="000C4D44"/>
    <w:p w14:paraId="4040C74F" w14:textId="77777777" w:rsidR="000C4D44" w:rsidRPr="000C4D44" w:rsidRDefault="000C4D44" w:rsidP="000C4D44">
      <w:r w:rsidRPr="000C4D44">
        <w:t xml:space="preserve">INSERT INTO </w:t>
      </w:r>
      <w:proofErr w:type="spellStart"/>
      <w:r w:rsidRPr="000C4D44">
        <w:t>vip</w:t>
      </w:r>
      <w:proofErr w:type="spellEnd"/>
      <w:r w:rsidRPr="000C4D44">
        <w:t xml:space="preserve"> (sitio, </w:t>
      </w:r>
      <w:proofErr w:type="spellStart"/>
      <w:r w:rsidRPr="000C4D44">
        <w:t>num_pessoas</w:t>
      </w:r>
      <w:proofErr w:type="spellEnd"/>
      <w:r w:rsidRPr="000C4D44">
        <w:t xml:space="preserve">, </w:t>
      </w:r>
      <w:proofErr w:type="spellStart"/>
      <w:r w:rsidRPr="000C4D44">
        <w:t>id_utilizador</w:t>
      </w:r>
      <w:proofErr w:type="spellEnd"/>
      <w:r w:rsidRPr="000C4D44">
        <w:t>, data) VALUES</w:t>
      </w:r>
    </w:p>
    <w:p w14:paraId="102B07D4" w14:textId="77777777" w:rsidR="000C4D44" w:rsidRPr="000C4D44" w:rsidRDefault="000C4D44" w:rsidP="000C4D44">
      <w:r w:rsidRPr="000C4D44">
        <w:t>('mesa1', 4, 1, '2023-07-20'),</w:t>
      </w:r>
    </w:p>
    <w:p w14:paraId="5DD81998" w14:textId="77777777" w:rsidR="000C4D44" w:rsidRPr="000C4D44" w:rsidRDefault="000C4D44" w:rsidP="000C4D44">
      <w:r w:rsidRPr="000C4D44">
        <w:t>('mesa2', 2, 3, '2023-08-05');</w:t>
      </w:r>
    </w:p>
    <w:p w14:paraId="465AC44B" w14:textId="77777777" w:rsidR="000C4D44" w:rsidRPr="000C4D44" w:rsidRDefault="000C4D44" w:rsidP="000C4D44"/>
    <w:p w14:paraId="2329568D" w14:textId="77777777" w:rsidR="000C4D44" w:rsidRPr="000C4D44" w:rsidRDefault="000C4D44" w:rsidP="000C4D44">
      <w:r w:rsidRPr="000C4D44">
        <w:t>INSERT INTO contacto (</w:t>
      </w:r>
      <w:proofErr w:type="spellStart"/>
      <w:r w:rsidRPr="000C4D44">
        <w:t>id,texto,email,telef,nome</w:t>
      </w:r>
      <w:proofErr w:type="spellEnd"/>
      <w:r w:rsidRPr="000C4D44">
        <w:t>) VALUES</w:t>
      </w:r>
    </w:p>
    <w:p w14:paraId="03EA28E2" w14:textId="77777777" w:rsidR="000C4D44" w:rsidRPr="000C4D44" w:rsidRDefault="000C4D44" w:rsidP="000C4D44">
      <w:r w:rsidRPr="000C4D44">
        <w:t xml:space="preserve">(1,'Como fazer reserva </w:t>
      </w:r>
      <w:proofErr w:type="spellStart"/>
      <w:r w:rsidRPr="000C4D44">
        <w:t>vip</w:t>
      </w:r>
      <w:proofErr w:type="spellEnd"/>
      <w:r w:rsidRPr="000C4D44">
        <w:t>?', 'rafaelsantos@gmail.com','123456789','Rafael Santos'),</w:t>
      </w:r>
    </w:p>
    <w:p w14:paraId="492F086B" w14:textId="77777777" w:rsidR="000C4D44" w:rsidRPr="000C4D44" w:rsidRDefault="000C4D44" w:rsidP="000C4D44">
      <w:r w:rsidRPr="000C4D44">
        <w:t>(2,'Problema no upload de fotos', 'saramar@gmail.com','912503682','Sara Margarida');</w:t>
      </w:r>
    </w:p>
    <w:p w14:paraId="2C62D20E" w14:textId="77777777" w:rsidR="000C4D44" w:rsidRPr="000C4D44" w:rsidRDefault="000C4D44" w:rsidP="000C4D44"/>
    <w:p w14:paraId="66212D1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OR REPLACE VIEW </w:t>
      </w:r>
      <w:proofErr w:type="spellStart"/>
      <w:r w:rsidRPr="000C4D44">
        <w:rPr>
          <w:lang w:val="en-GB"/>
        </w:rPr>
        <w:t>utilizadores_online</w:t>
      </w:r>
      <w:proofErr w:type="spellEnd"/>
      <w:r w:rsidRPr="000C4D44">
        <w:rPr>
          <w:lang w:val="en-GB"/>
        </w:rPr>
        <w:t xml:space="preserve"> AS</w:t>
      </w:r>
    </w:p>
    <w:p w14:paraId="21CC9D0F" w14:textId="77777777" w:rsidR="000C4D44" w:rsidRPr="000C4D44" w:rsidRDefault="000C4D44" w:rsidP="000C4D44">
      <w:r w:rsidRPr="000C4D44">
        <w:t>SELECT id, nome, email, tipo</w:t>
      </w:r>
    </w:p>
    <w:p w14:paraId="41B21507" w14:textId="77777777" w:rsidR="000C4D44" w:rsidRPr="000C4D44" w:rsidRDefault="000C4D44" w:rsidP="000C4D44">
      <w:r w:rsidRPr="000C4D44">
        <w:t>FROM utilizador</w:t>
      </w:r>
    </w:p>
    <w:p w14:paraId="67DD7971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WHERE </w:t>
      </w:r>
      <w:proofErr w:type="spellStart"/>
      <w:r w:rsidRPr="000C4D44">
        <w:rPr>
          <w:lang w:val="en-GB"/>
        </w:rPr>
        <w:t>estado</w:t>
      </w:r>
      <w:proofErr w:type="spellEnd"/>
      <w:r w:rsidRPr="000C4D44">
        <w:rPr>
          <w:lang w:val="en-GB"/>
        </w:rPr>
        <w:t xml:space="preserve"> = 'online'</w:t>
      </w:r>
    </w:p>
    <w:p w14:paraId="3688E45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ORDER BY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</w:t>
      </w:r>
      <w:proofErr w:type="gramStart"/>
      <w:r w:rsidRPr="000C4D44">
        <w:rPr>
          <w:lang w:val="en-GB"/>
        </w:rPr>
        <w:t>DESC;</w:t>
      </w:r>
      <w:proofErr w:type="gramEnd"/>
    </w:p>
    <w:p w14:paraId="3CAC4328" w14:textId="77777777" w:rsidR="000C4D44" w:rsidRPr="000C4D44" w:rsidRDefault="000C4D44" w:rsidP="000C4D44">
      <w:pPr>
        <w:rPr>
          <w:lang w:val="en-GB"/>
        </w:rPr>
      </w:pPr>
    </w:p>
    <w:p w14:paraId="37992AC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OR REPLACE VIEW </w:t>
      </w:r>
      <w:proofErr w:type="spellStart"/>
      <w:r w:rsidRPr="000C4D44">
        <w:rPr>
          <w:lang w:val="en-GB"/>
        </w:rPr>
        <w:t>ultimos_posts</w:t>
      </w:r>
      <w:proofErr w:type="spellEnd"/>
      <w:r w:rsidRPr="000C4D44">
        <w:rPr>
          <w:lang w:val="en-GB"/>
        </w:rPr>
        <w:t xml:space="preserve"> AS</w:t>
      </w:r>
    </w:p>
    <w:p w14:paraId="0A0BC91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</w:t>
      </w:r>
    </w:p>
    <w:p w14:paraId="012DA62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FROM post </w:t>
      </w:r>
    </w:p>
    <w:p w14:paraId="4F4B441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ORDER BY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</w:t>
      </w:r>
      <w:proofErr w:type="gramStart"/>
      <w:r w:rsidRPr="000C4D44">
        <w:rPr>
          <w:lang w:val="en-GB"/>
        </w:rPr>
        <w:t>DESC ;</w:t>
      </w:r>
      <w:proofErr w:type="gramEnd"/>
    </w:p>
    <w:p w14:paraId="157FE2C0" w14:textId="77777777" w:rsidR="000C4D44" w:rsidRPr="000C4D44" w:rsidRDefault="000C4D44" w:rsidP="000C4D44">
      <w:pPr>
        <w:rPr>
          <w:lang w:val="en-GB"/>
        </w:rPr>
      </w:pPr>
    </w:p>
    <w:p w14:paraId="662AAE1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OR REPLACE VIEW </w:t>
      </w:r>
      <w:proofErr w:type="spellStart"/>
      <w:r w:rsidRPr="000C4D44">
        <w:rPr>
          <w:lang w:val="en-GB"/>
        </w:rPr>
        <w:t>eventos_futuros</w:t>
      </w:r>
      <w:proofErr w:type="spellEnd"/>
      <w:r w:rsidRPr="000C4D44">
        <w:rPr>
          <w:lang w:val="en-GB"/>
        </w:rPr>
        <w:t xml:space="preserve"> AS</w:t>
      </w:r>
    </w:p>
    <w:p w14:paraId="0E66DB51" w14:textId="77777777" w:rsidR="000C4D44" w:rsidRPr="000C4D44" w:rsidRDefault="000C4D44" w:rsidP="000C4D44">
      <w:r w:rsidRPr="000C4D44">
        <w:t xml:space="preserve">SELECT id, </w:t>
      </w:r>
      <w:proofErr w:type="spellStart"/>
      <w:r w:rsidRPr="000C4D44">
        <w:t>descricao</w:t>
      </w:r>
      <w:proofErr w:type="spellEnd"/>
      <w:r w:rsidRPr="000C4D44">
        <w:t xml:space="preserve">, </w:t>
      </w:r>
      <w:proofErr w:type="spellStart"/>
      <w:r w:rsidRPr="000C4D44">
        <w:t>tipo_evento</w:t>
      </w:r>
      <w:proofErr w:type="spellEnd"/>
      <w:r w:rsidRPr="000C4D44">
        <w:t>, data</w:t>
      </w:r>
    </w:p>
    <w:p w14:paraId="1AF8762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FROM </w:t>
      </w:r>
      <w:proofErr w:type="spellStart"/>
      <w:r w:rsidRPr="000C4D44">
        <w:rPr>
          <w:lang w:val="en-GB"/>
        </w:rPr>
        <w:t>evento</w:t>
      </w:r>
      <w:proofErr w:type="spellEnd"/>
    </w:p>
    <w:p w14:paraId="48D9E48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WHERE data &gt;= CURDATE()</w:t>
      </w:r>
    </w:p>
    <w:p w14:paraId="6A20DC8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ORDER BY </w:t>
      </w:r>
      <w:proofErr w:type="gramStart"/>
      <w:r w:rsidRPr="000C4D44">
        <w:rPr>
          <w:lang w:val="en-GB"/>
        </w:rPr>
        <w:t>data;</w:t>
      </w:r>
      <w:proofErr w:type="gramEnd"/>
    </w:p>
    <w:p w14:paraId="09B8AD1E" w14:textId="77777777" w:rsidR="000C4D44" w:rsidRPr="000C4D44" w:rsidRDefault="000C4D44" w:rsidP="000C4D44">
      <w:pPr>
        <w:rPr>
          <w:lang w:val="en-GB"/>
        </w:rPr>
      </w:pPr>
    </w:p>
    <w:p w14:paraId="0CD6005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OR REPLACE VIEW </w:t>
      </w:r>
      <w:proofErr w:type="spellStart"/>
      <w:r w:rsidRPr="000C4D44">
        <w:rPr>
          <w:lang w:val="en-GB"/>
        </w:rPr>
        <w:t>fotos_recentes</w:t>
      </w:r>
      <w:proofErr w:type="spellEnd"/>
      <w:r w:rsidRPr="000C4D44">
        <w:rPr>
          <w:lang w:val="en-GB"/>
        </w:rPr>
        <w:t xml:space="preserve"> AS</w:t>
      </w:r>
    </w:p>
    <w:p w14:paraId="08D8A69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</w:t>
      </w:r>
      <w:proofErr w:type="spellStart"/>
      <w:r w:rsidRPr="000C4D44">
        <w:rPr>
          <w:lang w:val="en-GB"/>
        </w:rPr>
        <w:t>titulo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</w:t>
      </w:r>
    </w:p>
    <w:p w14:paraId="7A7A8D51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FROM </w:t>
      </w:r>
      <w:proofErr w:type="spellStart"/>
      <w:r w:rsidRPr="000C4D44">
        <w:rPr>
          <w:lang w:val="en-GB"/>
        </w:rPr>
        <w:t>imagem</w:t>
      </w:r>
      <w:proofErr w:type="spellEnd"/>
      <w:r w:rsidRPr="000C4D44">
        <w:rPr>
          <w:lang w:val="en-GB"/>
        </w:rPr>
        <w:t xml:space="preserve"> </w:t>
      </w:r>
    </w:p>
    <w:p w14:paraId="4A8C66A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ORDER BY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</w:t>
      </w:r>
      <w:proofErr w:type="gramStart"/>
      <w:r w:rsidRPr="000C4D44">
        <w:rPr>
          <w:lang w:val="en-GB"/>
        </w:rPr>
        <w:t>DESC;</w:t>
      </w:r>
      <w:proofErr w:type="gramEnd"/>
    </w:p>
    <w:p w14:paraId="074B8CE9" w14:textId="77777777" w:rsidR="000C4D44" w:rsidRPr="000C4D44" w:rsidRDefault="000C4D44" w:rsidP="000C4D44">
      <w:pPr>
        <w:rPr>
          <w:lang w:val="en-GB"/>
        </w:rPr>
      </w:pPr>
    </w:p>
    <w:p w14:paraId="7869718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 xml:space="preserve">CREATE OR REPLACE VIEW </w:t>
      </w:r>
      <w:proofErr w:type="spellStart"/>
      <w:r w:rsidRPr="000C4D44">
        <w:rPr>
          <w:lang w:val="en-GB"/>
        </w:rPr>
        <w:t>ultimos_comentarios</w:t>
      </w:r>
      <w:proofErr w:type="spellEnd"/>
      <w:r w:rsidRPr="000C4D44">
        <w:rPr>
          <w:lang w:val="en-GB"/>
        </w:rPr>
        <w:t xml:space="preserve"> AS</w:t>
      </w:r>
    </w:p>
    <w:p w14:paraId="003437C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</w:t>
      </w:r>
    </w:p>
    <w:p w14:paraId="6E4DC0D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FROM </w:t>
      </w:r>
      <w:proofErr w:type="spellStart"/>
      <w:r w:rsidRPr="000C4D44">
        <w:rPr>
          <w:lang w:val="en-GB"/>
        </w:rPr>
        <w:t>comentario</w:t>
      </w:r>
      <w:proofErr w:type="spellEnd"/>
      <w:r w:rsidRPr="000C4D44">
        <w:rPr>
          <w:lang w:val="en-GB"/>
        </w:rPr>
        <w:t xml:space="preserve"> </w:t>
      </w:r>
    </w:p>
    <w:p w14:paraId="37ECAEC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ORDER BY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</w:t>
      </w:r>
      <w:proofErr w:type="gramStart"/>
      <w:r w:rsidRPr="000C4D44">
        <w:rPr>
          <w:lang w:val="en-GB"/>
        </w:rPr>
        <w:t>DESC ;</w:t>
      </w:r>
      <w:proofErr w:type="gramEnd"/>
    </w:p>
    <w:p w14:paraId="0DF933DA" w14:textId="77777777" w:rsidR="000C4D44" w:rsidRPr="000C4D44" w:rsidRDefault="000C4D44" w:rsidP="000C4D44">
      <w:pPr>
        <w:rPr>
          <w:lang w:val="en-GB"/>
        </w:rPr>
      </w:pPr>
    </w:p>
    <w:p w14:paraId="2C46F0D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utilizadores_</w:t>
      </w:r>
      <w:proofErr w:type="gramStart"/>
      <w:r w:rsidRPr="000C4D44">
        <w:rPr>
          <w:lang w:val="en-GB"/>
        </w:rPr>
        <w:t>online</w:t>
      </w:r>
      <w:proofErr w:type="spellEnd"/>
      <w:r w:rsidRPr="000C4D44">
        <w:rPr>
          <w:lang w:val="en-GB"/>
        </w:rPr>
        <w:t>;</w:t>
      </w:r>
      <w:proofErr w:type="gramEnd"/>
    </w:p>
    <w:p w14:paraId="389215E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eventos_</w:t>
      </w:r>
      <w:proofErr w:type="gramStart"/>
      <w:r w:rsidRPr="000C4D44">
        <w:rPr>
          <w:lang w:val="en-GB"/>
        </w:rPr>
        <w:t>futuros</w:t>
      </w:r>
      <w:proofErr w:type="spellEnd"/>
      <w:r w:rsidRPr="000C4D44">
        <w:rPr>
          <w:lang w:val="en-GB"/>
        </w:rPr>
        <w:t>;</w:t>
      </w:r>
      <w:proofErr w:type="gramEnd"/>
    </w:p>
    <w:p w14:paraId="575E7EA1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proofErr w:type="gram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;</w:t>
      </w:r>
      <w:proofErr w:type="gramEnd"/>
    </w:p>
    <w:p w14:paraId="5F2CC62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proofErr w:type="gramStart"/>
      <w:r w:rsidRPr="000C4D44">
        <w:rPr>
          <w:lang w:val="en-GB"/>
        </w:rPr>
        <w:t>imagem</w:t>
      </w:r>
      <w:proofErr w:type="spellEnd"/>
      <w:r w:rsidRPr="000C4D44">
        <w:rPr>
          <w:lang w:val="en-GB"/>
        </w:rPr>
        <w:t>;</w:t>
      </w:r>
      <w:proofErr w:type="gramEnd"/>
    </w:p>
    <w:p w14:paraId="53BB5E1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gramStart"/>
      <w:r w:rsidRPr="000C4D44">
        <w:rPr>
          <w:lang w:val="en-GB"/>
        </w:rPr>
        <w:t>post;</w:t>
      </w:r>
      <w:proofErr w:type="gramEnd"/>
    </w:p>
    <w:p w14:paraId="5615D64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proofErr w:type="gramStart"/>
      <w:r w:rsidRPr="000C4D44">
        <w:rPr>
          <w:lang w:val="en-GB"/>
        </w:rPr>
        <w:t>comentario</w:t>
      </w:r>
      <w:proofErr w:type="spellEnd"/>
      <w:r w:rsidRPr="000C4D44">
        <w:rPr>
          <w:lang w:val="en-GB"/>
        </w:rPr>
        <w:t>;</w:t>
      </w:r>
      <w:proofErr w:type="gramEnd"/>
    </w:p>
    <w:p w14:paraId="1ECB0D0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proofErr w:type="gramStart"/>
      <w:r w:rsidRPr="000C4D44">
        <w:rPr>
          <w:lang w:val="en-GB"/>
        </w:rPr>
        <w:t>evento</w:t>
      </w:r>
      <w:proofErr w:type="spellEnd"/>
      <w:r w:rsidRPr="000C4D44">
        <w:rPr>
          <w:lang w:val="en-GB"/>
        </w:rPr>
        <w:t>;</w:t>
      </w:r>
      <w:proofErr w:type="gramEnd"/>
    </w:p>
    <w:p w14:paraId="6EC0BE0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proofErr w:type="gramStart"/>
      <w:r w:rsidRPr="000C4D44">
        <w:rPr>
          <w:lang w:val="en-GB"/>
        </w:rPr>
        <w:t>vip</w:t>
      </w:r>
      <w:proofErr w:type="spellEnd"/>
      <w:r w:rsidRPr="000C4D44">
        <w:rPr>
          <w:lang w:val="en-GB"/>
        </w:rPr>
        <w:t>;</w:t>
      </w:r>
      <w:proofErr w:type="gramEnd"/>
    </w:p>
    <w:p w14:paraId="7348157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proofErr w:type="gramStart"/>
      <w:r w:rsidRPr="000C4D44">
        <w:rPr>
          <w:lang w:val="en-GB"/>
        </w:rPr>
        <w:t>contacto</w:t>
      </w:r>
      <w:proofErr w:type="spellEnd"/>
      <w:r w:rsidRPr="000C4D44">
        <w:rPr>
          <w:lang w:val="en-GB"/>
        </w:rPr>
        <w:t>;</w:t>
      </w:r>
      <w:proofErr w:type="gramEnd"/>
      <w:r w:rsidRPr="000C4D44">
        <w:rPr>
          <w:lang w:val="en-GB"/>
        </w:rPr>
        <w:t xml:space="preserve"> </w:t>
      </w:r>
    </w:p>
    <w:p w14:paraId="2F6C9C7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proofErr w:type="gramStart"/>
      <w:r w:rsidRPr="000C4D44">
        <w:rPr>
          <w:lang w:val="en-GB"/>
        </w:rPr>
        <w:t>categoria</w:t>
      </w:r>
      <w:proofErr w:type="spellEnd"/>
      <w:r w:rsidRPr="000C4D44">
        <w:rPr>
          <w:lang w:val="en-GB"/>
        </w:rPr>
        <w:t>;</w:t>
      </w:r>
      <w:proofErr w:type="gramEnd"/>
    </w:p>
    <w:p w14:paraId="76DB7885" w14:textId="7CCF3F12" w:rsidR="007378D2" w:rsidRPr="007378D2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 xml:space="preserve">SELECT * FROM </w:t>
      </w:r>
      <w:proofErr w:type="spellStart"/>
      <w:r w:rsidRPr="000C4D44">
        <w:rPr>
          <w:lang w:val="en-GB"/>
        </w:rPr>
        <w:t>dj</w:t>
      </w:r>
      <w:proofErr w:type="spellEnd"/>
      <w:r w:rsidRPr="000C4D44">
        <w:rPr>
          <w:lang w:val="en-GB"/>
        </w:rPr>
        <w:t xml:space="preserve">;            </w:t>
      </w:r>
      <w:r w:rsidR="0069013D">
        <w:rPr>
          <w:noProof/>
          <w:lang w:val="en-GB"/>
        </w:rPr>
        <w:drawing>
          <wp:inline distT="0" distB="0" distL="0" distR="0" wp14:anchorId="0DD59E46" wp14:editId="5D5ABB45">
            <wp:extent cx="5391150" cy="5422900"/>
            <wp:effectExtent l="0" t="0" r="0" b="6350"/>
            <wp:docPr id="17170942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8D2" w:rsidRPr="007378D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B9EE0" w14:textId="77777777" w:rsidR="00863422" w:rsidRDefault="00863422" w:rsidP="00B061A7">
      <w:pPr>
        <w:spacing w:after="0" w:line="240" w:lineRule="auto"/>
      </w:pPr>
      <w:r>
        <w:separator/>
      </w:r>
    </w:p>
  </w:endnote>
  <w:endnote w:type="continuationSeparator" w:id="0">
    <w:p w14:paraId="3AD0C2CA" w14:textId="77777777" w:rsidR="00863422" w:rsidRDefault="00863422" w:rsidP="00B0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6939739"/>
      <w:docPartObj>
        <w:docPartGallery w:val="Page Numbers (Bottom of Page)"/>
        <w:docPartUnique/>
      </w:docPartObj>
    </w:sdtPr>
    <w:sdtContent>
      <w:p w14:paraId="2270FF0F" w14:textId="77777777" w:rsidR="00E5349C" w:rsidRDefault="00E534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5B624" w14:textId="77777777" w:rsidR="00E5349C" w:rsidRDefault="00E534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BADD6" w14:textId="77777777" w:rsidR="00863422" w:rsidRDefault="00863422" w:rsidP="00B061A7">
      <w:pPr>
        <w:spacing w:after="0" w:line="240" w:lineRule="auto"/>
      </w:pPr>
      <w:r>
        <w:separator/>
      </w:r>
    </w:p>
  </w:footnote>
  <w:footnote w:type="continuationSeparator" w:id="0">
    <w:p w14:paraId="77EA2A09" w14:textId="77777777" w:rsidR="00863422" w:rsidRDefault="00863422" w:rsidP="00B06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EA2EF" w14:textId="5741130C" w:rsidR="00B061A7" w:rsidRPr="00B061A7" w:rsidRDefault="00E96D37" w:rsidP="00B061A7">
    <w:pPr>
      <w:pStyle w:val="Cabealho"/>
      <w:jc w:val="right"/>
      <w:rPr>
        <w:b/>
        <w:bCs/>
      </w:rPr>
    </w:pPr>
    <w:r>
      <w:rPr>
        <w:b/>
        <w:bCs/>
      </w:rPr>
      <w:t xml:space="preserve">H3X - </w:t>
    </w:r>
    <w:r w:rsidR="00F514BD">
      <w:rPr>
        <w:b/>
        <w:bCs/>
      </w:rPr>
      <w:t>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F7B"/>
    <w:multiLevelType w:val="hybridMultilevel"/>
    <w:tmpl w:val="FD32FD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34AFF"/>
    <w:multiLevelType w:val="hybridMultilevel"/>
    <w:tmpl w:val="D4EAC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00829"/>
    <w:multiLevelType w:val="hybridMultilevel"/>
    <w:tmpl w:val="0BA4F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17116">
    <w:abstractNumId w:val="1"/>
  </w:num>
  <w:num w:numId="2" w16cid:durableId="656879375">
    <w:abstractNumId w:val="0"/>
  </w:num>
  <w:num w:numId="3" w16cid:durableId="101411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37"/>
    <w:rsid w:val="00006F2A"/>
    <w:rsid w:val="00014BFC"/>
    <w:rsid w:val="00046936"/>
    <w:rsid w:val="00047578"/>
    <w:rsid w:val="00050CE7"/>
    <w:rsid w:val="00077915"/>
    <w:rsid w:val="0009487A"/>
    <w:rsid w:val="000C4D44"/>
    <w:rsid w:val="001529D8"/>
    <w:rsid w:val="0015713F"/>
    <w:rsid w:val="00172D3E"/>
    <w:rsid w:val="00194E4B"/>
    <w:rsid w:val="001A33E3"/>
    <w:rsid w:val="001A4E26"/>
    <w:rsid w:val="00283BA8"/>
    <w:rsid w:val="002978B9"/>
    <w:rsid w:val="002C39A6"/>
    <w:rsid w:val="00301872"/>
    <w:rsid w:val="00333D1A"/>
    <w:rsid w:val="003D04BE"/>
    <w:rsid w:val="004026CD"/>
    <w:rsid w:val="00420F38"/>
    <w:rsid w:val="004421C2"/>
    <w:rsid w:val="00471459"/>
    <w:rsid w:val="004A7A2C"/>
    <w:rsid w:val="004D1583"/>
    <w:rsid w:val="005303AF"/>
    <w:rsid w:val="005575A5"/>
    <w:rsid w:val="00557C66"/>
    <w:rsid w:val="0058392D"/>
    <w:rsid w:val="005A293A"/>
    <w:rsid w:val="005C3950"/>
    <w:rsid w:val="005F451E"/>
    <w:rsid w:val="006151C0"/>
    <w:rsid w:val="006205A4"/>
    <w:rsid w:val="00624AAD"/>
    <w:rsid w:val="0069013D"/>
    <w:rsid w:val="006B09B6"/>
    <w:rsid w:val="006D682A"/>
    <w:rsid w:val="006F1026"/>
    <w:rsid w:val="00705F55"/>
    <w:rsid w:val="007378D2"/>
    <w:rsid w:val="007A3042"/>
    <w:rsid w:val="007C139A"/>
    <w:rsid w:val="007C32CE"/>
    <w:rsid w:val="007E70FC"/>
    <w:rsid w:val="0086011B"/>
    <w:rsid w:val="00863422"/>
    <w:rsid w:val="0087448D"/>
    <w:rsid w:val="008A7B49"/>
    <w:rsid w:val="008D6ECC"/>
    <w:rsid w:val="008E01FD"/>
    <w:rsid w:val="008F53F5"/>
    <w:rsid w:val="00950379"/>
    <w:rsid w:val="00A11951"/>
    <w:rsid w:val="00A675C9"/>
    <w:rsid w:val="00AC3730"/>
    <w:rsid w:val="00AE23BE"/>
    <w:rsid w:val="00AF1A72"/>
    <w:rsid w:val="00B02BE7"/>
    <w:rsid w:val="00B061A7"/>
    <w:rsid w:val="00B461A5"/>
    <w:rsid w:val="00B85575"/>
    <w:rsid w:val="00BD4CCD"/>
    <w:rsid w:val="00C11526"/>
    <w:rsid w:val="00C84765"/>
    <w:rsid w:val="00C94BD5"/>
    <w:rsid w:val="00CA7BF3"/>
    <w:rsid w:val="00CC4E70"/>
    <w:rsid w:val="00CD44FD"/>
    <w:rsid w:val="00CE2234"/>
    <w:rsid w:val="00CE6667"/>
    <w:rsid w:val="00CE6A04"/>
    <w:rsid w:val="00CF6032"/>
    <w:rsid w:val="00D00FFA"/>
    <w:rsid w:val="00D23E54"/>
    <w:rsid w:val="00D507AA"/>
    <w:rsid w:val="00E20B3C"/>
    <w:rsid w:val="00E5349C"/>
    <w:rsid w:val="00E5566F"/>
    <w:rsid w:val="00E96D37"/>
    <w:rsid w:val="00EB06DF"/>
    <w:rsid w:val="00EB26DD"/>
    <w:rsid w:val="00ED063A"/>
    <w:rsid w:val="00EF322B"/>
    <w:rsid w:val="00F02092"/>
    <w:rsid w:val="00F10011"/>
    <w:rsid w:val="00F335E1"/>
    <w:rsid w:val="00F514BD"/>
    <w:rsid w:val="00FB5E4E"/>
    <w:rsid w:val="00FB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D0DB"/>
  <w15:chartTrackingRefBased/>
  <w15:docId w15:val="{8F44DC6C-CF48-4879-BEC4-5E551DDA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42"/>
    <w:pPr>
      <w:ind w:left="720"/>
      <w:contextualSpacing/>
    </w:pPr>
  </w:style>
  <w:style w:type="table" w:styleId="TabelacomGrelha">
    <w:name w:val="Table Grid"/>
    <w:basedOn w:val="Tabelanormal"/>
    <w:uiPriority w:val="39"/>
    <w:rsid w:val="0087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61A7"/>
  </w:style>
  <w:style w:type="paragraph" w:styleId="Rodap">
    <w:name w:val="footer"/>
    <w:basedOn w:val="Normal"/>
    <w:link w:val="RodapCarte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6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lof\Downloads\template%20FichaX_exeY(2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FichaX_exeY(2).dotx</Template>
  <TotalTime>345</TotalTime>
  <Pages>12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 Kun</dc:creator>
  <cp:keywords/>
  <dc:description/>
  <cp:lastModifiedBy>Polar Kun</cp:lastModifiedBy>
  <cp:revision>46</cp:revision>
  <dcterms:created xsi:type="dcterms:W3CDTF">2025-04-22T09:49:00Z</dcterms:created>
  <dcterms:modified xsi:type="dcterms:W3CDTF">2025-04-29T13:31:00Z</dcterms:modified>
</cp:coreProperties>
</file>